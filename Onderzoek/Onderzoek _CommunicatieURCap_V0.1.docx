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06D" w:rsidRDefault="00DC5051" w:rsidP="00DC5051">
      <w:pPr>
        <w:pStyle w:val="Titel"/>
      </w:pPr>
      <w:bookmarkStart w:id="0" w:name="_GoBack"/>
      <w:bookmarkEnd w:id="0"/>
      <w:r>
        <w:t>Onderzoek  Communicatie URCap &amp; Festo</w:t>
      </w:r>
    </w:p>
    <w:p w:rsidR="003E4945" w:rsidRDefault="003E4945">
      <w:r>
        <w:br w:type="page"/>
      </w:r>
    </w:p>
    <w:p w:rsidR="00DC5051" w:rsidRDefault="003E4945" w:rsidP="00DC5051">
      <w:r>
        <w:lastRenderedPageBreak/>
        <w:t>Om een goed systeem te kunnen maken moeten alle objecten uitgewerkt worden. Zo ook voor de URCap met de Festo drive. Dit systeem bestaat uit meerdere objecten die met elkaar communiceren. Het is dus van belang om dit duidelijk uit te werken en weer te geven. Het doel van dit onderzoek is om deze methodes juist in kaart te brengen en een duidelijk beeld te creëren van de hele communicatielijn; van de URCap tot de Festo drive.</w:t>
      </w:r>
    </w:p>
    <w:p w:rsidR="003E4945" w:rsidRDefault="003E4945" w:rsidP="00DC5051"/>
    <w:p w:rsidR="003E4945" w:rsidRDefault="003E4945" w:rsidP="00DC5051">
      <w:r>
        <w:t xml:space="preserve">Het systeem bestaat uit de volgende onderdelen : </w:t>
      </w:r>
    </w:p>
    <w:p w:rsidR="003E4945" w:rsidRDefault="006E6103" w:rsidP="006E6103">
      <w:pPr>
        <w:pStyle w:val="Lijstalinea"/>
        <w:numPr>
          <w:ilvl w:val="0"/>
          <w:numId w:val="27"/>
        </w:numPr>
      </w:pPr>
      <w:r>
        <w:t>UR Robotarm</w:t>
      </w:r>
    </w:p>
    <w:p w:rsidR="006E6103" w:rsidRDefault="006E6103" w:rsidP="006E6103">
      <w:pPr>
        <w:pStyle w:val="Lijstalinea"/>
        <w:numPr>
          <w:ilvl w:val="1"/>
          <w:numId w:val="27"/>
        </w:numPr>
      </w:pPr>
      <w:r>
        <w:t>PolyScope</w:t>
      </w:r>
    </w:p>
    <w:p w:rsidR="006E6103" w:rsidRDefault="006E6103" w:rsidP="006E6103">
      <w:pPr>
        <w:pStyle w:val="Lijstalinea"/>
        <w:numPr>
          <w:ilvl w:val="2"/>
          <w:numId w:val="27"/>
        </w:numPr>
      </w:pPr>
      <w:r>
        <w:t>URScript</w:t>
      </w:r>
    </w:p>
    <w:p w:rsidR="006E6103" w:rsidRDefault="006E6103" w:rsidP="006E6103">
      <w:pPr>
        <w:pStyle w:val="Lijstalinea"/>
        <w:numPr>
          <w:ilvl w:val="2"/>
          <w:numId w:val="27"/>
        </w:numPr>
      </w:pPr>
      <w:r>
        <w:t>URCap</w:t>
      </w:r>
    </w:p>
    <w:p w:rsidR="006E6103" w:rsidRDefault="006E6103" w:rsidP="006E6103">
      <w:pPr>
        <w:pStyle w:val="Lijstalinea"/>
        <w:numPr>
          <w:ilvl w:val="3"/>
          <w:numId w:val="27"/>
        </w:numPr>
      </w:pPr>
      <w:proofErr w:type="spellStart"/>
      <w:r>
        <w:t>Deamon</w:t>
      </w:r>
      <w:proofErr w:type="spellEnd"/>
      <w:r>
        <w:t xml:space="preserve"> Node</w:t>
      </w:r>
    </w:p>
    <w:p w:rsidR="006E6103" w:rsidRDefault="006E6103" w:rsidP="006E6103">
      <w:pPr>
        <w:pStyle w:val="Lijstalinea"/>
        <w:numPr>
          <w:ilvl w:val="0"/>
          <w:numId w:val="27"/>
        </w:numPr>
      </w:pPr>
      <w:r>
        <w:t>Linux Systeem</w:t>
      </w:r>
    </w:p>
    <w:p w:rsidR="006E6103" w:rsidRDefault="006E6103" w:rsidP="006E6103">
      <w:pPr>
        <w:pStyle w:val="Lijstalinea"/>
        <w:numPr>
          <w:ilvl w:val="1"/>
          <w:numId w:val="27"/>
        </w:numPr>
      </w:pPr>
      <w:r>
        <w:t>Python</w:t>
      </w:r>
    </w:p>
    <w:p w:rsidR="006E6103" w:rsidRDefault="006E6103" w:rsidP="006E6103">
      <w:pPr>
        <w:pStyle w:val="Lijstalinea"/>
        <w:numPr>
          <w:ilvl w:val="2"/>
          <w:numId w:val="27"/>
        </w:numPr>
      </w:pPr>
      <w:proofErr w:type="spellStart"/>
      <w:r>
        <w:t>Modbus</w:t>
      </w:r>
      <w:proofErr w:type="spellEnd"/>
      <w:r>
        <w:t xml:space="preserve"> </w:t>
      </w:r>
    </w:p>
    <w:p w:rsidR="006E6103" w:rsidRDefault="006E6103" w:rsidP="006E6103">
      <w:pPr>
        <w:pStyle w:val="Lijstalinea"/>
        <w:numPr>
          <w:ilvl w:val="2"/>
          <w:numId w:val="27"/>
        </w:numPr>
      </w:pPr>
      <w:r>
        <w:t>FHPP</w:t>
      </w:r>
    </w:p>
    <w:p w:rsidR="006E6103" w:rsidRDefault="006E6103" w:rsidP="006E6103">
      <w:pPr>
        <w:pStyle w:val="Lijstalinea"/>
        <w:numPr>
          <w:ilvl w:val="0"/>
          <w:numId w:val="27"/>
        </w:numPr>
      </w:pPr>
      <w:r>
        <w:t>Festo Controller</w:t>
      </w:r>
    </w:p>
    <w:p w:rsidR="006E6103" w:rsidRDefault="006E6103" w:rsidP="006E6103"/>
    <w:p w:rsidR="006E6103" w:rsidRDefault="006E6103" w:rsidP="006E6103">
      <w:r>
        <w:t xml:space="preserve">Er zijn drie systemen die met elkaar communiceren. De UR Robotarm gebruikt PolyScope als zijn grafische programmeer interface. PolyScope beschikt over een URCaps plugin, hierin kunnen functionaliteiten aan het UR Systeem toegevoegd worden. Een van deze URCaps is een Daemon, dit is een extension die er voor zorgt dat er een service in het OS van de UR uitgevoerd kan worden bijvoorbeeld de communicatie met externe apparatuur. </w:t>
      </w:r>
    </w:p>
    <w:p w:rsidR="002266BA" w:rsidRDefault="002266BA" w:rsidP="006E6103"/>
    <w:p w:rsidR="00645016" w:rsidRDefault="00F910A0" w:rsidP="006E6103">
      <w:r>
        <w:t xml:space="preserve">Eerst zal er uitgezocht worden hoe de </w:t>
      </w:r>
      <w:proofErr w:type="spellStart"/>
      <w:r>
        <w:t>Deamon</w:t>
      </w:r>
      <w:proofErr w:type="spellEnd"/>
      <w:r>
        <w:t xml:space="preserve"> werkt. Welke berichten worden er verstuurd ,en via welk protocol. </w:t>
      </w:r>
    </w:p>
    <w:p w:rsidR="00645016" w:rsidRDefault="00645016" w:rsidP="00645016">
      <w:r>
        <w:br w:type="page"/>
      </w:r>
    </w:p>
    <w:p w:rsidR="00645016" w:rsidRPr="00645016" w:rsidRDefault="00645016" w:rsidP="00645016">
      <w:pPr>
        <w:pStyle w:val="Kop2"/>
      </w:pPr>
      <w:proofErr w:type="spellStart"/>
      <w:r>
        <w:lastRenderedPageBreak/>
        <w:t>Websockettests</w:t>
      </w:r>
      <w:proofErr w:type="spellEnd"/>
    </w:p>
    <w:p w:rsidR="002266BA" w:rsidRDefault="00645016" w:rsidP="006E6103">
      <w:r>
        <w:t xml:space="preserve">Voor de </w:t>
      </w:r>
      <w:proofErr w:type="spellStart"/>
      <w:r>
        <w:t>websocket</w:t>
      </w:r>
      <w:proofErr w:type="spellEnd"/>
      <w:r>
        <w:t xml:space="preserve"> connectie te testen is de volgende link handig : </w:t>
      </w:r>
      <w:hyperlink r:id="rId8" w:history="1">
        <w:r w:rsidRPr="00727EF5">
          <w:rPr>
            <w:rStyle w:val="Hyperlink"/>
          </w:rPr>
          <w:t>http://sockettest</w:t>
        </w:r>
        <w:r w:rsidRPr="00727EF5">
          <w:rPr>
            <w:rStyle w:val="Hyperlink"/>
          </w:rPr>
          <w:t>.</w:t>
        </w:r>
        <w:r w:rsidRPr="00727EF5">
          <w:rPr>
            <w:rStyle w:val="Hyperlink"/>
          </w:rPr>
          <w:t>sourceforge.net/</w:t>
        </w:r>
      </w:hyperlink>
    </w:p>
    <w:p w:rsidR="00645016" w:rsidRDefault="00645016" w:rsidP="006E6103">
      <w:r>
        <w:t>Dit is een programma om de sockets te testen</w:t>
      </w:r>
    </w:p>
    <w:p w:rsidR="00F910A0" w:rsidRDefault="00F910A0" w:rsidP="006E6103"/>
    <w:p w:rsidR="005B418A" w:rsidRDefault="005B418A" w:rsidP="005B418A">
      <w:pPr>
        <w:pStyle w:val="Kop2"/>
      </w:pPr>
      <w:proofErr w:type="spellStart"/>
      <w:r>
        <w:t>pyModbusTCP</w:t>
      </w:r>
      <w:proofErr w:type="spellEnd"/>
    </w:p>
    <w:p w:rsidR="005B418A" w:rsidRDefault="005B418A" w:rsidP="005B418A">
      <w:r>
        <w:t xml:space="preserve">het python programma maakt gebruik van </w:t>
      </w:r>
      <w:proofErr w:type="spellStart"/>
      <w:r>
        <w:t>pyModbusTCP</w:t>
      </w:r>
      <w:proofErr w:type="spellEnd"/>
      <w:r>
        <w:t xml:space="preserve"> </w:t>
      </w:r>
      <w:proofErr w:type="spellStart"/>
      <w:r>
        <w:t>library</w:t>
      </w:r>
      <w:proofErr w:type="spellEnd"/>
      <w:r>
        <w:t xml:space="preserve"> voor de </w:t>
      </w:r>
      <w:proofErr w:type="spellStart"/>
      <w:r>
        <w:t>modbus</w:t>
      </w:r>
      <w:proofErr w:type="spellEnd"/>
      <w:r>
        <w:t xml:space="preserve"> communicatie. Hier zal ook onderzoek </w:t>
      </w:r>
      <w:proofErr w:type="spellStart"/>
      <w:r>
        <w:t>naaar</w:t>
      </w:r>
      <w:proofErr w:type="spellEnd"/>
      <w:r>
        <w:t xml:space="preserve"> gedaan worden voor optimaal gebruik</w:t>
      </w:r>
    </w:p>
    <w:p w:rsidR="00C60286" w:rsidRDefault="00C60286" w:rsidP="00C60286"/>
    <w:p w:rsidR="00C60286" w:rsidRDefault="009D1F71" w:rsidP="00C60286">
      <w:pPr>
        <w:pStyle w:val="Kop2"/>
      </w:pPr>
      <w:r>
        <w:t>URCap</w:t>
      </w:r>
    </w:p>
    <w:p w:rsidR="009D1F71" w:rsidRDefault="009D1F71" w:rsidP="009D1F71">
      <w:r>
        <w:t xml:space="preserve">De verschillende types URCaps zijn op te delen in de volgende vier soorten : </w:t>
      </w:r>
    </w:p>
    <w:p w:rsidR="009D1F71" w:rsidRDefault="009D1F71" w:rsidP="009D1F71">
      <w:r>
        <w:t xml:space="preserve">Program Node : Dit is een URCap die de robot uit kan voeren, het zal in dezelfde </w:t>
      </w:r>
      <w:proofErr w:type="spellStart"/>
      <w:r>
        <w:t>sequence</w:t>
      </w:r>
      <w:proofErr w:type="spellEnd"/>
      <w:r>
        <w:t xml:space="preserve"> staan als de </w:t>
      </w:r>
      <w:proofErr w:type="spellStart"/>
      <w:r>
        <w:t>waypoints</w:t>
      </w:r>
      <w:proofErr w:type="spellEnd"/>
      <w:r>
        <w:t xml:space="preserve"> en move-</w:t>
      </w:r>
      <w:proofErr w:type="spellStart"/>
      <w:r>
        <w:t>to</w:t>
      </w:r>
      <w:proofErr w:type="spellEnd"/>
      <w:r>
        <w:t xml:space="preserve"> in een robot program. </w:t>
      </w:r>
    </w:p>
    <w:p w:rsidR="009D1F71" w:rsidRDefault="009D1F71" w:rsidP="009D1F71">
      <w:r>
        <w:t xml:space="preserve">Installation Node: Dit is een URCap die de setup en environment </w:t>
      </w:r>
      <w:proofErr w:type="spellStart"/>
      <w:r>
        <w:t>settings</w:t>
      </w:r>
      <w:proofErr w:type="spellEnd"/>
      <w:r>
        <w:t xml:space="preserve"> </w:t>
      </w:r>
      <w:proofErr w:type="spellStart"/>
      <w:r w:rsidR="00782B4D">
        <w:t>toevoegd</w:t>
      </w:r>
      <w:proofErr w:type="spellEnd"/>
      <w:r w:rsidR="00782B4D">
        <w:t xml:space="preserve"> aan </w:t>
      </w:r>
      <w:proofErr w:type="spellStart"/>
      <w:r w:rsidR="00782B4D">
        <w:t>polyscope</w:t>
      </w:r>
      <w:proofErr w:type="spellEnd"/>
      <w:r w:rsidR="00782B4D">
        <w:t xml:space="preserve">. Dit is te vergelijken met de tool center point, of </w:t>
      </w:r>
      <w:proofErr w:type="spellStart"/>
      <w:r w:rsidR="00782B4D">
        <w:t>configuratieinstellingen</w:t>
      </w:r>
      <w:proofErr w:type="spellEnd"/>
      <w:r w:rsidR="00782B4D">
        <w:t xml:space="preserve"> zoals IP of verbinding met een extern </w:t>
      </w:r>
      <w:proofErr w:type="spellStart"/>
      <w:r w:rsidR="00782B4D">
        <w:t>apperaat</w:t>
      </w:r>
      <w:proofErr w:type="spellEnd"/>
      <w:r w:rsidR="00782B4D">
        <w:t xml:space="preserve">. Dit bevat de Setters en </w:t>
      </w:r>
      <w:proofErr w:type="spellStart"/>
      <w:r w:rsidR="00782B4D">
        <w:t>Getters</w:t>
      </w:r>
      <w:proofErr w:type="spellEnd"/>
      <w:r w:rsidR="00782B4D">
        <w:t xml:space="preserve"> als je het met een programma wil vergelijken</w:t>
      </w:r>
    </w:p>
    <w:p w:rsidR="00782B4D" w:rsidRDefault="00782B4D" w:rsidP="009D1F71">
      <w:r>
        <w:t xml:space="preserve">Toolbar Node: Een </w:t>
      </w:r>
      <w:proofErr w:type="spellStart"/>
      <w:r>
        <w:t>toolbar</w:t>
      </w:r>
      <w:proofErr w:type="spellEnd"/>
      <w:r>
        <w:t xml:space="preserve"> </w:t>
      </w:r>
      <w:proofErr w:type="spellStart"/>
      <w:r>
        <w:t>overlay</w:t>
      </w:r>
      <w:proofErr w:type="spellEnd"/>
      <w:r>
        <w:t xml:space="preserve"> die overal vanuit het programma te bereiken is. Om bijvoorbeeld bepaalde randapparaten te besturen zonder een heel programma er voor te schrijven. Of juist om hm in de juiste positie te zetten </w:t>
      </w:r>
    </w:p>
    <w:p w:rsidR="00782B4D" w:rsidRDefault="00782B4D" w:rsidP="009D1F71">
      <w:proofErr w:type="spellStart"/>
      <w:r>
        <w:t>Deamon</w:t>
      </w:r>
      <w:proofErr w:type="spellEnd"/>
      <w:r>
        <w:t xml:space="preserve"> Node : Een programma dat het mogelijk maakt functies vanuit een ander c++ of python programma uit te voeren binnen </w:t>
      </w:r>
      <w:proofErr w:type="spellStart"/>
      <w:r>
        <w:t>polyscope</w:t>
      </w:r>
      <w:proofErr w:type="spellEnd"/>
      <w:r>
        <w:t xml:space="preserve">. Dit </w:t>
      </w:r>
      <w:proofErr w:type="spellStart"/>
      <w:r>
        <w:t>steld</w:t>
      </w:r>
      <w:proofErr w:type="spellEnd"/>
      <w:r>
        <w:t xml:space="preserve"> de programmeur in staat om </w:t>
      </w:r>
      <w:proofErr w:type="spellStart"/>
      <w:r>
        <w:t>randapperatuur</w:t>
      </w:r>
      <w:proofErr w:type="spellEnd"/>
      <w:r>
        <w:t xml:space="preserve"> toe te </w:t>
      </w:r>
      <w:proofErr w:type="spellStart"/>
      <w:r>
        <w:t>vogen</w:t>
      </w:r>
      <w:proofErr w:type="spellEnd"/>
      <w:r>
        <w:t xml:space="preserve"> aan PolyScope</w:t>
      </w:r>
    </w:p>
    <w:p w:rsidR="00782B4D" w:rsidRDefault="00782B4D" w:rsidP="009D1F71">
      <w:r>
        <w:t xml:space="preserve">URCap integratie wordt duidelijk uitgelegd op de site van </w:t>
      </w:r>
      <w:proofErr w:type="spellStart"/>
      <w:r>
        <w:t>universal</w:t>
      </w:r>
      <w:proofErr w:type="spellEnd"/>
      <w:r>
        <w:t xml:space="preserve"> robots in de volgende afbeelding</w:t>
      </w:r>
    </w:p>
    <w:p w:rsidR="00782B4D" w:rsidRDefault="00222D34" w:rsidP="00222D34">
      <w:pPr>
        <w:jc w:val="center"/>
      </w:pPr>
      <w:r>
        <w:rPr>
          <w:noProof/>
        </w:rPr>
        <w:drawing>
          <wp:inline distT="0" distB="0" distL="0" distR="0">
            <wp:extent cx="4413739" cy="2485086"/>
            <wp:effectExtent l="0" t="0" r="6350" b="0"/>
            <wp:docPr id="1" name="Afbeelding 1" descr="https://plus.universal-robots.com/media/1802697/principle_of_integration_general.png?width=800&amp;height=449.912126537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us.universal-robots.com/media/1802697/principle_of_integration_general.png?width=800&amp;height=449.9121265377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497" cy="2495084"/>
                    </a:xfrm>
                    <a:prstGeom prst="rect">
                      <a:avLst/>
                    </a:prstGeom>
                    <a:noFill/>
                    <a:ln>
                      <a:noFill/>
                    </a:ln>
                  </pic:spPr>
                </pic:pic>
              </a:graphicData>
            </a:graphic>
          </wp:inline>
        </w:drawing>
      </w:r>
    </w:p>
    <w:p w:rsidR="00222D34" w:rsidRPr="009D1F71" w:rsidRDefault="00222D34" w:rsidP="00222D34">
      <w:r>
        <w:lastRenderedPageBreak/>
        <w:t xml:space="preserve">Een URCap bestaat uit verschillende classes. Elke URCap heeft een Activator, deze wordt door </w:t>
      </w:r>
      <w:proofErr w:type="spellStart"/>
      <w:r>
        <w:t>polyscope</w:t>
      </w:r>
      <w:proofErr w:type="spellEnd"/>
      <w:r>
        <w:t xml:space="preserve"> aangeroepen bij de startup. Dit is dus een soort van </w:t>
      </w:r>
      <w:proofErr w:type="spellStart"/>
      <w:r>
        <w:t>Main</w:t>
      </w:r>
      <w:proofErr w:type="spellEnd"/>
      <w:r>
        <w:t xml:space="preserve"> functie van een URCap. Deze </w:t>
      </w:r>
      <w:r w:rsidR="00E45D0C">
        <w:t>registreert</w:t>
      </w:r>
      <w:r>
        <w:t xml:space="preserve"> de services, </w:t>
      </w:r>
      <w:r w:rsidR="00E45D0C">
        <w:t xml:space="preserve">Hierin worden de </w:t>
      </w:r>
      <w:proofErr w:type="spellStart"/>
      <w:r w:rsidR="00E45D0C">
        <w:t>static</w:t>
      </w:r>
      <w:proofErr w:type="spellEnd"/>
      <w:r w:rsidR="00E45D0C">
        <w:t xml:space="preserve"> </w:t>
      </w:r>
      <w:proofErr w:type="spellStart"/>
      <w:r w:rsidR="00E45D0C">
        <w:t>properties</w:t>
      </w:r>
      <w:proofErr w:type="spellEnd"/>
      <w:r w:rsidR="00E45D0C">
        <w:t xml:space="preserve"> , </w:t>
      </w:r>
      <w:proofErr w:type="spellStart"/>
      <w:r w:rsidR="00E45D0C">
        <w:t>cpo</w:t>
      </w:r>
      <w:proofErr w:type="spellEnd"/>
    </w:p>
    <w:sectPr w:rsidR="00222D34" w:rsidRPr="009D1F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562" w:rsidRDefault="00211562" w:rsidP="006D30E0">
      <w:pPr>
        <w:spacing w:after="0" w:line="240" w:lineRule="auto"/>
      </w:pPr>
      <w:r>
        <w:separator/>
      </w:r>
    </w:p>
  </w:endnote>
  <w:endnote w:type="continuationSeparator" w:id="0">
    <w:p w:rsidR="00211562" w:rsidRDefault="00211562"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562" w:rsidRDefault="00211562" w:rsidP="006D30E0">
      <w:pPr>
        <w:spacing w:after="0" w:line="240" w:lineRule="auto"/>
      </w:pPr>
      <w:r>
        <w:separator/>
      </w:r>
    </w:p>
  </w:footnote>
  <w:footnote w:type="continuationSeparator" w:id="0">
    <w:p w:rsidR="00211562" w:rsidRDefault="00211562"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6B80B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4731BF"/>
    <w:multiLevelType w:val="hybridMultilevel"/>
    <w:tmpl w:val="4EBCE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5"/>
  </w:num>
  <w:num w:numId="14">
    <w:abstractNumId w:val="6"/>
  </w:num>
  <w:num w:numId="15">
    <w:abstractNumId w:val="2"/>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51"/>
    <w:rsid w:val="000872A3"/>
    <w:rsid w:val="001567B4"/>
    <w:rsid w:val="00194F95"/>
    <w:rsid w:val="001A37EB"/>
    <w:rsid w:val="00211562"/>
    <w:rsid w:val="00222D34"/>
    <w:rsid w:val="002266BA"/>
    <w:rsid w:val="002C0EFF"/>
    <w:rsid w:val="002D6BB9"/>
    <w:rsid w:val="003060F5"/>
    <w:rsid w:val="00307E44"/>
    <w:rsid w:val="00376709"/>
    <w:rsid w:val="003E0EE6"/>
    <w:rsid w:val="003E4945"/>
    <w:rsid w:val="003E51A1"/>
    <w:rsid w:val="003E6D42"/>
    <w:rsid w:val="00401E3F"/>
    <w:rsid w:val="00473FA2"/>
    <w:rsid w:val="004E3674"/>
    <w:rsid w:val="00503A28"/>
    <w:rsid w:val="00577FDC"/>
    <w:rsid w:val="005B418A"/>
    <w:rsid w:val="005E468B"/>
    <w:rsid w:val="005F31B6"/>
    <w:rsid w:val="00645016"/>
    <w:rsid w:val="006629ED"/>
    <w:rsid w:val="0066337F"/>
    <w:rsid w:val="00682B9B"/>
    <w:rsid w:val="006A6E2E"/>
    <w:rsid w:val="006B1AC0"/>
    <w:rsid w:val="006D30E0"/>
    <w:rsid w:val="006E6103"/>
    <w:rsid w:val="006F6C44"/>
    <w:rsid w:val="00736D4B"/>
    <w:rsid w:val="007549ED"/>
    <w:rsid w:val="00782B4D"/>
    <w:rsid w:val="007A4381"/>
    <w:rsid w:val="007F7681"/>
    <w:rsid w:val="0083701A"/>
    <w:rsid w:val="0088565C"/>
    <w:rsid w:val="00956708"/>
    <w:rsid w:val="009D1F71"/>
    <w:rsid w:val="00A54060"/>
    <w:rsid w:val="00A955C0"/>
    <w:rsid w:val="00B21EDC"/>
    <w:rsid w:val="00B91981"/>
    <w:rsid w:val="00BC252C"/>
    <w:rsid w:val="00BC2C2D"/>
    <w:rsid w:val="00BD53DF"/>
    <w:rsid w:val="00C05747"/>
    <w:rsid w:val="00C57748"/>
    <w:rsid w:val="00C60286"/>
    <w:rsid w:val="00C609CF"/>
    <w:rsid w:val="00DA0B19"/>
    <w:rsid w:val="00DC5051"/>
    <w:rsid w:val="00E45D0C"/>
    <w:rsid w:val="00EC106D"/>
    <w:rsid w:val="00F31983"/>
    <w:rsid w:val="00F87512"/>
    <w:rsid w:val="00F910A0"/>
    <w:rsid w:val="00FE2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77948-920B-4E2D-8882-E6B0A5A7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semiHidden/>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character" w:styleId="GevolgdeHyperlink">
    <w:name w:val="FollowedHyperlink"/>
    <w:basedOn w:val="Standaardalinea-lettertype"/>
    <w:uiPriority w:val="99"/>
    <w:semiHidden/>
    <w:unhideWhenUsed/>
    <w:rsid w:val="006B1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kettest.sourceforge.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20Gibas\Stagedocumenten%20HU\Document%20Thema.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8F688-E040-43D7-8715-2C3612CD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Thema</Template>
  <TotalTime>6453</TotalTime>
  <Pages>1</Pages>
  <Words>428</Words>
  <Characters>2444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2</cp:revision>
  <dcterms:created xsi:type="dcterms:W3CDTF">2019-04-29T10:00:00Z</dcterms:created>
  <dcterms:modified xsi:type="dcterms:W3CDTF">2019-05-21T12:18:00Z</dcterms:modified>
</cp:coreProperties>
</file>