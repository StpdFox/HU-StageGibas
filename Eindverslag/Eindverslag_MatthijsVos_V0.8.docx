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A5A5A" w:themeColor="text1" w:themeTint="A5"/>
          <w:spacing w:val="10"/>
        </w:rPr>
        <w:id w:val="-640353572"/>
        <w:docPartObj>
          <w:docPartGallery w:val="Cover Pages"/>
          <w:docPartUnique/>
        </w:docPartObj>
      </w:sdtPr>
      <w:sdtContent>
        <w:p w14:paraId="79EF227A" w14:textId="77777777" w:rsidR="00A60D96" w:rsidRDefault="00A60D96"/>
        <w:p w14:paraId="660A9269" w14:textId="77777777" w:rsidR="00A60D96" w:rsidRDefault="00A60D96"/>
        <w:p w14:paraId="3E9FBC28" w14:textId="77777777" w:rsidR="00A60D96" w:rsidRDefault="00A60D96"/>
        <w:p w14:paraId="11022798" w14:textId="77777777" w:rsidR="00A60D96" w:rsidRDefault="00A60D96"/>
        <w:p w14:paraId="1AB5BCA0" w14:textId="3ADEE95B" w:rsidR="00A60D96" w:rsidRPr="003E7B53" w:rsidRDefault="00F52BE2">
          <w:pPr>
            <w:rPr>
              <w:rStyle w:val="TitelChar"/>
              <w:sz w:val="96"/>
              <w:szCs w:val="96"/>
              <w:lang w:val="en-GB"/>
            </w:rPr>
          </w:pPr>
          <w:sdt>
            <w:sdtPr>
              <w:rPr>
                <w:rStyle w:val="TitelChar"/>
                <w:sz w:val="96"/>
                <w:szCs w:val="96"/>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3E7B53" w:rsidRPr="003E7B53">
                <w:rPr>
                  <w:rStyle w:val="TitelChar"/>
                  <w:sz w:val="96"/>
                  <w:szCs w:val="96"/>
                  <w:lang w:val="en-GB"/>
                </w:rPr>
                <w:t xml:space="preserve">     </w:t>
              </w:r>
            </w:sdtContent>
          </w:sdt>
        </w:p>
        <w:sdt>
          <w:sdtPr>
            <w:rPr>
              <w:rStyle w:val="Intensievebenadrukking"/>
              <w:b w:val="0"/>
              <w:i w:val="0"/>
              <w:sz w:val="32"/>
              <w:szCs w:val="32"/>
              <w:lang w:val="en-GB"/>
            </w:rPr>
            <w:alias w:val="Ondertitel"/>
            <w:tag w:val=""/>
            <w:id w:val="328029620"/>
            <w:placeholder>
              <w:docPart w:val="C69247DD30F04CD390BA32ACE87E1C1B"/>
            </w:placeholder>
            <w:dataBinding w:prefixMappings="xmlns:ns0='http://purl.org/dc/elements/1.1/' xmlns:ns1='http://schemas.openxmlformats.org/package/2006/metadata/core-properties' " w:xpath="/ns1:coreProperties[1]/ns0:subject[1]" w:storeItemID="{6C3C8BC8-F283-45AE-878A-BAB7291924A1}"/>
            <w:text/>
          </w:sdtPr>
          <w:sdtContent>
            <w:p w14:paraId="491207C3" w14:textId="77777777" w:rsidR="00FF07C9" w:rsidRPr="00FF07C9" w:rsidRDefault="009F7827" w:rsidP="00FF07C9">
              <w:pPr>
                <w:rPr>
                  <w:rStyle w:val="Intensievebenadrukking"/>
                  <w:b w:val="0"/>
                  <w:i w:val="0"/>
                  <w:sz w:val="32"/>
                  <w:szCs w:val="32"/>
                  <w:lang w:val="en-GB"/>
                </w:rPr>
              </w:pPr>
              <w:r>
                <w:rPr>
                  <w:rStyle w:val="Intensievebenadrukking"/>
                  <w:b w:val="0"/>
                  <w:i w:val="0"/>
                  <w:sz w:val="32"/>
                  <w:szCs w:val="32"/>
                  <w:lang w:val="en-GB"/>
                </w:rPr>
                <w:t>MOTORS CAPS EN ROCK’N ROLL</w:t>
              </w:r>
            </w:p>
          </w:sdtContent>
        </w:sdt>
        <w:p w14:paraId="53C0A22C" w14:textId="77777777" w:rsidR="00A60D96" w:rsidRPr="00FF07C9" w:rsidRDefault="00FF07C9" w:rsidP="00FF07C9">
          <w:pPr>
            <w:pStyle w:val="Ondertitel"/>
            <w:rPr>
              <w:rFonts w:asciiTheme="majorHAnsi" w:eastAsiaTheme="majorEastAsia" w:hAnsiTheme="majorHAnsi" w:cstheme="majorBidi"/>
              <w:color w:val="000000" w:themeColor="text1"/>
              <w:sz w:val="56"/>
              <w:szCs w:val="56"/>
            </w:rPr>
          </w:pPr>
          <w:r w:rsidRPr="00FF07C9">
            <w:rPr>
              <w:noProof/>
              <w:lang w:val="en-GB"/>
            </w:rPr>
            <w:t xml:space="preserve"> </w:t>
          </w:r>
          <w:r>
            <w:rPr>
              <w:noProof/>
            </w:rPr>
            <w:drawing>
              <wp:anchor distT="0" distB="0" distL="114300" distR="114300" simplePos="0" relativeHeight="251661312" behindDoc="1" locked="0" layoutInCell="1" allowOverlap="1" wp14:anchorId="74E46A97" wp14:editId="79DA2AEC">
                <wp:simplePos x="0" y="0"/>
                <wp:positionH relativeFrom="margin">
                  <wp:align>right</wp:align>
                </wp:positionH>
                <wp:positionV relativeFrom="paragraph">
                  <wp:posOffset>5016500</wp:posOffset>
                </wp:positionV>
                <wp:extent cx="790575" cy="79057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41AD9A8B" wp14:editId="3C0E953F">
                    <wp:simplePos x="0" y="0"/>
                    <wp:positionH relativeFrom="margin">
                      <wp:align>left</wp:align>
                    </wp:positionH>
                    <wp:positionV relativeFrom="margin">
                      <wp:align>bottom</wp:align>
                    </wp:positionV>
                    <wp:extent cx="5019675" cy="891540"/>
                    <wp:effectExtent l="0" t="0" r="9525" b="3810"/>
                    <wp:wrapNone/>
                    <wp:docPr id="142" name="Tekstvak 142"/>
                    <wp:cNvGraphicFramePr/>
                    <a:graphic xmlns:a="http://schemas.openxmlformats.org/drawingml/2006/main">
                      <a:graphicData uri="http://schemas.microsoft.com/office/word/2010/wordprocessingShape">
                        <wps:wsp>
                          <wps:cNvSpPr txBox="1"/>
                          <wps:spPr>
                            <a:xfrm>
                              <a:off x="0" y="0"/>
                              <a:ext cx="5019675"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423D7" w14:textId="77777777" w:rsidR="00F52BE2" w:rsidRPr="00E53D8D" w:rsidRDefault="00F52BE2" w:rsidP="00FF07C9">
                                <w:pPr>
                                  <w:pStyle w:val="Ondertitel"/>
                                </w:pPr>
                                <w:r w:rsidRPr="00E53D8D">
                                  <w:t xml:space="preserve">Student: </w:t>
                                </w:r>
                                <w:r>
                                  <w:tab/>
                                </w:r>
                                <w:r>
                                  <w:tab/>
                                </w:r>
                                <w:r w:rsidRPr="00E53D8D">
                                  <w:t>Matthijs Vos</w:t>
                                </w:r>
                                <w:r w:rsidRPr="00E53D8D">
                                  <w:tab/>
                                </w:r>
                                <w:r>
                                  <w:t>(</w:t>
                                </w:r>
                                <w:r w:rsidRPr="00E53D8D">
                                  <w:t>1651350</w:t>
                                </w:r>
                                <w:r>
                                  <w:t>)</w:t>
                                </w:r>
                              </w:p>
                              <w:p w14:paraId="6A4F99F6" w14:textId="77777777" w:rsidR="00F52BE2" w:rsidRPr="00E53D8D" w:rsidRDefault="00F52BE2" w:rsidP="00FF07C9">
                                <w:pPr>
                                  <w:pStyle w:val="Ondertitel"/>
                                </w:pPr>
                                <w:r>
                                  <w:t>Stagedocent:</w:t>
                                </w:r>
                                <w:r w:rsidRPr="00E53D8D">
                                  <w:tab/>
                                </w:r>
                                <w:r>
                                  <w:tab/>
                                </w:r>
                                <w:r w:rsidRPr="00E53D8D">
                                  <w:t>Jorn Bunk</w:t>
                                </w:r>
                              </w:p>
                              <w:p w14:paraId="0AD26EAD" w14:textId="77777777" w:rsidR="00F52BE2" w:rsidRDefault="00F52BE2" w:rsidP="00FF07C9">
                                <w:pPr>
                                  <w:pStyle w:val="Ondertitel"/>
                                </w:pPr>
                                <w:r>
                                  <w:t>Stagebegeleider:</w:t>
                                </w:r>
                                <w:r>
                                  <w:tab/>
                                  <w:t>Sjoerd Radstok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D9A8B" id="_x0000_t202" coordsize="21600,21600" o:spt="202" path="m,l,21600r21600,l21600,xe">
                    <v:stroke joinstyle="miter"/>
                    <v:path gradientshapeok="t" o:connecttype="rect"/>
                  </v:shapetype>
                  <v:shape id="Tekstvak 142" o:spid="_x0000_s1026" type="#_x0000_t202" style="position:absolute;margin-left:0;margin-top:0;width:395.25pt;height:70.2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" filled="f" stroked="f" strokeweight=".5pt">
                    <v:textbox inset="0,0,0,0">
                      <w:txbxContent>
                        <w:p w14:paraId="0B3423D7" w14:textId="77777777" w:rsidR="00F52BE2" w:rsidRPr="00E53D8D" w:rsidRDefault="00F52BE2" w:rsidP="00FF07C9">
                          <w:pPr>
                            <w:pStyle w:val="Ondertitel"/>
                          </w:pPr>
                          <w:r w:rsidRPr="00E53D8D">
                            <w:t xml:space="preserve">Student: </w:t>
                          </w:r>
                          <w:r>
                            <w:tab/>
                          </w:r>
                          <w:r>
                            <w:tab/>
                          </w:r>
                          <w:r w:rsidRPr="00E53D8D">
                            <w:t>Matthijs Vos</w:t>
                          </w:r>
                          <w:r w:rsidRPr="00E53D8D">
                            <w:tab/>
                          </w:r>
                          <w:r>
                            <w:t>(</w:t>
                          </w:r>
                          <w:r w:rsidRPr="00E53D8D">
                            <w:t>1651350</w:t>
                          </w:r>
                          <w:r>
                            <w:t>)</w:t>
                          </w:r>
                        </w:p>
                        <w:p w14:paraId="6A4F99F6" w14:textId="77777777" w:rsidR="00F52BE2" w:rsidRPr="00E53D8D" w:rsidRDefault="00F52BE2" w:rsidP="00FF07C9">
                          <w:pPr>
                            <w:pStyle w:val="Ondertitel"/>
                          </w:pPr>
                          <w:r>
                            <w:t>Stagedocent:</w:t>
                          </w:r>
                          <w:r w:rsidRPr="00E53D8D">
                            <w:tab/>
                          </w:r>
                          <w:r>
                            <w:tab/>
                          </w:r>
                          <w:r w:rsidRPr="00E53D8D">
                            <w:t>Jorn Bunk</w:t>
                          </w:r>
                        </w:p>
                        <w:p w14:paraId="0AD26EAD" w14:textId="77777777" w:rsidR="00F52BE2" w:rsidRDefault="00F52BE2" w:rsidP="00FF07C9">
                          <w:pPr>
                            <w:pStyle w:val="Ondertitel"/>
                          </w:pPr>
                          <w:r>
                            <w:t>Stagebegeleider:</w:t>
                          </w:r>
                          <w:r>
                            <w:tab/>
                            <w:t>Sjoerd Radstok</w:t>
                          </w:r>
                        </w:p>
                      </w:txbxContent>
                    </v:textbox>
                    <w10:wrap anchorx="margin" anchory="margin"/>
                  </v:shape>
                </w:pict>
              </mc:Fallback>
            </mc:AlternateContent>
          </w:r>
          <w:r w:rsidR="00A60D96" w:rsidRPr="00FF07C9">
            <w:rPr>
              <w:lang w:val="en-GB"/>
            </w:rPr>
            <w:t xml:space="preserve"> </w:t>
          </w:r>
          <w:r w:rsidR="00A60D96" w:rsidRPr="00FF07C9">
            <w:t>Versie 0.1</w:t>
          </w:r>
          <w:r w:rsidR="00A60D96" w:rsidRPr="00FF07C9">
            <w:br w:type="page"/>
          </w:r>
        </w:p>
      </w:sdtContent>
    </w:sdt>
    <w:p w14:paraId="201A6620" w14:textId="77777777" w:rsidR="00EC106D" w:rsidRDefault="00FF07C9" w:rsidP="00FF07C9">
      <w:pPr>
        <w:pStyle w:val="Kop1"/>
      </w:pPr>
      <w:bookmarkStart w:id="0" w:name="_Toc21351839"/>
      <w:r>
        <w:lastRenderedPageBreak/>
        <w:t>Managementsamenvatting</w:t>
      </w:r>
      <w:bookmarkEnd w:id="0"/>
    </w:p>
    <w:p w14:paraId="586D0C2A" w14:textId="77777777" w:rsidR="00FF07C9" w:rsidRDefault="00FF07C9" w:rsidP="00FF07C9">
      <w:pPr>
        <w:pStyle w:val="Lijstalinea"/>
        <w:numPr>
          <w:ilvl w:val="0"/>
          <w:numId w:val="27"/>
        </w:numPr>
      </w:pPr>
      <w:r>
        <w:t>De samenvatting moet een op zichzelf staand onderdeel zijn</w:t>
      </w:r>
    </w:p>
    <w:p w14:paraId="6A7885E4" w14:textId="77777777" w:rsidR="00FF07C9" w:rsidRDefault="00FF07C9" w:rsidP="00FF07C9">
      <w:pPr>
        <w:pStyle w:val="Lijstalinea"/>
        <w:numPr>
          <w:ilvl w:val="0"/>
          <w:numId w:val="27"/>
        </w:numPr>
      </w:pPr>
      <w:r>
        <w:t>Ga er in de samenvatting niet vanuit dat de lezer bekend is met de rest van het rapport. Of omgekeerd</w:t>
      </w:r>
    </w:p>
    <w:p w14:paraId="2CB5657B" w14:textId="77777777" w:rsidR="00FF07C9" w:rsidRDefault="00FF07C9" w:rsidP="00FF07C9">
      <w:pPr>
        <w:pStyle w:val="Lijstalinea"/>
        <w:numPr>
          <w:ilvl w:val="0"/>
          <w:numId w:val="27"/>
        </w:numPr>
      </w:pPr>
      <w:r>
        <w:t>Richtlijn omvang: 1 a 1.5 A</w:t>
      </w:r>
    </w:p>
    <w:p w14:paraId="4602D781" w14:textId="77777777" w:rsidR="00C8340F" w:rsidRDefault="00C8340F" w:rsidP="00C8340F">
      <w:r>
        <w:br/>
      </w:r>
      <w:r>
        <w:br/>
      </w:r>
      <w:r>
        <w:br/>
      </w:r>
    </w:p>
    <w:p w14:paraId="76125610" w14:textId="77777777" w:rsidR="00C8340F" w:rsidRDefault="00C8340F">
      <w:r>
        <w:br w:type="page"/>
      </w:r>
    </w:p>
    <w:bookmarkStart w:id="1" w:name="_Toc21351840" w:displacedByCustomXml="next"/>
    <w:sdt>
      <w:sdtPr>
        <w:rPr>
          <w:rFonts w:asciiTheme="minorHAnsi" w:eastAsiaTheme="minorEastAsia" w:hAnsiTheme="minorHAnsi" w:cstheme="minorBidi"/>
          <w:b w:val="0"/>
          <w:bCs w:val="0"/>
          <w:smallCaps w:val="0"/>
          <w:color w:val="auto"/>
          <w:sz w:val="22"/>
          <w:szCs w:val="22"/>
        </w:rPr>
        <w:id w:val="-90403059"/>
        <w:docPartObj>
          <w:docPartGallery w:val="Table of Contents"/>
          <w:docPartUnique/>
        </w:docPartObj>
      </w:sdtPr>
      <w:sdtContent>
        <w:p w14:paraId="387C9AB9" w14:textId="77777777" w:rsidR="00C8340F" w:rsidRDefault="00C8340F">
          <w:pPr>
            <w:pStyle w:val="Kopvaninhoudsopgave"/>
          </w:pPr>
          <w:r>
            <w:t>Inhoud</w:t>
          </w:r>
          <w:bookmarkEnd w:id="1"/>
        </w:p>
        <w:p w14:paraId="58D4D8E6" w14:textId="0F83806C" w:rsidR="00BC3E60" w:rsidRDefault="00C8340F">
          <w:pPr>
            <w:pStyle w:val="Inhopg1"/>
            <w:tabs>
              <w:tab w:val="left" w:pos="440"/>
              <w:tab w:val="right" w:leader="dot" w:pos="9350"/>
            </w:tabs>
            <w:rPr>
              <w:noProof/>
              <w:lang w:val="en-GB" w:eastAsia="en-GB"/>
            </w:rPr>
          </w:pPr>
          <w:r>
            <w:fldChar w:fldCharType="begin"/>
          </w:r>
          <w:r>
            <w:instrText xml:space="preserve"> TOC \o "1-3" \h \z \u </w:instrText>
          </w:r>
          <w:r>
            <w:fldChar w:fldCharType="separate"/>
          </w:r>
          <w:hyperlink w:anchor="_Toc21351839" w:history="1">
            <w:r w:rsidR="00BC3E60" w:rsidRPr="003D4798">
              <w:rPr>
                <w:rStyle w:val="Hyperlink"/>
                <w:noProof/>
              </w:rPr>
              <w:t>1</w:t>
            </w:r>
            <w:r w:rsidR="00BC3E60">
              <w:rPr>
                <w:noProof/>
                <w:lang w:val="en-GB" w:eastAsia="en-GB"/>
              </w:rPr>
              <w:tab/>
            </w:r>
            <w:r w:rsidR="00BC3E60" w:rsidRPr="003D4798">
              <w:rPr>
                <w:rStyle w:val="Hyperlink"/>
                <w:noProof/>
              </w:rPr>
              <w:t>Managementsamenvatting</w:t>
            </w:r>
            <w:r w:rsidR="00BC3E60">
              <w:rPr>
                <w:noProof/>
                <w:webHidden/>
              </w:rPr>
              <w:tab/>
            </w:r>
            <w:r w:rsidR="00BC3E60">
              <w:rPr>
                <w:noProof/>
                <w:webHidden/>
              </w:rPr>
              <w:fldChar w:fldCharType="begin"/>
            </w:r>
            <w:r w:rsidR="00BC3E60">
              <w:rPr>
                <w:noProof/>
                <w:webHidden/>
              </w:rPr>
              <w:instrText xml:space="preserve"> PAGEREF _Toc21351839 \h </w:instrText>
            </w:r>
            <w:r w:rsidR="00BC3E60">
              <w:rPr>
                <w:noProof/>
                <w:webHidden/>
              </w:rPr>
            </w:r>
            <w:r w:rsidR="00BC3E60">
              <w:rPr>
                <w:noProof/>
                <w:webHidden/>
              </w:rPr>
              <w:fldChar w:fldCharType="separate"/>
            </w:r>
            <w:r w:rsidR="00BC3E60">
              <w:rPr>
                <w:noProof/>
                <w:webHidden/>
              </w:rPr>
              <w:t>1</w:t>
            </w:r>
            <w:r w:rsidR="00BC3E60">
              <w:rPr>
                <w:noProof/>
                <w:webHidden/>
              </w:rPr>
              <w:fldChar w:fldCharType="end"/>
            </w:r>
          </w:hyperlink>
        </w:p>
        <w:p w14:paraId="7891C438" w14:textId="616A9600" w:rsidR="00BC3E60" w:rsidRDefault="00BC3E60">
          <w:pPr>
            <w:pStyle w:val="Inhopg1"/>
            <w:tabs>
              <w:tab w:val="left" w:pos="440"/>
              <w:tab w:val="right" w:leader="dot" w:pos="9350"/>
            </w:tabs>
            <w:rPr>
              <w:noProof/>
              <w:lang w:val="en-GB" w:eastAsia="en-GB"/>
            </w:rPr>
          </w:pPr>
          <w:hyperlink w:anchor="_Toc21351840" w:history="1">
            <w:r w:rsidRPr="003D4798">
              <w:rPr>
                <w:rStyle w:val="Hyperlink"/>
                <w:noProof/>
              </w:rPr>
              <w:t>2</w:t>
            </w:r>
            <w:r>
              <w:rPr>
                <w:noProof/>
                <w:lang w:val="en-GB" w:eastAsia="en-GB"/>
              </w:rPr>
              <w:tab/>
            </w:r>
            <w:r w:rsidRPr="003D4798">
              <w:rPr>
                <w:rStyle w:val="Hyperlink"/>
                <w:noProof/>
              </w:rPr>
              <w:t>Inhoud</w:t>
            </w:r>
            <w:r>
              <w:rPr>
                <w:noProof/>
                <w:webHidden/>
              </w:rPr>
              <w:tab/>
            </w:r>
            <w:r>
              <w:rPr>
                <w:noProof/>
                <w:webHidden/>
              </w:rPr>
              <w:fldChar w:fldCharType="begin"/>
            </w:r>
            <w:r>
              <w:rPr>
                <w:noProof/>
                <w:webHidden/>
              </w:rPr>
              <w:instrText xml:space="preserve"> PAGEREF _Toc21351840 \h </w:instrText>
            </w:r>
            <w:r>
              <w:rPr>
                <w:noProof/>
                <w:webHidden/>
              </w:rPr>
            </w:r>
            <w:r>
              <w:rPr>
                <w:noProof/>
                <w:webHidden/>
              </w:rPr>
              <w:fldChar w:fldCharType="separate"/>
            </w:r>
            <w:r>
              <w:rPr>
                <w:noProof/>
                <w:webHidden/>
              </w:rPr>
              <w:t>2</w:t>
            </w:r>
            <w:r>
              <w:rPr>
                <w:noProof/>
                <w:webHidden/>
              </w:rPr>
              <w:fldChar w:fldCharType="end"/>
            </w:r>
          </w:hyperlink>
        </w:p>
        <w:p w14:paraId="0B21A24A" w14:textId="0D0557A7" w:rsidR="00BC3E60" w:rsidRDefault="00BC3E60">
          <w:pPr>
            <w:pStyle w:val="Inhopg1"/>
            <w:tabs>
              <w:tab w:val="left" w:pos="440"/>
              <w:tab w:val="right" w:leader="dot" w:pos="9350"/>
            </w:tabs>
            <w:rPr>
              <w:noProof/>
              <w:lang w:val="en-GB" w:eastAsia="en-GB"/>
            </w:rPr>
          </w:pPr>
          <w:hyperlink w:anchor="_Toc21351841" w:history="1">
            <w:r w:rsidRPr="003D4798">
              <w:rPr>
                <w:rStyle w:val="Hyperlink"/>
                <w:noProof/>
              </w:rPr>
              <w:t>3</w:t>
            </w:r>
            <w:r>
              <w:rPr>
                <w:noProof/>
                <w:lang w:val="en-GB" w:eastAsia="en-GB"/>
              </w:rPr>
              <w:tab/>
            </w:r>
            <w:r w:rsidRPr="003D4798">
              <w:rPr>
                <w:rStyle w:val="Hyperlink"/>
                <w:noProof/>
              </w:rPr>
              <w:t>Begrippenlijst</w:t>
            </w:r>
            <w:r>
              <w:rPr>
                <w:noProof/>
                <w:webHidden/>
              </w:rPr>
              <w:tab/>
            </w:r>
            <w:r>
              <w:rPr>
                <w:noProof/>
                <w:webHidden/>
              </w:rPr>
              <w:fldChar w:fldCharType="begin"/>
            </w:r>
            <w:r>
              <w:rPr>
                <w:noProof/>
                <w:webHidden/>
              </w:rPr>
              <w:instrText xml:space="preserve"> PAGEREF _Toc21351841 \h </w:instrText>
            </w:r>
            <w:r>
              <w:rPr>
                <w:noProof/>
                <w:webHidden/>
              </w:rPr>
            </w:r>
            <w:r>
              <w:rPr>
                <w:noProof/>
                <w:webHidden/>
              </w:rPr>
              <w:fldChar w:fldCharType="separate"/>
            </w:r>
            <w:r>
              <w:rPr>
                <w:noProof/>
                <w:webHidden/>
              </w:rPr>
              <w:t>4</w:t>
            </w:r>
            <w:r>
              <w:rPr>
                <w:noProof/>
                <w:webHidden/>
              </w:rPr>
              <w:fldChar w:fldCharType="end"/>
            </w:r>
          </w:hyperlink>
        </w:p>
        <w:p w14:paraId="245BB3CC" w14:textId="68DEEA7D" w:rsidR="00BC3E60" w:rsidRDefault="00BC3E60">
          <w:pPr>
            <w:pStyle w:val="Inhopg1"/>
            <w:tabs>
              <w:tab w:val="left" w:pos="440"/>
              <w:tab w:val="right" w:leader="dot" w:pos="9350"/>
            </w:tabs>
            <w:rPr>
              <w:noProof/>
              <w:lang w:val="en-GB" w:eastAsia="en-GB"/>
            </w:rPr>
          </w:pPr>
          <w:hyperlink w:anchor="_Toc21351842" w:history="1">
            <w:r w:rsidRPr="003D4798">
              <w:rPr>
                <w:rStyle w:val="Hyperlink"/>
                <w:noProof/>
              </w:rPr>
              <w:t>4</w:t>
            </w:r>
            <w:r>
              <w:rPr>
                <w:noProof/>
                <w:lang w:val="en-GB" w:eastAsia="en-GB"/>
              </w:rPr>
              <w:tab/>
            </w:r>
            <w:r w:rsidRPr="003D4798">
              <w:rPr>
                <w:rStyle w:val="Hyperlink"/>
                <w:noProof/>
              </w:rPr>
              <w:t>Inleiding</w:t>
            </w:r>
            <w:r>
              <w:rPr>
                <w:noProof/>
                <w:webHidden/>
              </w:rPr>
              <w:tab/>
            </w:r>
            <w:r>
              <w:rPr>
                <w:noProof/>
                <w:webHidden/>
              </w:rPr>
              <w:fldChar w:fldCharType="begin"/>
            </w:r>
            <w:r>
              <w:rPr>
                <w:noProof/>
                <w:webHidden/>
              </w:rPr>
              <w:instrText xml:space="preserve"> PAGEREF _Toc21351842 \h </w:instrText>
            </w:r>
            <w:r>
              <w:rPr>
                <w:noProof/>
                <w:webHidden/>
              </w:rPr>
            </w:r>
            <w:r>
              <w:rPr>
                <w:noProof/>
                <w:webHidden/>
              </w:rPr>
              <w:fldChar w:fldCharType="separate"/>
            </w:r>
            <w:r>
              <w:rPr>
                <w:noProof/>
                <w:webHidden/>
              </w:rPr>
              <w:t>5</w:t>
            </w:r>
            <w:r>
              <w:rPr>
                <w:noProof/>
                <w:webHidden/>
              </w:rPr>
              <w:fldChar w:fldCharType="end"/>
            </w:r>
          </w:hyperlink>
        </w:p>
        <w:p w14:paraId="6D0D5473" w14:textId="6BBDD3F8" w:rsidR="00BC3E60" w:rsidRDefault="00BC3E60">
          <w:pPr>
            <w:pStyle w:val="Inhopg1"/>
            <w:tabs>
              <w:tab w:val="left" w:pos="440"/>
              <w:tab w:val="right" w:leader="dot" w:pos="9350"/>
            </w:tabs>
            <w:rPr>
              <w:noProof/>
              <w:lang w:val="en-GB" w:eastAsia="en-GB"/>
            </w:rPr>
          </w:pPr>
          <w:hyperlink w:anchor="_Toc21351843" w:history="1">
            <w:r w:rsidRPr="003D4798">
              <w:rPr>
                <w:rStyle w:val="Hyperlink"/>
                <w:noProof/>
              </w:rPr>
              <w:t>5</w:t>
            </w:r>
            <w:r>
              <w:rPr>
                <w:noProof/>
                <w:lang w:val="en-GB" w:eastAsia="en-GB"/>
              </w:rPr>
              <w:tab/>
            </w:r>
            <w:r w:rsidRPr="003D4798">
              <w:rPr>
                <w:rStyle w:val="Hyperlink"/>
                <w:noProof/>
              </w:rPr>
              <w:t>Organisatorische Context</w:t>
            </w:r>
            <w:r>
              <w:rPr>
                <w:noProof/>
                <w:webHidden/>
              </w:rPr>
              <w:tab/>
            </w:r>
            <w:r>
              <w:rPr>
                <w:noProof/>
                <w:webHidden/>
              </w:rPr>
              <w:fldChar w:fldCharType="begin"/>
            </w:r>
            <w:r>
              <w:rPr>
                <w:noProof/>
                <w:webHidden/>
              </w:rPr>
              <w:instrText xml:space="preserve"> PAGEREF _Toc21351843 \h </w:instrText>
            </w:r>
            <w:r>
              <w:rPr>
                <w:noProof/>
                <w:webHidden/>
              </w:rPr>
            </w:r>
            <w:r>
              <w:rPr>
                <w:noProof/>
                <w:webHidden/>
              </w:rPr>
              <w:fldChar w:fldCharType="separate"/>
            </w:r>
            <w:r>
              <w:rPr>
                <w:noProof/>
                <w:webHidden/>
              </w:rPr>
              <w:t>6</w:t>
            </w:r>
            <w:r>
              <w:rPr>
                <w:noProof/>
                <w:webHidden/>
              </w:rPr>
              <w:fldChar w:fldCharType="end"/>
            </w:r>
          </w:hyperlink>
        </w:p>
        <w:p w14:paraId="336DBA96" w14:textId="396D7E09" w:rsidR="00BC3E60" w:rsidRDefault="00BC3E60">
          <w:pPr>
            <w:pStyle w:val="Inhopg2"/>
            <w:tabs>
              <w:tab w:val="left" w:pos="880"/>
              <w:tab w:val="right" w:leader="dot" w:pos="9350"/>
            </w:tabs>
            <w:rPr>
              <w:noProof/>
              <w:lang w:val="en-GB" w:eastAsia="en-GB"/>
            </w:rPr>
          </w:pPr>
          <w:hyperlink w:anchor="_Toc21351844" w:history="1">
            <w:r w:rsidRPr="003D4798">
              <w:rPr>
                <w:rStyle w:val="Hyperlink"/>
                <w:noProof/>
                <w14:scene3d>
                  <w14:camera w14:prst="orthographicFront"/>
                  <w14:lightRig w14:rig="threePt" w14:dir="t">
                    <w14:rot w14:lat="0" w14:lon="0" w14:rev="0"/>
                  </w14:lightRig>
                </w14:scene3d>
              </w:rPr>
              <w:t>5.1</w:t>
            </w:r>
            <w:r>
              <w:rPr>
                <w:noProof/>
                <w:lang w:val="en-GB" w:eastAsia="en-GB"/>
              </w:rPr>
              <w:tab/>
            </w:r>
            <w:r w:rsidRPr="003D4798">
              <w:rPr>
                <w:rStyle w:val="Hyperlink"/>
                <w:noProof/>
              </w:rPr>
              <w:t>Gibas Automation</w:t>
            </w:r>
            <w:r>
              <w:rPr>
                <w:noProof/>
                <w:webHidden/>
              </w:rPr>
              <w:tab/>
            </w:r>
            <w:r>
              <w:rPr>
                <w:noProof/>
                <w:webHidden/>
              </w:rPr>
              <w:fldChar w:fldCharType="begin"/>
            </w:r>
            <w:r>
              <w:rPr>
                <w:noProof/>
                <w:webHidden/>
              </w:rPr>
              <w:instrText xml:space="preserve"> PAGEREF _Toc21351844 \h </w:instrText>
            </w:r>
            <w:r>
              <w:rPr>
                <w:noProof/>
                <w:webHidden/>
              </w:rPr>
            </w:r>
            <w:r>
              <w:rPr>
                <w:noProof/>
                <w:webHidden/>
              </w:rPr>
              <w:fldChar w:fldCharType="separate"/>
            </w:r>
            <w:r>
              <w:rPr>
                <w:noProof/>
                <w:webHidden/>
              </w:rPr>
              <w:t>6</w:t>
            </w:r>
            <w:r>
              <w:rPr>
                <w:noProof/>
                <w:webHidden/>
              </w:rPr>
              <w:fldChar w:fldCharType="end"/>
            </w:r>
          </w:hyperlink>
        </w:p>
        <w:p w14:paraId="139BDB3F" w14:textId="3EDFA44C" w:rsidR="00BC3E60" w:rsidRDefault="00BC3E60">
          <w:pPr>
            <w:pStyle w:val="Inhopg2"/>
            <w:tabs>
              <w:tab w:val="left" w:pos="880"/>
              <w:tab w:val="right" w:leader="dot" w:pos="9350"/>
            </w:tabs>
            <w:rPr>
              <w:noProof/>
              <w:lang w:val="en-GB" w:eastAsia="en-GB"/>
            </w:rPr>
          </w:pPr>
          <w:hyperlink w:anchor="_Toc21351845" w:history="1">
            <w:r w:rsidRPr="003D4798">
              <w:rPr>
                <w:rStyle w:val="Hyperlink"/>
                <w:noProof/>
                <w14:scene3d>
                  <w14:camera w14:prst="orthographicFront"/>
                  <w14:lightRig w14:rig="threePt" w14:dir="t">
                    <w14:rot w14:lat="0" w14:lon="0" w14:rev="0"/>
                  </w14:lightRig>
                </w14:scene3d>
              </w:rPr>
              <w:t>5.2</w:t>
            </w:r>
            <w:r>
              <w:rPr>
                <w:noProof/>
                <w:lang w:val="en-GB" w:eastAsia="en-GB"/>
              </w:rPr>
              <w:tab/>
            </w:r>
            <w:r w:rsidRPr="003D4798">
              <w:rPr>
                <w:rStyle w:val="Hyperlink"/>
                <w:noProof/>
              </w:rPr>
              <w:t>Bedrijfs- en Informatiesystemen</w:t>
            </w:r>
            <w:r>
              <w:rPr>
                <w:noProof/>
                <w:webHidden/>
              </w:rPr>
              <w:tab/>
            </w:r>
            <w:r>
              <w:rPr>
                <w:noProof/>
                <w:webHidden/>
              </w:rPr>
              <w:fldChar w:fldCharType="begin"/>
            </w:r>
            <w:r>
              <w:rPr>
                <w:noProof/>
                <w:webHidden/>
              </w:rPr>
              <w:instrText xml:space="preserve"> PAGEREF _Toc21351845 \h </w:instrText>
            </w:r>
            <w:r>
              <w:rPr>
                <w:noProof/>
                <w:webHidden/>
              </w:rPr>
            </w:r>
            <w:r>
              <w:rPr>
                <w:noProof/>
                <w:webHidden/>
              </w:rPr>
              <w:fldChar w:fldCharType="separate"/>
            </w:r>
            <w:r>
              <w:rPr>
                <w:noProof/>
                <w:webHidden/>
              </w:rPr>
              <w:t>6</w:t>
            </w:r>
            <w:r>
              <w:rPr>
                <w:noProof/>
                <w:webHidden/>
              </w:rPr>
              <w:fldChar w:fldCharType="end"/>
            </w:r>
          </w:hyperlink>
        </w:p>
        <w:p w14:paraId="5D36AFB1" w14:textId="3426BB9D" w:rsidR="00BC3E60" w:rsidRDefault="00BC3E60">
          <w:pPr>
            <w:pStyle w:val="Inhopg3"/>
            <w:tabs>
              <w:tab w:val="left" w:pos="1320"/>
              <w:tab w:val="right" w:leader="dot" w:pos="9350"/>
            </w:tabs>
            <w:rPr>
              <w:noProof/>
              <w:lang w:val="en-GB" w:eastAsia="en-GB"/>
            </w:rPr>
          </w:pPr>
          <w:hyperlink w:anchor="_Toc21351846" w:history="1">
            <w:r w:rsidRPr="003D4798">
              <w:rPr>
                <w:rStyle w:val="Hyperlink"/>
                <w:noProof/>
              </w:rPr>
              <w:t>5.2.1</w:t>
            </w:r>
            <w:r>
              <w:rPr>
                <w:noProof/>
                <w:lang w:val="en-GB" w:eastAsia="en-GB"/>
              </w:rPr>
              <w:tab/>
            </w:r>
            <w:r w:rsidRPr="003D4798">
              <w:rPr>
                <w:rStyle w:val="Hyperlink"/>
                <w:noProof/>
              </w:rPr>
              <w:t>Universal Robots</w:t>
            </w:r>
            <w:r>
              <w:rPr>
                <w:noProof/>
                <w:webHidden/>
              </w:rPr>
              <w:tab/>
            </w:r>
            <w:r>
              <w:rPr>
                <w:noProof/>
                <w:webHidden/>
              </w:rPr>
              <w:fldChar w:fldCharType="begin"/>
            </w:r>
            <w:r>
              <w:rPr>
                <w:noProof/>
                <w:webHidden/>
              </w:rPr>
              <w:instrText xml:space="preserve"> PAGEREF _Toc21351846 \h </w:instrText>
            </w:r>
            <w:r>
              <w:rPr>
                <w:noProof/>
                <w:webHidden/>
              </w:rPr>
            </w:r>
            <w:r>
              <w:rPr>
                <w:noProof/>
                <w:webHidden/>
              </w:rPr>
              <w:fldChar w:fldCharType="separate"/>
            </w:r>
            <w:r>
              <w:rPr>
                <w:noProof/>
                <w:webHidden/>
              </w:rPr>
              <w:t>6</w:t>
            </w:r>
            <w:r>
              <w:rPr>
                <w:noProof/>
                <w:webHidden/>
              </w:rPr>
              <w:fldChar w:fldCharType="end"/>
            </w:r>
          </w:hyperlink>
        </w:p>
        <w:p w14:paraId="15FEEECC" w14:textId="5BB3A45B" w:rsidR="00BC3E60" w:rsidRDefault="00BC3E60">
          <w:pPr>
            <w:pStyle w:val="Inhopg3"/>
            <w:tabs>
              <w:tab w:val="left" w:pos="1320"/>
              <w:tab w:val="right" w:leader="dot" w:pos="9350"/>
            </w:tabs>
            <w:rPr>
              <w:noProof/>
              <w:lang w:val="en-GB" w:eastAsia="en-GB"/>
            </w:rPr>
          </w:pPr>
          <w:hyperlink w:anchor="_Toc21351847" w:history="1">
            <w:r w:rsidRPr="003D4798">
              <w:rPr>
                <w:rStyle w:val="Hyperlink"/>
                <w:noProof/>
              </w:rPr>
              <w:t>5.2.2</w:t>
            </w:r>
            <w:r>
              <w:rPr>
                <w:noProof/>
                <w:lang w:val="en-GB" w:eastAsia="en-GB"/>
              </w:rPr>
              <w:tab/>
            </w:r>
            <w:r w:rsidRPr="003D4798">
              <w:rPr>
                <w:rStyle w:val="Hyperlink"/>
                <w:noProof/>
              </w:rPr>
              <w:t>Product Transportation System</w:t>
            </w:r>
            <w:r>
              <w:rPr>
                <w:noProof/>
                <w:webHidden/>
              </w:rPr>
              <w:tab/>
            </w:r>
            <w:r>
              <w:rPr>
                <w:noProof/>
                <w:webHidden/>
              </w:rPr>
              <w:fldChar w:fldCharType="begin"/>
            </w:r>
            <w:r>
              <w:rPr>
                <w:noProof/>
                <w:webHidden/>
              </w:rPr>
              <w:instrText xml:space="preserve"> PAGEREF _Toc21351847 \h </w:instrText>
            </w:r>
            <w:r>
              <w:rPr>
                <w:noProof/>
                <w:webHidden/>
              </w:rPr>
            </w:r>
            <w:r>
              <w:rPr>
                <w:noProof/>
                <w:webHidden/>
              </w:rPr>
              <w:fldChar w:fldCharType="separate"/>
            </w:r>
            <w:r>
              <w:rPr>
                <w:noProof/>
                <w:webHidden/>
              </w:rPr>
              <w:t>6</w:t>
            </w:r>
            <w:r>
              <w:rPr>
                <w:noProof/>
                <w:webHidden/>
              </w:rPr>
              <w:fldChar w:fldCharType="end"/>
            </w:r>
          </w:hyperlink>
        </w:p>
        <w:p w14:paraId="701BC540" w14:textId="19FDACF2" w:rsidR="00BC3E60" w:rsidRDefault="00BC3E60">
          <w:pPr>
            <w:pStyle w:val="Inhopg3"/>
            <w:tabs>
              <w:tab w:val="left" w:pos="1320"/>
              <w:tab w:val="right" w:leader="dot" w:pos="9350"/>
            </w:tabs>
            <w:rPr>
              <w:noProof/>
              <w:lang w:val="en-GB" w:eastAsia="en-GB"/>
            </w:rPr>
          </w:pPr>
          <w:hyperlink w:anchor="_Toc21351848" w:history="1">
            <w:r w:rsidRPr="003D4798">
              <w:rPr>
                <w:rStyle w:val="Hyperlink"/>
                <w:noProof/>
              </w:rPr>
              <w:t>5.2.3</w:t>
            </w:r>
            <w:r>
              <w:rPr>
                <w:noProof/>
                <w:lang w:val="en-GB" w:eastAsia="en-GB"/>
              </w:rPr>
              <w:tab/>
            </w:r>
            <w:r w:rsidRPr="003D4798">
              <w:rPr>
                <w:rStyle w:val="Hyperlink"/>
                <w:noProof/>
              </w:rPr>
              <w:t>Festo Drive</w:t>
            </w:r>
            <w:r>
              <w:rPr>
                <w:noProof/>
                <w:webHidden/>
              </w:rPr>
              <w:tab/>
            </w:r>
            <w:r>
              <w:rPr>
                <w:noProof/>
                <w:webHidden/>
              </w:rPr>
              <w:fldChar w:fldCharType="begin"/>
            </w:r>
            <w:r>
              <w:rPr>
                <w:noProof/>
                <w:webHidden/>
              </w:rPr>
              <w:instrText xml:space="preserve"> PAGEREF _Toc21351848 \h </w:instrText>
            </w:r>
            <w:r>
              <w:rPr>
                <w:noProof/>
                <w:webHidden/>
              </w:rPr>
            </w:r>
            <w:r>
              <w:rPr>
                <w:noProof/>
                <w:webHidden/>
              </w:rPr>
              <w:fldChar w:fldCharType="separate"/>
            </w:r>
            <w:r>
              <w:rPr>
                <w:noProof/>
                <w:webHidden/>
              </w:rPr>
              <w:t>7</w:t>
            </w:r>
            <w:r>
              <w:rPr>
                <w:noProof/>
                <w:webHidden/>
              </w:rPr>
              <w:fldChar w:fldCharType="end"/>
            </w:r>
          </w:hyperlink>
        </w:p>
        <w:p w14:paraId="746B0A7A" w14:textId="39806ED1" w:rsidR="00BC3E60" w:rsidRDefault="00BC3E60">
          <w:pPr>
            <w:pStyle w:val="Inhopg2"/>
            <w:tabs>
              <w:tab w:val="left" w:pos="880"/>
              <w:tab w:val="right" w:leader="dot" w:pos="9350"/>
            </w:tabs>
            <w:rPr>
              <w:noProof/>
              <w:lang w:val="en-GB" w:eastAsia="en-GB"/>
            </w:rPr>
          </w:pPr>
          <w:hyperlink w:anchor="_Toc21351849" w:history="1">
            <w:r w:rsidRPr="003D4798">
              <w:rPr>
                <w:rStyle w:val="Hyperlink"/>
                <w:noProof/>
                <w14:scene3d>
                  <w14:camera w14:prst="orthographicFront"/>
                  <w14:lightRig w14:rig="threePt" w14:dir="t">
                    <w14:rot w14:lat="0" w14:lon="0" w14:rev="0"/>
                  </w14:lightRig>
                </w14:scene3d>
              </w:rPr>
              <w:t>5.3</w:t>
            </w:r>
            <w:r>
              <w:rPr>
                <w:noProof/>
                <w:lang w:val="en-GB" w:eastAsia="en-GB"/>
              </w:rPr>
              <w:tab/>
            </w:r>
            <w:r w:rsidRPr="003D4798">
              <w:rPr>
                <w:rStyle w:val="Hyperlink"/>
                <w:noProof/>
              </w:rPr>
              <w:t>Bedrijfscultuur</w:t>
            </w:r>
            <w:r>
              <w:rPr>
                <w:noProof/>
                <w:webHidden/>
              </w:rPr>
              <w:tab/>
            </w:r>
            <w:r>
              <w:rPr>
                <w:noProof/>
                <w:webHidden/>
              </w:rPr>
              <w:fldChar w:fldCharType="begin"/>
            </w:r>
            <w:r>
              <w:rPr>
                <w:noProof/>
                <w:webHidden/>
              </w:rPr>
              <w:instrText xml:space="preserve"> PAGEREF _Toc21351849 \h </w:instrText>
            </w:r>
            <w:r>
              <w:rPr>
                <w:noProof/>
                <w:webHidden/>
              </w:rPr>
            </w:r>
            <w:r>
              <w:rPr>
                <w:noProof/>
                <w:webHidden/>
              </w:rPr>
              <w:fldChar w:fldCharType="separate"/>
            </w:r>
            <w:r>
              <w:rPr>
                <w:noProof/>
                <w:webHidden/>
              </w:rPr>
              <w:t>7</w:t>
            </w:r>
            <w:r>
              <w:rPr>
                <w:noProof/>
                <w:webHidden/>
              </w:rPr>
              <w:fldChar w:fldCharType="end"/>
            </w:r>
          </w:hyperlink>
        </w:p>
        <w:p w14:paraId="497DEF9E" w14:textId="59C54A0B" w:rsidR="00BC3E60" w:rsidRDefault="00BC3E60">
          <w:pPr>
            <w:pStyle w:val="Inhopg2"/>
            <w:tabs>
              <w:tab w:val="left" w:pos="880"/>
              <w:tab w:val="right" w:leader="dot" w:pos="9350"/>
            </w:tabs>
            <w:rPr>
              <w:noProof/>
              <w:lang w:val="en-GB" w:eastAsia="en-GB"/>
            </w:rPr>
          </w:pPr>
          <w:hyperlink w:anchor="_Toc21351850" w:history="1">
            <w:r w:rsidRPr="003D4798">
              <w:rPr>
                <w:rStyle w:val="Hyperlink"/>
                <w:noProof/>
                <w14:scene3d>
                  <w14:camera w14:prst="orthographicFront"/>
                  <w14:lightRig w14:rig="threePt" w14:dir="t">
                    <w14:rot w14:lat="0" w14:lon="0" w14:rev="0"/>
                  </w14:lightRig>
                </w14:scene3d>
              </w:rPr>
              <w:t>5.4</w:t>
            </w:r>
            <w:r>
              <w:rPr>
                <w:noProof/>
                <w:lang w:val="en-GB" w:eastAsia="en-GB"/>
              </w:rPr>
              <w:tab/>
            </w:r>
            <w:r w:rsidRPr="003D4798">
              <w:rPr>
                <w:rStyle w:val="Hyperlink"/>
                <w:noProof/>
              </w:rPr>
              <w:t>Taken en Positie van Stagiair</w:t>
            </w:r>
            <w:r>
              <w:rPr>
                <w:noProof/>
                <w:webHidden/>
              </w:rPr>
              <w:tab/>
            </w:r>
            <w:r>
              <w:rPr>
                <w:noProof/>
                <w:webHidden/>
              </w:rPr>
              <w:fldChar w:fldCharType="begin"/>
            </w:r>
            <w:r>
              <w:rPr>
                <w:noProof/>
                <w:webHidden/>
              </w:rPr>
              <w:instrText xml:space="preserve"> PAGEREF _Toc21351850 \h </w:instrText>
            </w:r>
            <w:r>
              <w:rPr>
                <w:noProof/>
                <w:webHidden/>
              </w:rPr>
            </w:r>
            <w:r>
              <w:rPr>
                <w:noProof/>
                <w:webHidden/>
              </w:rPr>
              <w:fldChar w:fldCharType="separate"/>
            </w:r>
            <w:r>
              <w:rPr>
                <w:noProof/>
                <w:webHidden/>
              </w:rPr>
              <w:t>8</w:t>
            </w:r>
            <w:r>
              <w:rPr>
                <w:noProof/>
                <w:webHidden/>
              </w:rPr>
              <w:fldChar w:fldCharType="end"/>
            </w:r>
          </w:hyperlink>
        </w:p>
        <w:p w14:paraId="7F5E5FA1" w14:textId="40F43AD9" w:rsidR="00BC3E60" w:rsidRDefault="00BC3E60">
          <w:pPr>
            <w:pStyle w:val="Inhopg1"/>
            <w:tabs>
              <w:tab w:val="left" w:pos="440"/>
              <w:tab w:val="right" w:leader="dot" w:pos="9350"/>
            </w:tabs>
            <w:rPr>
              <w:noProof/>
              <w:lang w:val="en-GB" w:eastAsia="en-GB"/>
            </w:rPr>
          </w:pPr>
          <w:hyperlink w:anchor="_Toc21351851" w:history="1">
            <w:r w:rsidRPr="003D4798">
              <w:rPr>
                <w:rStyle w:val="Hyperlink"/>
                <w:noProof/>
              </w:rPr>
              <w:t>6</w:t>
            </w:r>
            <w:r>
              <w:rPr>
                <w:noProof/>
                <w:lang w:val="en-GB" w:eastAsia="en-GB"/>
              </w:rPr>
              <w:tab/>
            </w:r>
            <w:r w:rsidRPr="003D4798">
              <w:rPr>
                <w:rStyle w:val="Hyperlink"/>
                <w:noProof/>
              </w:rPr>
              <w:t>De Opdracht</w:t>
            </w:r>
            <w:r>
              <w:rPr>
                <w:noProof/>
                <w:webHidden/>
              </w:rPr>
              <w:tab/>
            </w:r>
            <w:r>
              <w:rPr>
                <w:noProof/>
                <w:webHidden/>
              </w:rPr>
              <w:fldChar w:fldCharType="begin"/>
            </w:r>
            <w:r>
              <w:rPr>
                <w:noProof/>
                <w:webHidden/>
              </w:rPr>
              <w:instrText xml:space="preserve"> PAGEREF _Toc21351851 \h </w:instrText>
            </w:r>
            <w:r>
              <w:rPr>
                <w:noProof/>
                <w:webHidden/>
              </w:rPr>
            </w:r>
            <w:r>
              <w:rPr>
                <w:noProof/>
                <w:webHidden/>
              </w:rPr>
              <w:fldChar w:fldCharType="separate"/>
            </w:r>
            <w:r>
              <w:rPr>
                <w:noProof/>
                <w:webHidden/>
              </w:rPr>
              <w:t>9</w:t>
            </w:r>
            <w:r>
              <w:rPr>
                <w:noProof/>
                <w:webHidden/>
              </w:rPr>
              <w:fldChar w:fldCharType="end"/>
            </w:r>
          </w:hyperlink>
        </w:p>
        <w:p w14:paraId="62879E85" w14:textId="660E122E" w:rsidR="00BC3E60" w:rsidRDefault="00BC3E60">
          <w:pPr>
            <w:pStyle w:val="Inhopg2"/>
            <w:tabs>
              <w:tab w:val="left" w:pos="880"/>
              <w:tab w:val="right" w:leader="dot" w:pos="9350"/>
            </w:tabs>
            <w:rPr>
              <w:noProof/>
              <w:lang w:val="en-GB" w:eastAsia="en-GB"/>
            </w:rPr>
          </w:pPr>
          <w:hyperlink w:anchor="_Toc21351852" w:history="1">
            <w:r w:rsidRPr="003D4798">
              <w:rPr>
                <w:rStyle w:val="Hyperlink"/>
                <w:noProof/>
                <w14:scene3d>
                  <w14:camera w14:prst="orthographicFront"/>
                  <w14:lightRig w14:rig="threePt" w14:dir="t">
                    <w14:rot w14:lat="0" w14:lon="0" w14:rev="0"/>
                  </w14:lightRig>
                </w14:scene3d>
              </w:rPr>
              <w:t>6.1</w:t>
            </w:r>
            <w:r>
              <w:rPr>
                <w:noProof/>
                <w:lang w:val="en-GB" w:eastAsia="en-GB"/>
              </w:rPr>
              <w:tab/>
            </w:r>
            <w:r w:rsidRPr="003D4798">
              <w:rPr>
                <w:rStyle w:val="Hyperlink"/>
                <w:noProof/>
              </w:rPr>
              <w:t>Stageopdracht</w:t>
            </w:r>
            <w:r>
              <w:rPr>
                <w:noProof/>
                <w:webHidden/>
              </w:rPr>
              <w:tab/>
            </w:r>
            <w:r>
              <w:rPr>
                <w:noProof/>
                <w:webHidden/>
              </w:rPr>
              <w:fldChar w:fldCharType="begin"/>
            </w:r>
            <w:r>
              <w:rPr>
                <w:noProof/>
                <w:webHidden/>
              </w:rPr>
              <w:instrText xml:space="preserve"> PAGEREF _Toc21351852 \h </w:instrText>
            </w:r>
            <w:r>
              <w:rPr>
                <w:noProof/>
                <w:webHidden/>
              </w:rPr>
            </w:r>
            <w:r>
              <w:rPr>
                <w:noProof/>
                <w:webHidden/>
              </w:rPr>
              <w:fldChar w:fldCharType="separate"/>
            </w:r>
            <w:r>
              <w:rPr>
                <w:noProof/>
                <w:webHidden/>
              </w:rPr>
              <w:t>9</w:t>
            </w:r>
            <w:r>
              <w:rPr>
                <w:noProof/>
                <w:webHidden/>
              </w:rPr>
              <w:fldChar w:fldCharType="end"/>
            </w:r>
          </w:hyperlink>
        </w:p>
        <w:p w14:paraId="07D9380D" w14:textId="6BBA7628" w:rsidR="00BC3E60" w:rsidRDefault="00BC3E60">
          <w:pPr>
            <w:pStyle w:val="Inhopg2"/>
            <w:tabs>
              <w:tab w:val="left" w:pos="880"/>
              <w:tab w:val="right" w:leader="dot" w:pos="9350"/>
            </w:tabs>
            <w:rPr>
              <w:noProof/>
              <w:lang w:val="en-GB" w:eastAsia="en-GB"/>
            </w:rPr>
          </w:pPr>
          <w:hyperlink w:anchor="_Toc21351853" w:history="1">
            <w:r w:rsidRPr="003D4798">
              <w:rPr>
                <w:rStyle w:val="Hyperlink"/>
                <w:noProof/>
                <w14:scene3d>
                  <w14:camera w14:prst="orthographicFront"/>
                  <w14:lightRig w14:rig="threePt" w14:dir="t">
                    <w14:rot w14:lat="0" w14:lon="0" w14:rev="0"/>
                  </w14:lightRig>
                </w14:scene3d>
              </w:rPr>
              <w:t>6.2</w:t>
            </w:r>
            <w:r>
              <w:rPr>
                <w:noProof/>
                <w:lang w:val="en-GB" w:eastAsia="en-GB"/>
              </w:rPr>
              <w:tab/>
            </w:r>
            <w:r w:rsidRPr="003D4798">
              <w:rPr>
                <w:rStyle w:val="Hyperlink"/>
                <w:noProof/>
              </w:rPr>
              <w:t>Businessdoel</w:t>
            </w:r>
            <w:r>
              <w:rPr>
                <w:noProof/>
                <w:webHidden/>
              </w:rPr>
              <w:tab/>
            </w:r>
            <w:r>
              <w:rPr>
                <w:noProof/>
                <w:webHidden/>
              </w:rPr>
              <w:fldChar w:fldCharType="begin"/>
            </w:r>
            <w:r>
              <w:rPr>
                <w:noProof/>
                <w:webHidden/>
              </w:rPr>
              <w:instrText xml:space="preserve"> PAGEREF _Toc21351853 \h </w:instrText>
            </w:r>
            <w:r>
              <w:rPr>
                <w:noProof/>
                <w:webHidden/>
              </w:rPr>
            </w:r>
            <w:r>
              <w:rPr>
                <w:noProof/>
                <w:webHidden/>
              </w:rPr>
              <w:fldChar w:fldCharType="separate"/>
            </w:r>
            <w:r>
              <w:rPr>
                <w:noProof/>
                <w:webHidden/>
              </w:rPr>
              <w:t>9</w:t>
            </w:r>
            <w:r>
              <w:rPr>
                <w:noProof/>
                <w:webHidden/>
              </w:rPr>
              <w:fldChar w:fldCharType="end"/>
            </w:r>
          </w:hyperlink>
        </w:p>
        <w:p w14:paraId="3347F522" w14:textId="76A0B2B9" w:rsidR="00BC3E60" w:rsidRDefault="00BC3E60">
          <w:pPr>
            <w:pStyle w:val="Inhopg2"/>
            <w:tabs>
              <w:tab w:val="left" w:pos="880"/>
              <w:tab w:val="right" w:leader="dot" w:pos="9350"/>
            </w:tabs>
            <w:rPr>
              <w:noProof/>
              <w:lang w:val="en-GB" w:eastAsia="en-GB"/>
            </w:rPr>
          </w:pPr>
          <w:hyperlink w:anchor="_Toc21351854" w:history="1">
            <w:r w:rsidRPr="003D4798">
              <w:rPr>
                <w:rStyle w:val="Hyperlink"/>
                <w:noProof/>
                <w14:scene3d>
                  <w14:camera w14:prst="orthographicFront"/>
                  <w14:lightRig w14:rig="threePt" w14:dir="t">
                    <w14:rot w14:lat="0" w14:lon="0" w14:rev="0"/>
                  </w14:lightRig>
                </w14:scene3d>
              </w:rPr>
              <w:t>6.3</w:t>
            </w:r>
            <w:r>
              <w:rPr>
                <w:noProof/>
                <w:lang w:val="en-GB" w:eastAsia="en-GB"/>
              </w:rPr>
              <w:tab/>
            </w:r>
            <w:r w:rsidRPr="003D4798">
              <w:rPr>
                <w:rStyle w:val="Hyperlink"/>
                <w:noProof/>
              </w:rPr>
              <w:t>Doelstelling Opdracht</w:t>
            </w:r>
            <w:r>
              <w:rPr>
                <w:noProof/>
                <w:webHidden/>
              </w:rPr>
              <w:tab/>
            </w:r>
            <w:r>
              <w:rPr>
                <w:noProof/>
                <w:webHidden/>
              </w:rPr>
              <w:fldChar w:fldCharType="begin"/>
            </w:r>
            <w:r>
              <w:rPr>
                <w:noProof/>
                <w:webHidden/>
              </w:rPr>
              <w:instrText xml:space="preserve"> PAGEREF _Toc21351854 \h </w:instrText>
            </w:r>
            <w:r>
              <w:rPr>
                <w:noProof/>
                <w:webHidden/>
              </w:rPr>
            </w:r>
            <w:r>
              <w:rPr>
                <w:noProof/>
                <w:webHidden/>
              </w:rPr>
              <w:fldChar w:fldCharType="separate"/>
            </w:r>
            <w:r>
              <w:rPr>
                <w:noProof/>
                <w:webHidden/>
              </w:rPr>
              <w:t>9</w:t>
            </w:r>
            <w:r>
              <w:rPr>
                <w:noProof/>
                <w:webHidden/>
              </w:rPr>
              <w:fldChar w:fldCharType="end"/>
            </w:r>
          </w:hyperlink>
        </w:p>
        <w:p w14:paraId="6A93EBD8" w14:textId="4008F6FC" w:rsidR="00BC3E60" w:rsidRDefault="00BC3E60">
          <w:pPr>
            <w:pStyle w:val="Inhopg2"/>
            <w:tabs>
              <w:tab w:val="left" w:pos="880"/>
              <w:tab w:val="right" w:leader="dot" w:pos="9350"/>
            </w:tabs>
            <w:rPr>
              <w:noProof/>
              <w:lang w:val="en-GB" w:eastAsia="en-GB"/>
            </w:rPr>
          </w:pPr>
          <w:hyperlink w:anchor="_Toc21351855" w:history="1">
            <w:r w:rsidRPr="003D4798">
              <w:rPr>
                <w:rStyle w:val="Hyperlink"/>
                <w:noProof/>
                <w14:scene3d>
                  <w14:camera w14:prst="orthographicFront"/>
                  <w14:lightRig w14:rig="threePt" w14:dir="t">
                    <w14:rot w14:lat="0" w14:lon="0" w14:rev="0"/>
                  </w14:lightRig>
                </w14:scene3d>
              </w:rPr>
              <w:t>6.4</w:t>
            </w:r>
            <w:r>
              <w:rPr>
                <w:noProof/>
                <w:lang w:val="en-GB" w:eastAsia="en-GB"/>
              </w:rPr>
              <w:tab/>
            </w:r>
            <w:r w:rsidRPr="003D4798">
              <w:rPr>
                <w:rStyle w:val="Hyperlink"/>
                <w:noProof/>
              </w:rPr>
              <w:t>Eindproduct</w:t>
            </w:r>
            <w:r>
              <w:rPr>
                <w:noProof/>
                <w:webHidden/>
              </w:rPr>
              <w:tab/>
            </w:r>
            <w:r>
              <w:rPr>
                <w:noProof/>
                <w:webHidden/>
              </w:rPr>
              <w:fldChar w:fldCharType="begin"/>
            </w:r>
            <w:r>
              <w:rPr>
                <w:noProof/>
                <w:webHidden/>
              </w:rPr>
              <w:instrText xml:space="preserve"> PAGEREF _Toc21351855 \h </w:instrText>
            </w:r>
            <w:r>
              <w:rPr>
                <w:noProof/>
                <w:webHidden/>
              </w:rPr>
            </w:r>
            <w:r>
              <w:rPr>
                <w:noProof/>
                <w:webHidden/>
              </w:rPr>
              <w:fldChar w:fldCharType="separate"/>
            </w:r>
            <w:r>
              <w:rPr>
                <w:noProof/>
                <w:webHidden/>
              </w:rPr>
              <w:t>9</w:t>
            </w:r>
            <w:r>
              <w:rPr>
                <w:noProof/>
                <w:webHidden/>
              </w:rPr>
              <w:fldChar w:fldCharType="end"/>
            </w:r>
          </w:hyperlink>
        </w:p>
        <w:p w14:paraId="47CBBD25" w14:textId="4B7F3C25" w:rsidR="00BC3E60" w:rsidRDefault="00BC3E60">
          <w:pPr>
            <w:pStyle w:val="Inhopg2"/>
            <w:tabs>
              <w:tab w:val="left" w:pos="880"/>
              <w:tab w:val="right" w:leader="dot" w:pos="9350"/>
            </w:tabs>
            <w:rPr>
              <w:noProof/>
              <w:lang w:val="en-GB" w:eastAsia="en-GB"/>
            </w:rPr>
          </w:pPr>
          <w:hyperlink w:anchor="_Toc21351856" w:history="1">
            <w:r w:rsidRPr="003D4798">
              <w:rPr>
                <w:rStyle w:val="Hyperlink"/>
                <w:noProof/>
                <w14:scene3d>
                  <w14:camera w14:prst="orthographicFront"/>
                  <w14:lightRig w14:rig="threePt" w14:dir="t">
                    <w14:rot w14:lat="0" w14:lon="0" w14:rev="0"/>
                  </w14:lightRig>
                </w14:scene3d>
              </w:rPr>
              <w:t>6.5</w:t>
            </w:r>
            <w:r>
              <w:rPr>
                <w:noProof/>
                <w:lang w:val="en-GB" w:eastAsia="en-GB"/>
              </w:rPr>
              <w:tab/>
            </w:r>
            <w:r w:rsidRPr="003D4798">
              <w:rPr>
                <w:rStyle w:val="Hyperlink"/>
                <w:noProof/>
              </w:rPr>
              <w:t>Tussenproducten</w:t>
            </w:r>
            <w:r>
              <w:rPr>
                <w:noProof/>
                <w:webHidden/>
              </w:rPr>
              <w:tab/>
            </w:r>
            <w:r>
              <w:rPr>
                <w:noProof/>
                <w:webHidden/>
              </w:rPr>
              <w:fldChar w:fldCharType="begin"/>
            </w:r>
            <w:r>
              <w:rPr>
                <w:noProof/>
                <w:webHidden/>
              </w:rPr>
              <w:instrText xml:space="preserve"> PAGEREF _Toc21351856 \h </w:instrText>
            </w:r>
            <w:r>
              <w:rPr>
                <w:noProof/>
                <w:webHidden/>
              </w:rPr>
            </w:r>
            <w:r>
              <w:rPr>
                <w:noProof/>
                <w:webHidden/>
              </w:rPr>
              <w:fldChar w:fldCharType="separate"/>
            </w:r>
            <w:r>
              <w:rPr>
                <w:noProof/>
                <w:webHidden/>
              </w:rPr>
              <w:t>9</w:t>
            </w:r>
            <w:r>
              <w:rPr>
                <w:noProof/>
                <w:webHidden/>
              </w:rPr>
              <w:fldChar w:fldCharType="end"/>
            </w:r>
          </w:hyperlink>
        </w:p>
        <w:p w14:paraId="6E24220F" w14:textId="2B2F92D7" w:rsidR="00BC3E60" w:rsidRDefault="00BC3E60">
          <w:pPr>
            <w:pStyle w:val="Inhopg3"/>
            <w:tabs>
              <w:tab w:val="left" w:pos="1320"/>
              <w:tab w:val="right" w:leader="dot" w:pos="9350"/>
            </w:tabs>
            <w:rPr>
              <w:noProof/>
              <w:lang w:val="en-GB" w:eastAsia="en-GB"/>
            </w:rPr>
          </w:pPr>
          <w:hyperlink w:anchor="_Toc21351857" w:history="1">
            <w:r w:rsidRPr="003D4798">
              <w:rPr>
                <w:rStyle w:val="Hyperlink"/>
                <w:noProof/>
              </w:rPr>
              <w:t>6.5.1</w:t>
            </w:r>
            <w:r>
              <w:rPr>
                <w:noProof/>
                <w:lang w:val="en-GB" w:eastAsia="en-GB"/>
              </w:rPr>
              <w:tab/>
            </w:r>
            <w:r w:rsidRPr="003D4798">
              <w:rPr>
                <w:rStyle w:val="Hyperlink"/>
                <w:noProof/>
              </w:rPr>
              <w:t>Gemaakte keuzes en onderbouwing</w:t>
            </w:r>
            <w:r>
              <w:rPr>
                <w:noProof/>
                <w:webHidden/>
              </w:rPr>
              <w:tab/>
            </w:r>
            <w:r>
              <w:rPr>
                <w:noProof/>
                <w:webHidden/>
              </w:rPr>
              <w:fldChar w:fldCharType="begin"/>
            </w:r>
            <w:r>
              <w:rPr>
                <w:noProof/>
                <w:webHidden/>
              </w:rPr>
              <w:instrText xml:space="preserve"> PAGEREF _Toc21351857 \h </w:instrText>
            </w:r>
            <w:r>
              <w:rPr>
                <w:noProof/>
                <w:webHidden/>
              </w:rPr>
            </w:r>
            <w:r>
              <w:rPr>
                <w:noProof/>
                <w:webHidden/>
              </w:rPr>
              <w:fldChar w:fldCharType="separate"/>
            </w:r>
            <w:r>
              <w:rPr>
                <w:noProof/>
                <w:webHidden/>
              </w:rPr>
              <w:t>9</w:t>
            </w:r>
            <w:r>
              <w:rPr>
                <w:noProof/>
                <w:webHidden/>
              </w:rPr>
              <w:fldChar w:fldCharType="end"/>
            </w:r>
          </w:hyperlink>
        </w:p>
        <w:p w14:paraId="7B3B8FAF" w14:textId="2B2AD10A" w:rsidR="00BC3E60" w:rsidRDefault="00BC3E60">
          <w:pPr>
            <w:pStyle w:val="Inhopg2"/>
            <w:tabs>
              <w:tab w:val="left" w:pos="880"/>
              <w:tab w:val="right" w:leader="dot" w:pos="9350"/>
            </w:tabs>
            <w:rPr>
              <w:noProof/>
              <w:lang w:val="en-GB" w:eastAsia="en-GB"/>
            </w:rPr>
          </w:pPr>
          <w:hyperlink w:anchor="_Toc21351858" w:history="1">
            <w:r w:rsidRPr="003D4798">
              <w:rPr>
                <w:rStyle w:val="Hyperlink"/>
                <w:noProof/>
                <w14:scene3d>
                  <w14:camera w14:prst="orthographicFront"/>
                  <w14:lightRig w14:rig="threePt" w14:dir="t">
                    <w14:rot w14:lat="0" w14:lon="0" w14:rev="0"/>
                  </w14:lightRig>
                </w14:scene3d>
              </w:rPr>
              <w:t>6.6</w:t>
            </w:r>
            <w:r>
              <w:rPr>
                <w:noProof/>
                <w:lang w:val="en-GB" w:eastAsia="en-GB"/>
              </w:rPr>
              <w:tab/>
            </w:r>
            <w:r w:rsidRPr="003D4798">
              <w:rPr>
                <w:rStyle w:val="Hyperlink"/>
                <w:noProof/>
              </w:rPr>
              <w:t>Projectmethode</w:t>
            </w:r>
            <w:r>
              <w:rPr>
                <w:noProof/>
                <w:webHidden/>
              </w:rPr>
              <w:tab/>
            </w:r>
            <w:r>
              <w:rPr>
                <w:noProof/>
                <w:webHidden/>
              </w:rPr>
              <w:fldChar w:fldCharType="begin"/>
            </w:r>
            <w:r>
              <w:rPr>
                <w:noProof/>
                <w:webHidden/>
              </w:rPr>
              <w:instrText xml:space="preserve"> PAGEREF _Toc21351858 \h </w:instrText>
            </w:r>
            <w:r>
              <w:rPr>
                <w:noProof/>
                <w:webHidden/>
              </w:rPr>
            </w:r>
            <w:r>
              <w:rPr>
                <w:noProof/>
                <w:webHidden/>
              </w:rPr>
              <w:fldChar w:fldCharType="separate"/>
            </w:r>
            <w:r>
              <w:rPr>
                <w:noProof/>
                <w:webHidden/>
              </w:rPr>
              <w:t>10</w:t>
            </w:r>
            <w:r>
              <w:rPr>
                <w:noProof/>
                <w:webHidden/>
              </w:rPr>
              <w:fldChar w:fldCharType="end"/>
            </w:r>
          </w:hyperlink>
        </w:p>
        <w:p w14:paraId="37041EB1" w14:textId="7D330689" w:rsidR="00BC3E60" w:rsidRDefault="00BC3E60">
          <w:pPr>
            <w:pStyle w:val="Inhopg2"/>
            <w:tabs>
              <w:tab w:val="left" w:pos="880"/>
              <w:tab w:val="right" w:leader="dot" w:pos="9350"/>
            </w:tabs>
            <w:rPr>
              <w:noProof/>
              <w:lang w:val="en-GB" w:eastAsia="en-GB"/>
            </w:rPr>
          </w:pPr>
          <w:hyperlink w:anchor="_Toc21351859" w:history="1">
            <w:r w:rsidRPr="003D4798">
              <w:rPr>
                <w:rStyle w:val="Hyperlink"/>
                <w:noProof/>
                <w14:scene3d>
                  <w14:camera w14:prst="orthographicFront"/>
                  <w14:lightRig w14:rig="threePt" w14:dir="t">
                    <w14:rot w14:lat="0" w14:lon="0" w14:rev="0"/>
                  </w14:lightRig>
                </w14:scene3d>
              </w:rPr>
              <w:t>6.7</w:t>
            </w:r>
            <w:r>
              <w:rPr>
                <w:noProof/>
                <w:lang w:val="en-GB" w:eastAsia="en-GB"/>
              </w:rPr>
              <w:tab/>
            </w:r>
            <w:r w:rsidRPr="003D4798">
              <w:rPr>
                <w:rStyle w:val="Hyperlink"/>
                <w:noProof/>
              </w:rPr>
              <w:t>Hoofd en Deelvragen</w:t>
            </w:r>
            <w:r>
              <w:rPr>
                <w:noProof/>
                <w:webHidden/>
              </w:rPr>
              <w:tab/>
            </w:r>
            <w:r>
              <w:rPr>
                <w:noProof/>
                <w:webHidden/>
              </w:rPr>
              <w:fldChar w:fldCharType="begin"/>
            </w:r>
            <w:r>
              <w:rPr>
                <w:noProof/>
                <w:webHidden/>
              </w:rPr>
              <w:instrText xml:space="preserve"> PAGEREF _Toc21351859 \h </w:instrText>
            </w:r>
            <w:r>
              <w:rPr>
                <w:noProof/>
                <w:webHidden/>
              </w:rPr>
            </w:r>
            <w:r>
              <w:rPr>
                <w:noProof/>
                <w:webHidden/>
              </w:rPr>
              <w:fldChar w:fldCharType="separate"/>
            </w:r>
            <w:r>
              <w:rPr>
                <w:noProof/>
                <w:webHidden/>
              </w:rPr>
              <w:t>11</w:t>
            </w:r>
            <w:r>
              <w:rPr>
                <w:noProof/>
                <w:webHidden/>
              </w:rPr>
              <w:fldChar w:fldCharType="end"/>
            </w:r>
          </w:hyperlink>
        </w:p>
        <w:p w14:paraId="341A385B" w14:textId="256606E4" w:rsidR="00BC3E60" w:rsidRDefault="00BC3E60">
          <w:pPr>
            <w:pStyle w:val="Inhopg1"/>
            <w:tabs>
              <w:tab w:val="left" w:pos="440"/>
              <w:tab w:val="right" w:leader="dot" w:pos="9350"/>
            </w:tabs>
            <w:rPr>
              <w:noProof/>
              <w:lang w:val="en-GB" w:eastAsia="en-GB"/>
            </w:rPr>
          </w:pPr>
          <w:hyperlink w:anchor="_Toc21351860" w:history="1">
            <w:r w:rsidRPr="003D4798">
              <w:rPr>
                <w:rStyle w:val="Hyperlink"/>
                <w:noProof/>
              </w:rPr>
              <w:t>7</w:t>
            </w:r>
            <w:r>
              <w:rPr>
                <w:noProof/>
                <w:lang w:val="en-GB" w:eastAsia="en-GB"/>
              </w:rPr>
              <w:tab/>
            </w:r>
            <w:r w:rsidRPr="003D4798">
              <w:rPr>
                <w:rStyle w:val="Hyperlink"/>
                <w:noProof/>
              </w:rPr>
              <w:t>Theoretisch Kader</w:t>
            </w:r>
            <w:r>
              <w:rPr>
                <w:noProof/>
                <w:webHidden/>
              </w:rPr>
              <w:tab/>
            </w:r>
            <w:r>
              <w:rPr>
                <w:noProof/>
                <w:webHidden/>
              </w:rPr>
              <w:fldChar w:fldCharType="begin"/>
            </w:r>
            <w:r>
              <w:rPr>
                <w:noProof/>
                <w:webHidden/>
              </w:rPr>
              <w:instrText xml:space="preserve"> PAGEREF _Toc21351860 \h </w:instrText>
            </w:r>
            <w:r>
              <w:rPr>
                <w:noProof/>
                <w:webHidden/>
              </w:rPr>
            </w:r>
            <w:r>
              <w:rPr>
                <w:noProof/>
                <w:webHidden/>
              </w:rPr>
              <w:fldChar w:fldCharType="separate"/>
            </w:r>
            <w:r>
              <w:rPr>
                <w:noProof/>
                <w:webHidden/>
              </w:rPr>
              <w:t>12</w:t>
            </w:r>
            <w:r>
              <w:rPr>
                <w:noProof/>
                <w:webHidden/>
              </w:rPr>
              <w:fldChar w:fldCharType="end"/>
            </w:r>
          </w:hyperlink>
        </w:p>
        <w:p w14:paraId="6CF0BC8B" w14:textId="0F67E9FD" w:rsidR="00BC3E60" w:rsidRDefault="00BC3E60">
          <w:pPr>
            <w:pStyle w:val="Inhopg2"/>
            <w:tabs>
              <w:tab w:val="left" w:pos="880"/>
              <w:tab w:val="right" w:leader="dot" w:pos="9350"/>
            </w:tabs>
            <w:rPr>
              <w:noProof/>
              <w:lang w:val="en-GB" w:eastAsia="en-GB"/>
            </w:rPr>
          </w:pPr>
          <w:hyperlink w:anchor="_Toc21351861" w:history="1">
            <w:r w:rsidRPr="003D4798">
              <w:rPr>
                <w:rStyle w:val="Hyperlink"/>
                <w:noProof/>
                <w14:scene3d>
                  <w14:camera w14:prst="orthographicFront"/>
                  <w14:lightRig w14:rig="threePt" w14:dir="t">
                    <w14:rot w14:lat="0" w14:lon="0" w14:rev="0"/>
                  </w14:lightRig>
                </w14:scene3d>
              </w:rPr>
              <w:t>7.1</w:t>
            </w:r>
            <w:r>
              <w:rPr>
                <w:noProof/>
                <w:lang w:val="en-GB" w:eastAsia="en-GB"/>
              </w:rPr>
              <w:tab/>
            </w:r>
            <w:r w:rsidRPr="003D4798">
              <w:rPr>
                <w:rStyle w:val="Hyperlink"/>
                <w:noProof/>
              </w:rPr>
              <w:t>Universal Robots</w:t>
            </w:r>
            <w:r>
              <w:rPr>
                <w:noProof/>
                <w:webHidden/>
              </w:rPr>
              <w:tab/>
            </w:r>
            <w:r>
              <w:rPr>
                <w:noProof/>
                <w:webHidden/>
              </w:rPr>
              <w:fldChar w:fldCharType="begin"/>
            </w:r>
            <w:r>
              <w:rPr>
                <w:noProof/>
                <w:webHidden/>
              </w:rPr>
              <w:instrText xml:space="preserve"> PAGEREF _Toc21351861 \h </w:instrText>
            </w:r>
            <w:r>
              <w:rPr>
                <w:noProof/>
                <w:webHidden/>
              </w:rPr>
            </w:r>
            <w:r>
              <w:rPr>
                <w:noProof/>
                <w:webHidden/>
              </w:rPr>
              <w:fldChar w:fldCharType="separate"/>
            </w:r>
            <w:r>
              <w:rPr>
                <w:noProof/>
                <w:webHidden/>
              </w:rPr>
              <w:t>12</w:t>
            </w:r>
            <w:r>
              <w:rPr>
                <w:noProof/>
                <w:webHidden/>
              </w:rPr>
              <w:fldChar w:fldCharType="end"/>
            </w:r>
          </w:hyperlink>
        </w:p>
        <w:p w14:paraId="6A7E1741" w14:textId="2B94F50F" w:rsidR="00BC3E60" w:rsidRDefault="00BC3E60">
          <w:pPr>
            <w:pStyle w:val="Inhopg3"/>
            <w:tabs>
              <w:tab w:val="left" w:pos="1320"/>
              <w:tab w:val="right" w:leader="dot" w:pos="9350"/>
            </w:tabs>
            <w:rPr>
              <w:noProof/>
              <w:lang w:val="en-GB" w:eastAsia="en-GB"/>
            </w:rPr>
          </w:pPr>
          <w:hyperlink w:anchor="_Toc21351862" w:history="1">
            <w:r w:rsidRPr="003D4798">
              <w:rPr>
                <w:rStyle w:val="Hyperlink"/>
                <w:noProof/>
              </w:rPr>
              <w:t>7.1.1</w:t>
            </w:r>
            <w:r>
              <w:rPr>
                <w:noProof/>
                <w:lang w:val="en-GB" w:eastAsia="en-GB"/>
              </w:rPr>
              <w:tab/>
            </w:r>
            <w:r w:rsidRPr="003D4798">
              <w:rPr>
                <w:rStyle w:val="Hyperlink"/>
                <w:noProof/>
              </w:rPr>
              <w:t>PolyScope</w:t>
            </w:r>
            <w:r>
              <w:rPr>
                <w:noProof/>
                <w:webHidden/>
              </w:rPr>
              <w:tab/>
            </w:r>
            <w:r>
              <w:rPr>
                <w:noProof/>
                <w:webHidden/>
              </w:rPr>
              <w:fldChar w:fldCharType="begin"/>
            </w:r>
            <w:r>
              <w:rPr>
                <w:noProof/>
                <w:webHidden/>
              </w:rPr>
              <w:instrText xml:space="preserve"> PAGEREF _Toc21351862 \h </w:instrText>
            </w:r>
            <w:r>
              <w:rPr>
                <w:noProof/>
                <w:webHidden/>
              </w:rPr>
            </w:r>
            <w:r>
              <w:rPr>
                <w:noProof/>
                <w:webHidden/>
              </w:rPr>
              <w:fldChar w:fldCharType="separate"/>
            </w:r>
            <w:r>
              <w:rPr>
                <w:noProof/>
                <w:webHidden/>
              </w:rPr>
              <w:t>13</w:t>
            </w:r>
            <w:r>
              <w:rPr>
                <w:noProof/>
                <w:webHidden/>
              </w:rPr>
              <w:fldChar w:fldCharType="end"/>
            </w:r>
          </w:hyperlink>
        </w:p>
        <w:p w14:paraId="024F1513" w14:textId="4EB530E2" w:rsidR="00BC3E60" w:rsidRDefault="00BC3E60">
          <w:pPr>
            <w:pStyle w:val="Inhopg3"/>
            <w:tabs>
              <w:tab w:val="left" w:pos="1320"/>
              <w:tab w:val="right" w:leader="dot" w:pos="9350"/>
            </w:tabs>
            <w:rPr>
              <w:noProof/>
              <w:lang w:val="en-GB" w:eastAsia="en-GB"/>
            </w:rPr>
          </w:pPr>
          <w:hyperlink w:anchor="_Toc21351863" w:history="1">
            <w:r w:rsidRPr="003D4798">
              <w:rPr>
                <w:rStyle w:val="Hyperlink"/>
                <w:noProof/>
              </w:rPr>
              <w:t>7.1.2</w:t>
            </w:r>
            <w:r>
              <w:rPr>
                <w:noProof/>
                <w:lang w:val="en-GB" w:eastAsia="en-GB"/>
              </w:rPr>
              <w:tab/>
            </w:r>
            <w:r w:rsidRPr="003D4798">
              <w:rPr>
                <w:rStyle w:val="Hyperlink"/>
                <w:noProof/>
              </w:rPr>
              <w:t>URScript</w:t>
            </w:r>
            <w:r>
              <w:rPr>
                <w:noProof/>
                <w:webHidden/>
              </w:rPr>
              <w:tab/>
            </w:r>
            <w:r>
              <w:rPr>
                <w:noProof/>
                <w:webHidden/>
              </w:rPr>
              <w:fldChar w:fldCharType="begin"/>
            </w:r>
            <w:r>
              <w:rPr>
                <w:noProof/>
                <w:webHidden/>
              </w:rPr>
              <w:instrText xml:space="preserve"> PAGEREF _Toc21351863 \h </w:instrText>
            </w:r>
            <w:r>
              <w:rPr>
                <w:noProof/>
                <w:webHidden/>
              </w:rPr>
            </w:r>
            <w:r>
              <w:rPr>
                <w:noProof/>
                <w:webHidden/>
              </w:rPr>
              <w:fldChar w:fldCharType="separate"/>
            </w:r>
            <w:r>
              <w:rPr>
                <w:noProof/>
                <w:webHidden/>
              </w:rPr>
              <w:t>13</w:t>
            </w:r>
            <w:r>
              <w:rPr>
                <w:noProof/>
                <w:webHidden/>
              </w:rPr>
              <w:fldChar w:fldCharType="end"/>
            </w:r>
          </w:hyperlink>
        </w:p>
        <w:p w14:paraId="2EE82211" w14:textId="6DD1C605" w:rsidR="00BC3E60" w:rsidRDefault="00BC3E60">
          <w:pPr>
            <w:pStyle w:val="Inhopg3"/>
            <w:tabs>
              <w:tab w:val="left" w:pos="1320"/>
              <w:tab w:val="right" w:leader="dot" w:pos="9350"/>
            </w:tabs>
            <w:rPr>
              <w:noProof/>
              <w:lang w:val="en-GB" w:eastAsia="en-GB"/>
            </w:rPr>
          </w:pPr>
          <w:hyperlink w:anchor="_Toc21351864" w:history="1">
            <w:r w:rsidRPr="003D4798">
              <w:rPr>
                <w:rStyle w:val="Hyperlink"/>
                <w:noProof/>
              </w:rPr>
              <w:t>7.1.3</w:t>
            </w:r>
            <w:r>
              <w:rPr>
                <w:noProof/>
                <w:lang w:val="en-GB" w:eastAsia="en-GB"/>
              </w:rPr>
              <w:tab/>
            </w:r>
            <w:r w:rsidRPr="003D4798">
              <w:rPr>
                <w:rStyle w:val="Hyperlink"/>
                <w:noProof/>
              </w:rPr>
              <w:t>URCaps</w:t>
            </w:r>
            <w:r>
              <w:rPr>
                <w:noProof/>
                <w:webHidden/>
              </w:rPr>
              <w:tab/>
            </w:r>
            <w:r>
              <w:rPr>
                <w:noProof/>
                <w:webHidden/>
              </w:rPr>
              <w:fldChar w:fldCharType="begin"/>
            </w:r>
            <w:r>
              <w:rPr>
                <w:noProof/>
                <w:webHidden/>
              </w:rPr>
              <w:instrText xml:space="preserve"> PAGEREF _Toc21351864 \h </w:instrText>
            </w:r>
            <w:r>
              <w:rPr>
                <w:noProof/>
                <w:webHidden/>
              </w:rPr>
            </w:r>
            <w:r>
              <w:rPr>
                <w:noProof/>
                <w:webHidden/>
              </w:rPr>
              <w:fldChar w:fldCharType="separate"/>
            </w:r>
            <w:r>
              <w:rPr>
                <w:noProof/>
                <w:webHidden/>
              </w:rPr>
              <w:t>13</w:t>
            </w:r>
            <w:r>
              <w:rPr>
                <w:noProof/>
                <w:webHidden/>
              </w:rPr>
              <w:fldChar w:fldCharType="end"/>
            </w:r>
          </w:hyperlink>
        </w:p>
        <w:p w14:paraId="1A6FA771" w14:textId="45CD1CB0" w:rsidR="00BC3E60" w:rsidRDefault="00BC3E60">
          <w:pPr>
            <w:pStyle w:val="Inhopg3"/>
            <w:tabs>
              <w:tab w:val="left" w:pos="1320"/>
              <w:tab w:val="right" w:leader="dot" w:pos="9350"/>
            </w:tabs>
            <w:rPr>
              <w:noProof/>
              <w:lang w:val="en-GB" w:eastAsia="en-GB"/>
            </w:rPr>
          </w:pPr>
          <w:hyperlink w:anchor="_Toc21351865" w:history="1">
            <w:r w:rsidRPr="003D4798">
              <w:rPr>
                <w:rStyle w:val="Hyperlink"/>
                <w:noProof/>
              </w:rPr>
              <w:t>7.1.4</w:t>
            </w:r>
            <w:r>
              <w:rPr>
                <w:noProof/>
                <w:lang w:val="en-GB" w:eastAsia="en-GB"/>
              </w:rPr>
              <w:tab/>
            </w:r>
            <w:r w:rsidRPr="003D4798">
              <w:rPr>
                <w:rStyle w:val="Hyperlink"/>
                <w:noProof/>
              </w:rPr>
              <w:t>URControl</w:t>
            </w:r>
            <w:r>
              <w:rPr>
                <w:noProof/>
                <w:webHidden/>
              </w:rPr>
              <w:tab/>
            </w:r>
            <w:r>
              <w:rPr>
                <w:noProof/>
                <w:webHidden/>
              </w:rPr>
              <w:fldChar w:fldCharType="begin"/>
            </w:r>
            <w:r>
              <w:rPr>
                <w:noProof/>
                <w:webHidden/>
              </w:rPr>
              <w:instrText xml:space="preserve"> PAGEREF _Toc21351865 \h </w:instrText>
            </w:r>
            <w:r>
              <w:rPr>
                <w:noProof/>
                <w:webHidden/>
              </w:rPr>
            </w:r>
            <w:r>
              <w:rPr>
                <w:noProof/>
                <w:webHidden/>
              </w:rPr>
              <w:fldChar w:fldCharType="separate"/>
            </w:r>
            <w:r>
              <w:rPr>
                <w:noProof/>
                <w:webHidden/>
              </w:rPr>
              <w:t>13</w:t>
            </w:r>
            <w:r>
              <w:rPr>
                <w:noProof/>
                <w:webHidden/>
              </w:rPr>
              <w:fldChar w:fldCharType="end"/>
            </w:r>
          </w:hyperlink>
        </w:p>
        <w:p w14:paraId="48776C8C" w14:textId="5B60DFDD" w:rsidR="00BC3E60" w:rsidRDefault="00BC3E60">
          <w:pPr>
            <w:pStyle w:val="Inhopg2"/>
            <w:tabs>
              <w:tab w:val="left" w:pos="880"/>
              <w:tab w:val="right" w:leader="dot" w:pos="9350"/>
            </w:tabs>
            <w:rPr>
              <w:noProof/>
              <w:lang w:val="en-GB" w:eastAsia="en-GB"/>
            </w:rPr>
          </w:pPr>
          <w:hyperlink w:anchor="_Toc21351866" w:history="1">
            <w:r w:rsidRPr="003D4798">
              <w:rPr>
                <w:rStyle w:val="Hyperlink"/>
                <w:noProof/>
                <w14:scene3d>
                  <w14:camera w14:prst="orthographicFront"/>
                  <w14:lightRig w14:rig="threePt" w14:dir="t">
                    <w14:rot w14:lat="0" w14:lon="0" w14:rev="0"/>
                  </w14:lightRig>
                </w14:scene3d>
              </w:rPr>
              <w:t>7.2</w:t>
            </w:r>
            <w:r>
              <w:rPr>
                <w:noProof/>
                <w:lang w:val="en-GB" w:eastAsia="en-GB"/>
              </w:rPr>
              <w:tab/>
            </w:r>
            <w:r w:rsidRPr="003D4798">
              <w:rPr>
                <w:rStyle w:val="Hyperlink"/>
                <w:noProof/>
              </w:rPr>
              <w:t>Festo Drive</w:t>
            </w:r>
            <w:r>
              <w:rPr>
                <w:noProof/>
                <w:webHidden/>
              </w:rPr>
              <w:tab/>
            </w:r>
            <w:r>
              <w:rPr>
                <w:noProof/>
                <w:webHidden/>
              </w:rPr>
              <w:fldChar w:fldCharType="begin"/>
            </w:r>
            <w:r>
              <w:rPr>
                <w:noProof/>
                <w:webHidden/>
              </w:rPr>
              <w:instrText xml:space="preserve"> PAGEREF _Toc21351866 \h </w:instrText>
            </w:r>
            <w:r>
              <w:rPr>
                <w:noProof/>
                <w:webHidden/>
              </w:rPr>
            </w:r>
            <w:r>
              <w:rPr>
                <w:noProof/>
                <w:webHidden/>
              </w:rPr>
              <w:fldChar w:fldCharType="separate"/>
            </w:r>
            <w:r>
              <w:rPr>
                <w:noProof/>
                <w:webHidden/>
              </w:rPr>
              <w:t>14</w:t>
            </w:r>
            <w:r>
              <w:rPr>
                <w:noProof/>
                <w:webHidden/>
              </w:rPr>
              <w:fldChar w:fldCharType="end"/>
            </w:r>
          </w:hyperlink>
        </w:p>
        <w:p w14:paraId="288C102D" w14:textId="6753A389" w:rsidR="00BC3E60" w:rsidRDefault="00BC3E60">
          <w:pPr>
            <w:pStyle w:val="Inhopg2"/>
            <w:tabs>
              <w:tab w:val="left" w:pos="880"/>
              <w:tab w:val="right" w:leader="dot" w:pos="9350"/>
            </w:tabs>
            <w:rPr>
              <w:noProof/>
              <w:lang w:val="en-GB" w:eastAsia="en-GB"/>
            </w:rPr>
          </w:pPr>
          <w:hyperlink w:anchor="_Toc21351867" w:history="1">
            <w:r w:rsidRPr="003D4798">
              <w:rPr>
                <w:rStyle w:val="Hyperlink"/>
                <w:noProof/>
                <w14:scene3d>
                  <w14:camera w14:prst="orthographicFront"/>
                  <w14:lightRig w14:rig="threePt" w14:dir="t">
                    <w14:rot w14:lat="0" w14:lon="0" w14:rev="0"/>
                  </w14:lightRig>
                </w14:scene3d>
              </w:rPr>
              <w:t>7.3</w:t>
            </w:r>
            <w:r>
              <w:rPr>
                <w:noProof/>
                <w:lang w:val="en-GB" w:eastAsia="en-GB"/>
              </w:rPr>
              <w:tab/>
            </w:r>
            <w:r w:rsidRPr="003D4798">
              <w:rPr>
                <w:rStyle w:val="Hyperlink"/>
                <w:noProof/>
              </w:rPr>
              <w:t>Modbus</w:t>
            </w:r>
            <w:r>
              <w:rPr>
                <w:noProof/>
                <w:webHidden/>
              </w:rPr>
              <w:tab/>
            </w:r>
            <w:r>
              <w:rPr>
                <w:noProof/>
                <w:webHidden/>
              </w:rPr>
              <w:fldChar w:fldCharType="begin"/>
            </w:r>
            <w:r>
              <w:rPr>
                <w:noProof/>
                <w:webHidden/>
              </w:rPr>
              <w:instrText xml:space="preserve"> PAGEREF _Toc21351867 \h </w:instrText>
            </w:r>
            <w:r>
              <w:rPr>
                <w:noProof/>
                <w:webHidden/>
              </w:rPr>
            </w:r>
            <w:r>
              <w:rPr>
                <w:noProof/>
                <w:webHidden/>
              </w:rPr>
              <w:fldChar w:fldCharType="separate"/>
            </w:r>
            <w:r>
              <w:rPr>
                <w:noProof/>
                <w:webHidden/>
              </w:rPr>
              <w:t>14</w:t>
            </w:r>
            <w:r>
              <w:rPr>
                <w:noProof/>
                <w:webHidden/>
              </w:rPr>
              <w:fldChar w:fldCharType="end"/>
            </w:r>
          </w:hyperlink>
        </w:p>
        <w:p w14:paraId="2055559B" w14:textId="5401A650" w:rsidR="00BC3E60" w:rsidRDefault="00BC3E60">
          <w:pPr>
            <w:pStyle w:val="Inhopg1"/>
            <w:tabs>
              <w:tab w:val="left" w:pos="440"/>
              <w:tab w:val="right" w:leader="dot" w:pos="9350"/>
            </w:tabs>
            <w:rPr>
              <w:noProof/>
              <w:lang w:val="en-GB" w:eastAsia="en-GB"/>
            </w:rPr>
          </w:pPr>
          <w:hyperlink w:anchor="_Toc21351868" w:history="1">
            <w:r w:rsidRPr="003D4798">
              <w:rPr>
                <w:rStyle w:val="Hyperlink"/>
                <w:noProof/>
              </w:rPr>
              <w:t>8</w:t>
            </w:r>
            <w:r>
              <w:rPr>
                <w:noProof/>
                <w:lang w:val="en-GB" w:eastAsia="en-GB"/>
              </w:rPr>
              <w:tab/>
            </w:r>
            <w:r w:rsidRPr="003D4798">
              <w:rPr>
                <w:rStyle w:val="Hyperlink"/>
                <w:noProof/>
              </w:rPr>
              <w:t>Making a FestoCap</w:t>
            </w:r>
            <w:r>
              <w:rPr>
                <w:noProof/>
                <w:webHidden/>
              </w:rPr>
              <w:tab/>
            </w:r>
            <w:r>
              <w:rPr>
                <w:noProof/>
                <w:webHidden/>
              </w:rPr>
              <w:fldChar w:fldCharType="begin"/>
            </w:r>
            <w:r>
              <w:rPr>
                <w:noProof/>
                <w:webHidden/>
              </w:rPr>
              <w:instrText xml:space="preserve"> PAGEREF _Toc21351868 \h </w:instrText>
            </w:r>
            <w:r>
              <w:rPr>
                <w:noProof/>
                <w:webHidden/>
              </w:rPr>
            </w:r>
            <w:r>
              <w:rPr>
                <w:noProof/>
                <w:webHidden/>
              </w:rPr>
              <w:fldChar w:fldCharType="separate"/>
            </w:r>
            <w:r>
              <w:rPr>
                <w:noProof/>
                <w:webHidden/>
              </w:rPr>
              <w:t>15</w:t>
            </w:r>
            <w:r>
              <w:rPr>
                <w:noProof/>
                <w:webHidden/>
              </w:rPr>
              <w:fldChar w:fldCharType="end"/>
            </w:r>
          </w:hyperlink>
        </w:p>
        <w:p w14:paraId="04C1EB30" w14:textId="6B81F7E7" w:rsidR="00BC3E60" w:rsidRDefault="00BC3E60">
          <w:pPr>
            <w:pStyle w:val="Inhopg2"/>
            <w:tabs>
              <w:tab w:val="left" w:pos="880"/>
              <w:tab w:val="right" w:leader="dot" w:pos="9350"/>
            </w:tabs>
            <w:rPr>
              <w:noProof/>
              <w:lang w:val="en-GB" w:eastAsia="en-GB"/>
            </w:rPr>
          </w:pPr>
          <w:hyperlink w:anchor="_Toc21351869" w:history="1">
            <w:r w:rsidRPr="003D4798">
              <w:rPr>
                <w:rStyle w:val="Hyperlink"/>
                <w:noProof/>
                <w14:scene3d>
                  <w14:camera w14:prst="orthographicFront"/>
                  <w14:lightRig w14:rig="threePt" w14:dir="t">
                    <w14:rot w14:lat="0" w14:lon="0" w14:rev="0"/>
                  </w14:lightRig>
                </w14:scene3d>
              </w:rPr>
              <w:t>8.1</w:t>
            </w:r>
            <w:r>
              <w:rPr>
                <w:noProof/>
                <w:lang w:val="en-GB" w:eastAsia="en-GB"/>
              </w:rPr>
              <w:tab/>
            </w:r>
            <w:r w:rsidRPr="003D4798">
              <w:rPr>
                <w:rStyle w:val="Hyperlink"/>
                <w:noProof/>
              </w:rPr>
              <w:t>Requirements FestoCap</w:t>
            </w:r>
            <w:r>
              <w:rPr>
                <w:noProof/>
                <w:webHidden/>
              </w:rPr>
              <w:tab/>
            </w:r>
            <w:r>
              <w:rPr>
                <w:noProof/>
                <w:webHidden/>
              </w:rPr>
              <w:fldChar w:fldCharType="begin"/>
            </w:r>
            <w:r>
              <w:rPr>
                <w:noProof/>
                <w:webHidden/>
              </w:rPr>
              <w:instrText xml:space="preserve"> PAGEREF _Toc21351869 \h </w:instrText>
            </w:r>
            <w:r>
              <w:rPr>
                <w:noProof/>
                <w:webHidden/>
              </w:rPr>
            </w:r>
            <w:r>
              <w:rPr>
                <w:noProof/>
                <w:webHidden/>
              </w:rPr>
              <w:fldChar w:fldCharType="separate"/>
            </w:r>
            <w:r>
              <w:rPr>
                <w:noProof/>
                <w:webHidden/>
              </w:rPr>
              <w:t>15</w:t>
            </w:r>
            <w:r>
              <w:rPr>
                <w:noProof/>
                <w:webHidden/>
              </w:rPr>
              <w:fldChar w:fldCharType="end"/>
            </w:r>
          </w:hyperlink>
        </w:p>
        <w:p w14:paraId="1E6835AE" w14:textId="05CFCB45" w:rsidR="00BC3E60" w:rsidRDefault="00BC3E60">
          <w:pPr>
            <w:pStyle w:val="Inhopg2"/>
            <w:tabs>
              <w:tab w:val="left" w:pos="880"/>
              <w:tab w:val="right" w:leader="dot" w:pos="9350"/>
            </w:tabs>
            <w:rPr>
              <w:noProof/>
              <w:lang w:val="en-GB" w:eastAsia="en-GB"/>
            </w:rPr>
          </w:pPr>
          <w:hyperlink w:anchor="_Toc21351870" w:history="1">
            <w:r w:rsidRPr="003D4798">
              <w:rPr>
                <w:rStyle w:val="Hyperlink"/>
                <w:noProof/>
                <w14:scene3d>
                  <w14:camera w14:prst="orthographicFront"/>
                  <w14:lightRig w14:rig="threePt" w14:dir="t">
                    <w14:rot w14:lat="0" w14:lon="0" w14:rev="0"/>
                  </w14:lightRig>
                </w14:scene3d>
              </w:rPr>
              <w:t>8.2</w:t>
            </w:r>
            <w:r>
              <w:rPr>
                <w:noProof/>
                <w:lang w:val="en-GB" w:eastAsia="en-GB"/>
              </w:rPr>
              <w:tab/>
            </w:r>
            <w:r w:rsidRPr="003D4798">
              <w:rPr>
                <w:rStyle w:val="Hyperlink"/>
                <w:noProof/>
              </w:rPr>
              <w:t>FestoCap Program Interface</w:t>
            </w:r>
            <w:r>
              <w:rPr>
                <w:noProof/>
                <w:webHidden/>
              </w:rPr>
              <w:tab/>
            </w:r>
            <w:r>
              <w:rPr>
                <w:noProof/>
                <w:webHidden/>
              </w:rPr>
              <w:fldChar w:fldCharType="begin"/>
            </w:r>
            <w:r>
              <w:rPr>
                <w:noProof/>
                <w:webHidden/>
              </w:rPr>
              <w:instrText xml:space="preserve"> PAGEREF _Toc21351870 \h </w:instrText>
            </w:r>
            <w:r>
              <w:rPr>
                <w:noProof/>
                <w:webHidden/>
              </w:rPr>
            </w:r>
            <w:r>
              <w:rPr>
                <w:noProof/>
                <w:webHidden/>
              </w:rPr>
              <w:fldChar w:fldCharType="separate"/>
            </w:r>
            <w:r>
              <w:rPr>
                <w:noProof/>
                <w:webHidden/>
              </w:rPr>
              <w:t>16</w:t>
            </w:r>
            <w:r>
              <w:rPr>
                <w:noProof/>
                <w:webHidden/>
              </w:rPr>
              <w:fldChar w:fldCharType="end"/>
            </w:r>
          </w:hyperlink>
        </w:p>
        <w:p w14:paraId="1EE01241" w14:textId="1084BA37" w:rsidR="00BC3E60" w:rsidRDefault="00BC3E60">
          <w:pPr>
            <w:pStyle w:val="Inhopg2"/>
            <w:tabs>
              <w:tab w:val="left" w:pos="880"/>
              <w:tab w:val="right" w:leader="dot" w:pos="9350"/>
            </w:tabs>
            <w:rPr>
              <w:noProof/>
              <w:lang w:val="en-GB" w:eastAsia="en-GB"/>
            </w:rPr>
          </w:pPr>
          <w:hyperlink w:anchor="_Toc21351871" w:history="1">
            <w:r w:rsidRPr="003D4798">
              <w:rPr>
                <w:rStyle w:val="Hyperlink"/>
                <w:noProof/>
                <w14:scene3d>
                  <w14:camera w14:prst="orthographicFront"/>
                  <w14:lightRig w14:rig="threePt" w14:dir="t">
                    <w14:rot w14:lat="0" w14:lon="0" w14:rev="0"/>
                  </w14:lightRig>
                </w14:scene3d>
              </w:rPr>
              <w:t>8.3</w:t>
            </w:r>
            <w:r>
              <w:rPr>
                <w:noProof/>
                <w:lang w:val="en-GB" w:eastAsia="en-GB"/>
              </w:rPr>
              <w:tab/>
            </w:r>
            <w:r w:rsidRPr="003D4798">
              <w:rPr>
                <w:rStyle w:val="Hyperlink"/>
                <w:noProof/>
              </w:rPr>
              <w:t>Communicatie tussen de FestoCap en de Festo motor</w:t>
            </w:r>
            <w:r>
              <w:rPr>
                <w:noProof/>
                <w:webHidden/>
              </w:rPr>
              <w:tab/>
            </w:r>
            <w:r>
              <w:rPr>
                <w:noProof/>
                <w:webHidden/>
              </w:rPr>
              <w:fldChar w:fldCharType="begin"/>
            </w:r>
            <w:r>
              <w:rPr>
                <w:noProof/>
                <w:webHidden/>
              </w:rPr>
              <w:instrText xml:space="preserve"> PAGEREF _Toc21351871 \h </w:instrText>
            </w:r>
            <w:r>
              <w:rPr>
                <w:noProof/>
                <w:webHidden/>
              </w:rPr>
            </w:r>
            <w:r>
              <w:rPr>
                <w:noProof/>
                <w:webHidden/>
              </w:rPr>
              <w:fldChar w:fldCharType="separate"/>
            </w:r>
            <w:r>
              <w:rPr>
                <w:noProof/>
                <w:webHidden/>
              </w:rPr>
              <w:t>17</w:t>
            </w:r>
            <w:r>
              <w:rPr>
                <w:noProof/>
                <w:webHidden/>
              </w:rPr>
              <w:fldChar w:fldCharType="end"/>
            </w:r>
          </w:hyperlink>
        </w:p>
        <w:p w14:paraId="15290A61" w14:textId="09B5CCA6" w:rsidR="00BC3E60" w:rsidRDefault="00BC3E60">
          <w:pPr>
            <w:pStyle w:val="Inhopg2"/>
            <w:tabs>
              <w:tab w:val="left" w:pos="880"/>
              <w:tab w:val="right" w:leader="dot" w:pos="9350"/>
            </w:tabs>
            <w:rPr>
              <w:noProof/>
              <w:lang w:val="en-GB" w:eastAsia="en-GB"/>
            </w:rPr>
          </w:pPr>
          <w:hyperlink w:anchor="_Toc21351872" w:history="1">
            <w:r w:rsidRPr="003D4798">
              <w:rPr>
                <w:rStyle w:val="Hyperlink"/>
                <w:noProof/>
                <w14:scene3d>
                  <w14:camera w14:prst="orthographicFront"/>
                  <w14:lightRig w14:rig="threePt" w14:dir="t">
                    <w14:rot w14:lat="0" w14:lon="0" w14:rev="0"/>
                  </w14:lightRig>
                </w14:scene3d>
              </w:rPr>
              <w:t>8.4</w:t>
            </w:r>
            <w:r>
              <w:rPr>
                <w:noProof/>
                <w:lang w:val="en-GB" w:eastAsia="en-GB"/>
              </w:rPr>
              <w:tab/>
            </w:r>
            <w:r w:rsidRPr="003D4798">
              <w:rPr>
                <w:rStyle w:val="Hyperlink"/>
                <w:noProof/>
              </w:rPr>
              <w:t>User Interface</w:t>
            </w:r>
            <w:r>
              <w:rPr>
                <w:noProof/>
                <w:webHidden/>
              </w:rPr>
              <w:tab/>
            </w:r>
            <w:r>
              <w:rPr>
                <w:noProof/>
                <w:webHidden/>
              </w:rPr>
              <w:fldChar w:fldCharType="begin"/>
            </w:r>
            <w:r>
              <w:rPr>
                <w:noProof/>
                <w:webHidden/>
              </w:rPr>
              <w:instrText xml:space="preserve"> PAGEREF _Toc21351872 \h </w:instrText>
            </w:r>
            <w:r>
              <w:rPr>
                <w:noProof/>
                <w:webHidden/>
              </w:rPr>
            </w:r>
            <w:r>
              <w:rPr>
                <w:noProof/>
                <w:webHidden/>
              </w:rPr>
              <w:fldChar w:fldCharType="separate"/>
            </w:r>
            <w:r>
              <w:rPr>
                <w:noProof/>
                <w:webHidden/>
              </w:rPr>
              <w:t>17</w:t>
            </w:r>
            <w:r>
              <w:rPr>
                <w:noProof/>
                <w:webHidden/>
              </w:rPr>
              <w:fldChar w:fldCharType="end"/>
            </w:r>
          </w:hyperlink>
        </w:p>
        <w:p w14:paraId="627FD8A5" w14:textId="3CC89283" w:rsidR="00BC3E60" w:rsidRDefault="00BC3E60">
          <w:pPr>
            <w:pStyle w:val="Inhopg2"/>
            <w:tabs>
              <w:tab w:val="left" w:pos="880"/>
              <w:tab w:val="right" w:leader="dot" w:pos="9350"/>
            </w:tabs>
            <w:rPr>
              <w:noProof/>
              <w:lang w:val="en-GB" w:eastAsia="en-GB"/>
            </w:rPr>
          </w:pPr>
          <w:hyperlink w:anchor="_Toc21351873" w:history="1">
            <w:r w:rsidRPr="003D4798">
              <w:rPr>
                <w:rStyle w:val="Hyperlink"/>
                <w:noProof/>
                <w14:scene3d>
                  <w14:camera w14:prst="orthographicFront"/>
                  <w14:lightRig w14:rig="threePt" w14:dir="t">
                    <w14:rot w14:lat="0" w14:lon="0" w14:rev="0"/>
                  </w14:lightRig>
                </w14:scene3d>
              </w:rPr>
              <w:t>8.5</w:t>
            </w:r>
            <w:r>
              <w:rPr>
                <w:noProof/>
                <w:lang w:val="en-GB" w:eastAsia="en-GB"/>
              </w:rPr>
              <w:tab/>
            </w:r>
            <w:r w:rsidRPr="003D4798">
              <w:rPr>
                <w:rStyle w:val="Hyperlink"/>
                <w:noProof/>
              </w:rPr>
              <w:t>Toolbar URCap</w:t>
            </w:r>
            <w:r>
              <w:rPr>
                <w:noProof/>
                <w:webHidden/>
              </w:rPr>
              <w:tab/>
            </w:r>
            <w:r>
              <w:rPr>
                <w:noProof/>
                <w:webHidden/>
              </w:rPr>
              <w:fldChar w:fldCharType="begin"/>
            </w:r>
            <w:r>
              <w:rPr>
                <w:noProof/>
                <w:webHidden/>
              </w:rPr>
              <w:instrText xml:space="preserve"> PAGEREF _Toc21351873 \h </w:instrText>
            </w:r>
            <w:r>
              <w:rPr>
                <w:noProof/>
                <w:webHidden/>
              </w:rPr>
            </w:r>
            <w:r>
              <w:rPr>
                <w:noProof/>
                <w:webHidden/>
              </w:rPr>
              <w:fldChar w:fldCharType="separate"/>
            </w:r>
            <w:r>
              <w:rPr>
                <w:noProof/>
                <w:webHidden/>
              </w:rPr>
              <w:t>18</w:t>
            </w:r>
            <w:r>
              <w:rPr>
                <w:noProof/>
                <w:webHidden/>
              </w:rPr>
              <w:fldChar w:fldCharType="end"/>
            </w:r>
          </w:hyperlink>
        </w:p>
        <w:p w14:paraId="5DA70EA0" w14:textId="01030AC7" w:rsidR="00BC3E60" w:rsidRDefault="00BC3E60">
          <w:pPr>
            <w:pStyle w:val="Inhopg2"/>
            <w:tabs>
              <w:tab w:val="left" w:pos="880"/>
              <w:tab w:val="right" w:leader="dot" w:pos="9350"/>
            </w:tabs>
            <w:rPr>
              <w:noProof/>
              <w:lang w:val="en-GB" w:eastAsia="en-GB"/>
            </w:rPr>
          </w:pPr>
          <w:hyperlink w:anchor="_Toc21351874" w:history="1">
            <w:r w:rsidRPr="003D4798">
              <w:rPr>
                <w:rStyle w:val="Hyperlink"/>
                <w:noProof/>
                <w14:scene3d>
                  <w14:camera w14:prst="orthographicFront"/>
                  <w14:lightRig w14:rig="threePt" w14:dir="t">
                    <w14:rot w14:lat="0" w14:lon="0" w14:rev="0"/>
                  </w14:lightRig>
                </w14:scene3d>
              </w:rPr>
              <w:t>8.6</w:t>
            </w:r>
            <w:r>
              <w:rPr>
                <w:noProof/>
                <w:lang w:val="en-GB" w:eastAsia="en-GB"/>
              </w:rPr>
              <w:tab/>
            </w:r>
            <w:r w:rsidRPr="003D4798">
              <w:rPr>
                <w:rStyle w:val="Hyperlink"/>
                <w:noProof/>
              </w:rPr>
              <w:t>Ondersteuning meerdere Festo motoren</w:t>
            </w:r>
            <w:r>
              <w:rPr>
                <w:noProof/>
                <w:webHidden/>
              </w:rPr>
              <w:tab/>
            </w:r>
            <w:r>
              <w:rPr>
                <w:noProof/>
                <w:webHidden/>
              </w:rPr>
              <w:fldChar w:fldCharType="begin"/>
            </w:r>
            <w:r>
              <w:rPr>
                <w:noProof/>
                <w:webHidden/>
              </w:rPr>
              <w:instrText xml:space="preserve"> PAGEREF _Toc21351874 \h </w:instrText>
            </w:r>
            <w:r>
              <w:rPr>
                <w:noProof/>
                <w:webHidden/>
              </w:rPr>
            </w:r>
            <w:r>
              <w:rPr>
                <w:noProof/>
                <w:webHidden/>
              </w:rPr>
              <w:fldChar w:fldCharType="separate"/>
            </w:r>
            <w:r>
              <w:rPr>
                <w:noProof/>
                <w:webHidden/>
              </w:rPr>
              <w:t>18</w:t>
            </w:r>
            <w:r>
              <w:rPr>
                <w:noProof/>
                <w:webHidden/>
              </w:rPr>
              <w:fldChar w:fldCharType="end"/>
            </w:r>
          </w:hyperlink>
        </w:p>
        <w:p w14:paraId="6CE90469" w14:textId="460F59D3" w:rsidR="00BC3E60" w:rsidRDefault="00BC3E60">
          <w:pPr>
            <w:pStyle w:val="Inhopg2"/>
            <w:tabs>
              <w:tab w:val="left" w:pos="880"/>
              <w:tab w:val="right" w:leader="dot" w:pos="9350"/>
            </w:tabs>
            <w:rPr>
              <w:noProof/>
              <w:lang w:val="en-GB" w:eastAsia="en-GB"/>
            </w:rPr>
          </w:pPr>
          <w:hyperlink w:anchor="_Toc21351875" w:history="1">
            <w:r w:rsidRPr="003D4798">
              <w:rPr>
                <w:rStyle w:val="Hyperlink"/>
                <w:noProof/>
                <w14:scene3d>
                  <w14:camera w14:prst="orthographicFront"/>
                  <w14:lightRig w14:rig="threePt" w14:dir="t">
                    <w14:rot w14:lat="0" w14:lon="0" w14:rev="0"/>
                  </w14:lightRig>
                </w14:scene3d>
              </w:rPr>
              <w:t>8.7</w:t>
            </w:r>
            <w:r>
              <w:rPr>
                <w:noProof/>
                <w:lang w:val="en-GB" w:eastAsia="en-GB"/>
              </w:rPr>
              <w:tab/>
            </w:r>
            <w:r w:rsidRPr="003D4798">
              <w:rPr>
                <w:rStyle w:val="Hyperlink"/>
                <w:noProof/>
              </w:rPr>
              <w:t>Requirements Ontwikkelomgeving</w:t>
            </w:r>
            <w:r>
              <w:rPr>
                <w:noProof/>
                <w:webHidden/>
              </w:rPr>
              <w:tab/>
            </w:r>
            <w:r>
              <w:rPr>
                <w:noProof/>
                <w:webHidden/>
              </w:rPr>
              <w:fldChar w:fldCharType="begin"/>
            </w:r>
            <w:r>
              <w:rPr>
                <w:noProof/>
                <w:webHidden/>
              </w:rPr>
              <w:instrText xml:space="preserve"> PAGEREF _Toc21351875 \h </w:instrText>
            </w:r>
            <w:r>
              <w:rPr>
                <w:noProof/>
                <w:webHidden/>
              </w:rPr>
            </w:r>
            <w:r>
              <w:rPr>
                <w:noProof/>
                <w:webHidden/>
              </w:rPr>
              <w:fldChar w:fldCharType="separate"/>
            </w:r>
            <w:r>
              <w:rPr>
                <w:noProof/>
                <w:webHidden/>
              </w:rPr>
              <w:t>19</w:t>
            </w:r>
            <w:r>
              <w:rPr>
                <w:noProof/>
                <w:webHidden/>
              </w:rPr>
              <w:fldChar w:fldCharType="end"/>
            </w:r>
          </w:hyperlink>
        </w:p>
        <w:p w14:paraId="425B2CC0" w14:textId="01297A10" w:rsidR="00BC3E60" w:rsidRDefault="00BC3E60">
          <w:pPr>
            <w:pStyle w:val="Inhopg2"/>
            <w:tabs>
              <w:tab w:val="left" w:pos="880"/>
              <w:tab w:val="right" w:leader="dot" w:pos="9350"/>
            </w:tabs>
            <w:rPr>
              <w:noProof/>
              <w:lang w:val="en-GB" w:eastAsia="en-GB"/>
            </w:rPr>
          </w:pPr>
          <w:hyperlink w:anchor="_Toc21351876" w:history="1">
            <w:r w:rsidRPr="003D4798">
              <w:rPr>
                <w:rStyle w:val="Hyperlink"/>
                <w:noProof/>
                <w14:scene3d>
                  <w14:camera w14:prst="orthographicFront"/>
                  <w14:lightRig w14:rig="threePt" w14:dir="t">
                    <w14:rot w14:lat="0" w14:lon="0" w14:rev="0"/>
                  </w14:lightRig>
                </w14:scene3d>
              </w:rPr>
              <w:t>8.8</w:t>
            </w:r>
            <w:r>
              <w:rPr>
                <w:noProof/>
                <w:lang w:val="en-GB" w:eastAsia="en-GB"/>
              </w:rPr>
              <w:tab/>
            </w:r>
            <w:r w:rsidRPr="003D4798">
              <w:rPr>
                <w:rStyle w:val="Hyperlink"/>
                <w:noProof/>
              </w:rPr>
              <w:t>Communicatie</w:t>
            </w:r>
            <w:r>
              <w:rPr>
                <w:noProof/>
                <w:webHidden/>
              </w:rPr>
              <w:tab/>
            </w:r>
            <w:r>
              <w:rPr>
                <w:noProof/>
                <w:webHidden/>
              </w:rPr>
              <w:fldChar w:fldCharType="begin"/>
            </w:r>
            <w:r>
              <w:rPr>
                <w:noProof/>
                <w:webHidden/>
              </w:rPr>
              <w:instrText xml:space="preserve"> PAGEREF _Toc21351876 \h </w:instrText>
            </w:r>
            <w:r>
              <w:rPr>
                <w:noProof/>
                <w:webHidden/>
              </w:rPr>
            </w:r>
            <w:r>
              <w:rPr>
                <w:noProof/>
                <w:webHidden/>
              </w:rPr>
              <w:fldChar w:fldCharType="separate"/>
            </w:r>
            <w:r>
              <w:rPr>
                <w:noProof/>
                <w:webHidden/>
              </w:rPr>
              <w:t>19</w:t>
            </w:r>
            <w:r>
              <w:rPr>
                <w:noProof/>
                <w:webHidden/>
              </w:rPr>
              <w:fldChar w:fldCharType="end"/>
            </w:r>
          </w:hyperlink>
        </w:p>
        <w:p w14:paraId="3ED09E49" w14:textId="396C5075" w:rsidR="00BC3E60" w:rsidRDefault="00BC3E60">
          <w:pPr>
            <w:pStyle w:val="Inhopg2"/>
            <w:tabs>
              <w:tab w:val="left" w:pos="880"/>
              <w:tab w:val="right" w:leader="dot" w:pos="9350"/>
            </w:tabs>
            <w:rPr>
              <w:noProof/>
              <w:lang w:val="en-GB" w:eastAsia="en-GB"/>
            </w:rPr>
          </w:pPr>
          <w:hyperlink w:anchor="_Toc21351877" w:history="1">
            <w:r w:rsidRPr="003D4798">
              <w:rPr>
                <w:rStyle w:val="Hyperlink"/>
                <w:noProof/>
                <w14:scene3d>
                  <w14:camera w14:prst="orthographicFront"/>
                  <w14:lightRig w14:rig="threePt" w14:dir="t">
                    <w14:rot w14:lat="0" w14:lon="0" w14:rev="0"/>
                  </w14:lightRig>
                </w14:scene3d>
              </w:rPr>
              <w:t>8.9</w:t>
            </w:r>
            <w:r>
              <w:rPr>
                <w:noProof/>
                <w:lang w:val="en-GB" w:eastAsia="en-GB"/>
              </w:rPr>
              <w:tab/>
            </w:r>
            <w:r w:rsidRPr="003D4798">
              <w:rPr>
                <w:rStyle w:val="Hyperlink"/>
                <w:noProof/>
              </w:rPr>
              <w:t>User Interface</w:t>
            </w:r>
            <w:r>
              <w:rPr>
                <w:noProof/>
                <w:webHidden/>
              </w:rPr>
              <w:tab/>
            </w:r>
            <w:r>
              <w:rPr>
                <w:noProof/>
                <w:webHidden/>
              </w:rPr>
              <w:fldChar w:fldCharType="begin"/>
            </w:r>
            <w:r>
              <w:rPr>
                <w:noProof/>
                <w:webHidden/>
              </w:rPr>
              <w:instrText xml:space="preserve"> PAGEREF _Toc21351877 \h </w:instrText>
            </w:r>
            <w:r>
              <w:rPr>
                <w:noProof/>
                <w:webHidden/>
              </w:rPr>
            </w:r>
            <w:r>
              <w:rPr>
                <w:noProof/>
                <w:webHidden/>
              </w:rPr>
              <w:fldChar w:fldCharType="separate"/>
            </w:r>
            <w:r>
              <w:rPr>
                <w:noProof/>
                <w:webHidden/>
              </w:rPr>
              <w:t>19</w:t>
            </w:r>
            <w:r>
              <w:rPr>
                <w:noProof/>
                <w:webHidden/>
              </w:rPr>
              <w:fldChar w:fldCharType="end"/>
            </w:r>
          </w:hyperlink>
        </w:p>
        <w:p w14:paraId="64553CDF" w14:textId="7D500017" w:rsidR="00BC3E60" w:rsidRDefault="00BC3E60">
          <w:pPr>
            <w:pStyle w:val="Inhopg2"/>
            <w:tabs>
              <w:tab w:val="left" w:pos="880"/>
              <w:tab w:val="right" w:leader="dot" w:pos="9350"/>
            </w:tabs>
            <w:rPr>
              <w:noProof/>
              <w:lang w:val="en-GB" w:eastAsia="en-GB"/>
            </w:rPr>
          </w:pPr>
          <w:hyperlink w:anchor="_Toc21351878" w:history="1">
            <w:r w:rsidRPr="003D4798">
              <w:rPr>
                <w:rStyle w:val="Hyperlink"/>
                <w:noProof/>
                <w14:scene3d>
                  <w14:camera w14:prst="orthographicFront"/>
                  <w14:lightRig w14:rig="threePt" w14:dir="t">
                    <w14:rot w14:lat="0" w14:lon="0" w14:rev="0"/>
                  </w14:lightRig>
                </w14:scene3d>
              </w:rPr>
              <w:t>8.10</w:t>
            </w:r>
            <w:r>
              <w:rPr>
                <w:noProof/>
                <w:lang w:val="en-GB" w:eastAsia="en-GB"/>
              </w:rPr>
              <w:tab/>
            </w:r>
            <w:r w:rsidRPr="003D4798">
              <w:rPr>
                <w:rStyle w:val="Hyperlink"/>
                <w:noProof/>
              </w:rPr>
              <w:t>Conclusie</w:t>
            </w:r>
            <w:r>
              <w:rPr>
                <w:noProof/>
                <w:webHidden/>
              </w:rPr>
              <w:tab/>
            </w:r>
            <w:r>
              <w:rPr>
                <w:noProof/>
                <w:webHidden/>
              </w:rPr>
              <w:fldChar w:fldCharType="begin"/>
            </w:r>
            <w:r>
              <w:rPr>
                <w:noProof/>
                <w:webHidden/>
              </w:rPr>
              <w:instrText xml:space="preserve"> PAGEREF _Toc21351878 \h </w:instrText>
            </w:r>
            <w:r>
              <w:rPr>
                <w:noProof/>
                <w:webHidden/>
              </w:rPr>
            </w:r>
            <w:r>
              <w:rPr>
                <w:noProof/>
                <w:webHidden/>
              </w:rPr>
              <w:fldChar w:fldCharType="separate"/>
            </w:r>
            <w:r>
              <w:rPr>
                <w:noProof/>
                <w:webHidden/>
              </w:rPr>
              <w:t>20</w:t>
            </w:r>
            <w:r>
              <w:rPr>
                <w:noProof/>
                <w:webHidden/>
              </w:rPr>
              <w:fldChar w:fldCharType="end"/>
            </w:r>
          </w:hyperlink>
        </w:p>
        <w:p w14:paraId="350D157F" w14:textId="68474616" w:rsidR="00BC3E60" w:rsidRDefault="00BC3E60">
          <w:pPr>
            <w:pStyle w:val="Inhopg1"/>
            <w:tabs>
              <w:tab w:val="left" w:pos="440"/>
              <w:tab w:val="right" w:leader="dot" w:pos="9350"/>
            </w:tabs>
            <w:rPr>
              <w:noProof/>
              <w:lang w:val="en-GB" w:eastAsia="en-GB"/>
            </w:rPr>
          </w:pPr>
          <w:hyperlink w:anchor="_Toc21351879" w:history="1">
            <w:r w:rsidRPr="003D4798">
              <w:rPr>
                <w:rStyle w:val="Hyperlink"/>
                <w:noProof/>
              </w:rPr>
              <w:t>9</w:t>
            </w:r>
            <w:r>
              <w:rPr>
                <w:noProof/>
                <w:lang w:val="en-GB" w:eastAsia="en-GB"/>
              </w:rPr>
              <w:tab/>
            </w:r>
            <w:r w:rsidRPr="003D4798">
              <w:rPr>
                <w:rStyle w:val="Hyperlink"/>
                <w:noProof/>
              </w:rPr>
              <w:t>Analyse URCaps API</w:t>
            </w:r>
            <w:r>
              <w:rPr>
                <w:noProof/>
                <w:webHidden/>
              </w:rPr>
              <w:tab/>
            </w:r>
            <w:r>
              <w:rPr>
                <w:noProof/>
                <w:webHidden/>
              </w:rPr>
              <w:fldChar w:fldCharType="begin"/>
            </w:r>
            <w:r>
              <w:rPr>
                <w:noProof/>
                <w:webHidden/>
              </w:rPr>
              <w:instrText xml:space="preserve"> PAGEREF _Toc21351879 \h </w:instrText>
            </w:r>
            <w:r>
              <w:rPr>
                <w:noProof/>
                <w:webHidden/>
              </w:rPr>
            </w:r>
            <w:r>
              <w:rPr>
                <w:noProof/>
                <w:webHidden/>
              </w:rPr>
              <w:fldChar w:fldCharType="separate"/>
            </w:r>
            <w:r>
              <w:rPr>
                <w:noProof/>
                <w:webHidden/>
              </w:rPr>
              <w:t>21</w:t>
            </w:r>
            <w:r>
              <w:rPr>
                <w:noProof/>
                <w:webHidden/>
              </w:rPr>
              <w:fldChar w:fldCharType="end"/>
            </w:r>
          </w:hyperlink>
        </w:p>
        <w:p w14:paraId="51FE84D9" w14:textId="7C07FC5E" w:rsidR="00BC3E60" w:rsidRDefault="00BC3E60">
          <w:pPr>
            <w:pStyle w:val="Inhopg2"/>
            <w:tabs>
              <w:tab w:val="left" w:pos="880"/>
              <w:tab w:val="right" w:leader="dot" w:pos="9350"/>
            </w:tabs>
            <w:rPr>
              <w:noProof/>
              <w:lang w:val="en-GB" w:eastAsia="en-GB"/>
            </w:rPr>
          </w:pPr>
          <w:hyperlink w:anchor="_Toc21351880" w:history="1">
            <w:r w:rsidRPr="003D4798">
              <w:rPr>
                <w:rStyle w:val="Hyperlink"/>
                <w:noProof/>
                <w14:scene3d>
                  <w14:camera w14:prst="orthographicFront"/>
                  <w14:lightRig w14:rig="threePt" w14:dir="t">
                    <w14:rot w14:lat="0" w14:lon="0" w14:rev="0"/>
                  </w14:lightRig>
                </w14:scene3d>
              </w:rPr>
              <w:t>9.1</w:t>
            </w:r>
            <w:r>
              <w:rPr>
                <w:noProof/>
                <w:lang w:val="en-GB" w:eastAsia="en-GB"/>
              </w:rPr>
              <w:tab/>
            </w:r>
            <w:r w:rsidRPr="003D4798">
              <w:rPr>
                <w:rStyle w:val="Hyperlink"/>
                <w:noProof/>
              </w:rPr>
              <w:t>URCaps API</w:t>
            </w:r>
            <w:r>
              <w:rPr>
                <w:noProof/>
                <w:webHidden/>
              </w:rPr>
              <w:tab/>
            </w:r>
            <w:r>
              <w:rPr>
                <w:noProof/>
                <w:webHidden/>
              </w:rPr>
              <w:fldChar w:fldCharType="begin"/>
            </w:r>
            <w:r>
              <w:rPr>
                <w:noProof/>
                <w:webHidden/>
              </w:rPr>
              <w:instrText xml:space="preserve"> PAGEREF _Toc21351880 \h </w:instrText>
            </w:r>
            <w:r>
              <w:rPr>
                <w:noProof/>
                <w:webHidden/>
              </w:rPr>
            </w:r>
            <w:r>
              <w:rPr>
                <w:noProof/>
                <w:webHidden/>
              </w:rPr>
              <w:fldChar w:fldCharType="separate"/>
            </w:r>
            <w:r>
              <w:rPr>
                <w:noProof/>
                <w:webHidden/>
              </w:rPr>
              <w:t>22</w:t>
            </w:r>
            <w:r>
              <w:rPr>
                <w:noProof/>
                <w:webHidden/>
              </w:rPr>
              <w:fldChar w:fldCharType="end"/>
            </w:r>
          </w:hyperlink>
        </w:p>
        <w:p w14:paraId="2C3B5F43" w14:textId="162360B3" w:rsidR="00BC3E60" w:rsidRDefault="00BC3E60">
          <w:pPr>
            <w:pStyle w:val="Inhopg3"/>
            <w:tabs>
              <w:tab w:val="left" w:pos="1320"/>
              <w:tab w:val="right" w:leader="dot" w:pos="9350"/>
            </w:tabs>
            <w:rPr>
              <w:noProof/>
              <w:lang w:val="en-GB" w:eastAsia="en-GB"/>
            </w:rPr>
          </w:pPr>
          <w:hyperlink w:anchor="_Toc21351881" w:history="1">
            <w:r w:rsidRPr="003D4798">
              <w:rPr>
                <w:rStyle w:val="Hyperlink"/>
                <w:noProof/>
              </w:rPr>
              <w:t>9.1.1</w:t>
            </w:r>
            <w:r>
              <w:rPr>
                <w:noProof/>
                <w:lang w:val="en-GB" w:eastAsia="en-GB"/>
              </w:rPr>
              <w:tab/>
            </w:r>
            <w:r w:rsidRPr="003D4798">
              <w:rPr>
                <w:rStyle w:val="Hyperlink"/>
                <w:noProof/>
              </w:rPr>
              <w:t>UR-Scriptic</w:t>
            </w:r>
            <w:r>
              <w:rPr>
                <w:noProof/>
                <w:webHidden/>
              </w:rPr>
              <w:tab/>
            </w:r>
            <w:r>
              <w:rPr>
                <w:noProof/>
                <w:webHidden/>
              </w:rPr>
              <w:fldChar w:fldCharType="begin"/>
            </w:r>
            <w:r>
              <w:rPr>
                <w:noProof/>
                <w:webHidden/>
              </w:rPr>
              <w:instrText xml:space="preserve"> PAGEREF _Toc21351881 \h </w:instrText>
            </w:r>
            <w:r>
              <w:rPr>
                <w:noProof/>
                <w:webHidden/>
              </w:rPr>
            </w:r>
            <w:r>
              <w:rPr>
                <w:noProof/>
                <w:webHidden/>
              </w:rPr>
              <w:fldChar w:fldCharType="separate"/>
            </w:r>
            <w:r>
              <w:rPr>
                <w:noProof/>
                <w:webHidden/>
              </w:rPr>
              <w:t>23</w:t>
            </w:r>
            <w:r>
              <w:rPr>
                <w:noProof/>
                <w:webHidden/>
              </w:rPr>
              <w:fldChar w:fldCharType="end"/>
            </w:r>
          </w:hyperlink>
        </w:p>
        <w:p w14:paraId="7CC24C6D" w14:textId="157B5BB1" w:rsidR="00BC3E60" w:rsidRDefault="00BC3E60">
          <w:pPr>
            <w:pStyle w:val="Inhopg3"/>
            <w:tabs>
              <w:tab w:val="left" w:pos="1320"/>
              <w:tab w:val="right" w:leader="dot" w:pos="9350"/>
            </w:tabs>
            <w:rPr>
              <w:noProof/>
              <w:lang w:val="en-GB" w:eastAsia="en-GB"/>
            </w:rPr>
          </w:pPr>
          <w:hyperlink w:anchor="_Toc21351882" w:history="1">
            <w:r w:rsidRPr="003D4798">
              <w:rPr>
                <w:rStyle w:val="Hyperlink"/>
                <w:noProof/>
              </w:rPr>
              <w:t>9.1.2</w:t>
            </w:r>
            <w:r>
              <w:rPr>
                <w:noProof/>
                <w:lang w:val="en-GB" w:eastAsia="en-GB"/>
              </w:rPr>
              <w:tab/>
            </w:r>
            <w:r w:rsidRPr="003D4798">
              <w:rPr>
                <w:rStyle w:val="Hyperlink"/>
                <w:noProof/>
              </w:rPr>
              <w:t>Models</w:t>
            </w:r>
            <w:r>
              <w:rPr>
                <w:noProof/>
                <w:webHidden/>
              </w:rPr>
              <w:tab/>
            </w:r>
            <w:r>
              <w:rPr>
                <w:noProof/>
                <w:webHidden/>
              </w:rPr>
              <w:fldChar w:fldCharType="begin"/>
            </w:r>
            <w:r>
              <w:rPr>
                <w:noProof/>
                <w:webHidden/>
              </w:rPr>
              <w:instrText xml:space="preserve"> PAGEREF _Toc21351882 \h </w:instrText>
            </w:r>
            <w:r>
              <w:rPr>
                <w:noProof/>
                <w:webHidden/>
              </w:rPr>
            </w:r>
            <w:r>
              <w:rPr>
                <w:noProof/>
                <w:webHidden/>
              </w:rPr>
              <w:fldChar w:fldCharType="separate"/>
            </w:r>
            <w:r>
              <w:rPr>
                <w:noProof/>
                <w:webHidden/>
              </w:rPr>
              <w:t>23</w:t>
            </w:r>
            <w:r>
              <w:rPr>
                <w:noProof/>
                <w:webHidden/>
              </w:rPr>
              <w:fldChar w:fldCharType="end"/>
            </w:r>
          </w:hyperlink>
        </w:p>
        <w:p w14:paraId="44FAEF8D" w14:textId="2CE260F8" w:rsidR="00BC3E60" w:rsidRDefault="00BC3E60">
          <w:pPr>
            <w:pStyle w:val="Inhopg3"/>
            <w:tabs>
              <w:tab w:val="left" w:pos="1320"/>
              <w:tab w:val="right" w:leader="dot" w:pos="9350"/>
            </w:tabs>
            <w:rPr>
              <w:noProof/>
              <w:lang w:val="en-GB" w:eastAsia="en-GB"/>
            </w:rPr>
          </w:pPr>
          <w:hyperlink w:anchor="_Toc21351883" w:history="1">
            <w:r w:rsidRPr="003D4798">
              <w:rPr>
                <w:rStyle w:val="Hyperlink"/>
                <w:noProof/>
              </w:rPr>
              <w:t>9.1.3</w:t>
            </w:r>
            <w:r>
              <w:rPr>
                <w:noProof/>
                <w:lang w:val="en-GB" w:eastAsia="en-GB"/>
              </w:rPr>
              <w:tab/>
            </w:r>
            <w:r w:rsidRPr="003D4798">
              <w:rPr>
                <w:rStyle w:val="Hyperlink"/>
                <w:noProof/>
              </w:rPr>
              <w:t>Communicatie</w:t>
            </w:r>
            <w:r>
              <w:rPr>
                <w:noProof/>
                <w:webHidden/>
              </w:rPr>
              <w:tab/>
            </w:r>
            <w:r>
              <w:rPr>
                <w:noProof/>
                <w:webHidden/>
              </w:rPr>
              <w:fldChar w:fldCharType="begin"/>
            </w:r>
            <w:r>
              <w:rPr>
                <w:noProof/>
                <w:webHidden/>
              </w:rPr>
              <w:instrText xml:space="preserve"> PAGEREF _Toc21351883 \h </w:instrText>
            </w:r>
            <w:r>
              <w:rPr>
                <w:noProof/>
                <w:webHidden/>
              </w:rPr>
            </w:r>
            <w:r>
              <w:rPr>
                <w:noProof/>
                <w:webHidden/>
              </w:rPr>
              <w:fldChar w:fldCharType="separate"/>
            </w:r>
            <w:r>
              <w:rPr>
                <w:noProof/>
                <w:webHidden/>
              </w:rPr>
              <w:t>24</w:t>
            </w:r>
            <w:r>
              <w:rPr>
                <w:noProof/>
                <w:webHidden/>
              </w:rPr>
              <w:fldChar w:fldCharType="end"/>
            </w:r>
          </w:hyperlink>
        </w:p>
        <w:p w14:paraId="69C4DB19" w14:textId="67CC524C" w:rsidR="00BC3E60" w:rsidRDefault="00BC3E60">
          <w:pPr>
            <w:pStyle w:val="Inhopg3"/>
            <w:tabs>
              <w:tab w:val="left" w:pos="1320"/>
              <w:tab w:val="right" w:leader="dot" w:pos="9350"/>
            </w:tabs>
            <w:rPr>
              <w:noProof/>
              <w:lang w:val="en-GB" w:eastAsia="en-GB"/>
            </w:rPr>
          </w:pPr>
          <w:hyperlink w:anchor="_Toc21351884" w:history="1">
            <w:r w:rsidRPr="003D4798">
              <w:rPr>
                <w:rStyle w:val="Hyperlink"/>
                <w:noProof/>
              </w:rPr>
              <w:t>9.1.4</w:t>
            </w:r>
            <w:r>
              <w:rPr>
                <w:noProof/>
                <w:lang w:val="en-GB" w:eastAsia="en-GB"/>
              </w:rPr>
              <w:tab/>
            </w:r>
            <w:r w:rsidRPr="003D4798">
              <w:rPr>
                <w:rStyle w:val="Hyperlink"/>
                <w:noProof/>
              </w:rPr>
              <w:t>User Interface</w:t>
            </w:r>
            <w:r>
              <w:rPr>
                <w:noProof/>
                <w:webHidden/>
              </w:rPr>
              <w:tab/>
            </w:r>
            <w:r>
              <w:rPr>
                <w:noProof/>
                <w:webHidden/>
              </w:rPr>
              <w:fldChar w:fldCharType="begin"/>
            </w:r>
            <w:r>
              <w:rPr>
                <w:noProof/>
                <w:webHidden/>
              </w:rPr>
              <w:instrText xml:space="preserve"> PAGEREF _Toc21351884 \h </w:instrText>
            </w:r>
            <w:r>
              <w:rPr>
                <w:noProof/>
                <w:webHidden/>
              </w:rPr>
            </w:r>
            <w:r>
              <w:rPr>
                <w:noProof/>
                <w:webHidden/>
              </w:rPr>
              <w:fldChar w:fldCharType="separate"/>
            </w:r>
            <w:r>
              <w:rPr>
                <w:noProof/>
                <w:webHidden/>
              </w:rPr>
              <w:t>24</w:t>
            </w:r>
            <w:r>
              <w:rPr>
                <w:noProof/>
                <w:webHidden/>
              </w:rPr>
              <w:fldChar w:fldCharType="end"/>
            </w:r>
          </w:hyperlink>
        </w:p>
        <w:p w14:paraId="401636FB" w14:textId="139E03CD" w:rsidR="00BC3E60" w:rsidRDefault="00BC3E60">
          <w:pPr>
            <w:pStyle w:val="Inhopg2"/>
            <w:tabs>
              <w:tab w:val="left" w:pos="880"/>
              <w:tab w:val="right" w:leader="dot" w:pos="9350"/>
            </w:tabs>
            <w:rPr>
              <w:noProof/>
              <w:lang w:val="en-GB" w:eastAsia="en-GB"/>
            </w:rPr>
          </w:pPr>
          <w:hyperlink w:anchor="_Toc21351885" w:history="1">
            <w:r w:rsidRPr="003D4798">
              <w:rPr>
                <w:rStyle w:val="Hyperlink"/>
                <w:noProof/>
                <w14:scene3d>
                  <w14:camera w14:prst="orthographicFront"/>
                  <w14:lightRig w14:rig="threePt" w14:dir="t">
                    <w14:rot w14:lat="0" w14:lon="0" w14:rev="0"/>
                  </w14:lightRig>
                </w14:scene3d>
              </w:rPr>
              <w:t>9.2</w:t>
            </w:r>
            <w:r>
              <w:rPr>
                <w:noProof/>
                <w:lang w:val="en-GB" w:eastAsia="en-GB"/>
              </w:rPr>
              <w:tab/>
            </w:r>
            <w:r w:rsidRPr="003D4798">
              <w:rPr>
                <w:rStyle w:val="Hyperlink"/>
                <w:noProof/>
              </w:rPr>
              <w:t>Deployment</w:t>
            </w:r>
            <w:r>
              <w:rPr>
                <w:noProof/>
                <w:webHidden/>
              </w:rPr>
              <w:tab/>
            </w:r>
            <w:r>
              <w:rPr>
                <w:noProof/>
                <w:webHidden/>
              </w:rPr>
              <w:fldChar w:fldCharType="begin"/>
            </w:r>
            <w:r>
              <w:rPr>
                <w:noProof/>
                <w:webHidden/>
              </w:rPr>
              <w:instrText xml:space="preserve"> PAGEREF _Toc21351885 \h </w:instrText>
            </w:r>
            <w:r>
              <w:rPr>
                <w:noProof/>
                <w:webHidden/>
              </w:rPr>
            </w:r>
            <w:r>
              <w:rPr>
                <w:noProof/>
                <w:webHidden/>
              </w:rPr>
              <w:fldChar w:fldCharType="separate"/>
            </w:r>
            <w:r>
              <w:rPr>
                <w:noProof/>
                <w:webHidden/>
              </w:rPr>
              <w:t>24</w:t>
            </w:r>
            <w:r>
              <w:rPr>
                <w:noProof/>
                <w:webHidden/>
              </w:rPr>
              <w:fldChar w:fldCharType="end"/>
            </w:r>
          </w:hyperlink>
        </w:p>
        <w:p w14:paraId="2F48206A" w14:textId="55A7DC7E" w:rsidR="00BC3E60" w:rsidRDefault="00BC3E60">
          <w:pPr>
            <w:pStyle w:val="Inhopg2"/>
            <w:tabs>
              <w:tab w:val="left" w:pos="880"/>
              <w:tab w:val="right" w:leader="dot" w:pos="9350"/>
            </w:tabs>
            <w:rPr>
              <w:noProof/>
              <w:lang w:val="en-GB" w:eastAsia="en-GB"/>
            </w:rPr>
          </w:pPr>
          <w:hyperlink w:anchor="_Toc21351886" w:history="1">
            <w:r w:rsidRPr="003D4798">
              <w:rPr>
                <w:rStyle w:val="Hyperlink"/>
                <w:noProof/>
                <w14:scene3d>
                  <w14:camera w14:prst="orthographicFront"/>
                  <w14:lightRig w14:rig="threePt" w14:dir="t">
                    <w14:rot w14:lat="0" w14:lon="0" w14:rev="0"/>
                  </w14:lightRig>
                </w14:scene3d>
              </w:rPr>
              <w:t>9.3</w:t>
            </w:r>
            <w:r>
              <w:rPr>
                <w:noProof/>
                <w:lang w:val="en-GB" w:eastAsia="en-GB"/>
              </w:rPr>
              <w:tab/>
            </w:r>
            <w:r w:rsidRPr="003D4798">
              <w:rPr>
                <w:rStyle w:val="Hyperlink"/>
                <w:noProof/>
              </w:rPr>
              <w:t>Testopstelling</w:t>
            </w:r>
            <w:r>
              <w:rPr>
                <w:noProof/>
                <w:webHidden/>
              </w:rPr>
              <w:tab/>
            </w:r>
            <w:r>
              <w:rPr>
                <w:noProof/>
                <w:webHidden/>
              </w:rPr>
              <w:fldChar w:fldCharType="begin"/>
            </w:r>
            <w:r>
              <w:rPr>
                <w:noProof/>
                <w:webHidden/>
              </w:rPr>
              <w:instrText xml:space="preserve"> PAGEREF _Toc21351886 \h </w:instrText>
            </w:r>
            <w:r>
              <w:rPr>
                <w:noProof/>
                <w:webHidden/>
              </w:rPr>
            </w:r>
            <w:r>
              <w:rPr>
                <w:noProof/>
                <w:webHidden/>
              </w:rPr>
              <w:fldChar w:fldCharType="separate"/>
            </w:r>
            <w:r>
              <w:rPr>
                <w:noProof/>
                <w:webHidden/>
              </w:rPr>
              <w:t>25</w:t>
            </w:r>
            <w:r>
              <w:rPr>
                <w:noProof/>
                <w:webHidden/>
              </w:rPr>
              <w:fldChar w:fldCharType="end"/>
            </w:r>
          </w:hyperlink>
        </w:p>
        <w:p w14:paraId="7D104531" w14:textId="25C28A73" w:rsidR="00BC3E60" w:rsidRDefault="00BC3E60">
          <w:pPr>
            <w:pStyle w:val="Inhopg3"/>
            <w:tabs>
              <w:tab w:val="left" w:pos="1320"/>
              <w:tab w:val="right" w:leader="dot" w:pos="9350"/>
            </w:tabs>
            <w:rPr>
              <w:noProof/>
              <w:lang w:val="en-GB" w:eastAsia="en-GB"/>
            </w:rPr>
          </w:pPr>
          <w:hyperlink w:anchor="_Toc21351887" w:history="1">
            <w:r w:rsidRPr="003D4798">
              <w:rPr>
                <w:rStyle w:val="Hyperlink"/>
                <w:noProof/>
              </w:rPr>
              <w:t>9.3.1</w:t>
            </w:r>
            <w:r>
              <w:rPr>
                <w:noProof/>
                <w:lang w:val="en-GB" w:eastAsia="en-GB"/>
              </w:rPr>
              <w:tab/>
            </w:r>
            <w:r w:rsidRPr="003D4798">
              <w:rPr>
                <w:rStyle w:val="Hyperlink"/>
                <w:noProof/>
              </w:rPr>
              <w:t>Virtuele Testopstelling</w:t>
            </w:r>
            <w:r>
              <w:rPr>
                <w:noProof/>
                <w:webHidden/>
              </w:rPr>
              <w:tab/>
            </w:r>
            <w:r>
              <w:rPr>
                <w:noProof/>
                <w:webHidden/>
              </w:rPr>
              <w:fldChar w:fldCharType="begin"/>
            </w:r>
            <w:r>
              <w:rPr>
                <w:noProof/>
                <w:webHidden/>
              </w:rPr>
              <w:instrText xml:space="preserve"> PAGEREF _Toc21351887 \h </w:instrText>
            </w:r>
            <w:r>
              <w:rPr>
                <w:noProof/>
                <w:webHidden/>
              </w:rPr>
            </w:r>
            <w:r>
              <w:rPr>
                <w:noProof/>
                <w:webHidden/>
              </w:rPr>
              <w:fldChar w:fldCharType="separate"/>
            </w:r>
            <w:r>
              <w:rPr>
                <w:noProof/>
                <w:webHidden/>
              </w:rPr>
              <w:t>25</w:t>
            </w:r>
            <w:r>
              <w:rPr>
                <w:noProof/>
                <w:webHidden/>
              </w:rPr>
              <w:fldChar w:fldCharType="end"/>
            </w:r>
          </w:hyperlink>
        </w:p>
        <w:p w14:paraId="743B5BF6" w14:textId="196F2B89" w:rsidR="00BC3E60" w:rsidRDefault="00BC3E60">
          <w:pPr>
            <w:pStyle w:val="Inhopg3"/>
            <w:tabs>
              <w:tab w:val="left" w:pos="1320"/>
              <w:tab w:val="right" w:leader="dot" w:pos="9350"/>
            </w:tabs>
            <w:rPr>
              <w:noProof/>
              <w:lang w:val="en-GB" w:eastAsia="en-GB"/>
            </w:rPr>
          </w:pPr>
          <w:hyperlink w:anchor="_Toc21351888" w:history="1">
            <w:r w:rsidRPr="003D4798">
              <w:rPr>
                <w:rStyle w:val="Hyperlink"/>
                <w:noProof/>
              </w:rPr>
              <w:t>9.3.2</w:t>
            </w:r>
            <w:r>
              <w:rPr>
                <w:noProof/>
                <w:lang w:val="en-GB" w:eastAsia="en-GB"/>
              </w:rPr>
              <w:tab/>
            </w:r>
            <w:r w:rsidRPr="003D4798">
              <w:rPr>
                <w:rStyle w:val="Hyperlink"/>
                <w:noProof/>
              </w:rPr>
              <w:t>Fysieke Opstelling</w:t>
            </w:r>
            <w:r>
              <w:rPr>
                <w:noProof/>
                <w:webHidden/>
              </w:rPr>
              <w:tab/>
            </w:r>
            <w:r>
              <w:rPr>
                <w:noProof/>
                <w:webHidden/>
              </w:rPr>
              <w:fldChar w:fldCharType="begin"/>
            </w:r>
            <w:r>
              <w:rPr>
                <w:noProof/>
                <w:webHidden/>
              </w:rPr>
              <w:instrText xml:space="preserve"> PAGEREF _Toc21351888 \h </w:instrText>
            </w:r>
            <w:r>
              <w:rPr>
                <w:noProof/>
                <w:webHidden/>
              </w:rPr>
            </w:r>
            <w:r>
              <w:rPr>
                <w:noProof/>
                <w:webHidden/>
              </w:rPr>
              <w:fldChar w:fldCharType="separate"/>
            </w:r>
            <w:r>
              <w:rPr>
                <w:noProof/>
                <w:webHidden/>
              </w:rPr>
              <w:t>25</w:t>
            </w:r>
            <w:r>
              <w:rPr>
                <w:noProof/>
                <w:webHidden/>
              </w:rPr>
              <w:fldChar w:fldCharType="end"/>
            </w:r>
          </w:hyperlink>
        </w:p>
        <w:p w14:paraId="2443F39D" w14:textId="3273EE60" w:rsidR="00BC3E60" w:rsidRDefault="00BC3E60">
          <w:pPr>
            <w:pStyle w:val="Inhopg2"/>
            <w:tabs>
              <w:tab w:val="left" w:pos="880"/>
              <w:tab w:val="right" w:leader="dot" w:pos="9350"/>
            </w:tabs>
            <w:rPr>
              <w:noProof/>
              <w:lang w:val="en-GB" w:eastAsia="en-GB"/>
            </w:rPr>
          </w:pPr>
          <w:hyperlink w:anchor="_Toc21351889" w:history="1">
            <w:r w:rsidRPr="003D4798">
              <w:rPr>
                <w:rStyle w:val="Hyperlink"/>
                <w:noProof/>
                <w14:scene3d>
                  <w14:camera w14:prst="orthographicFront"/>
                  <w14:lightRig w14:rig="threePt" w14:dir="t">
                    <w14:rot w14:lat="0" w14:lon="0" w14:rev="0"/>
                  </w14:lightRig>
                </w14:scene3d>
              </w:rPr>
              <w:t>9.4</w:t>
            </w:r>
            <w:r>
              <w:rPr>
                <w:noProof/>
                <w:lang w:val="en-GB" w:eastAsia="en-GB"/>
              </w:rPr>
              <w:tab/>
            </w:r>
            <w:r w:rsidRPr="003D4798">
              <w:rPr>
                <w:rStyle w:val="Hyperlink"/>
                <w:noProof/>
              </w:rPr>
              <w:t>Conclusie</w:t>
            </w:r>
            <w:r>
              <w:rPr>
                <w:noProof/>
                <w:webHidden/>
              </w:rPr>
              <w:tab/>
            </w:r>
            <w:r>
              <w:rPr>
                <w:noProof/>
                <w:webHidden/>
              </w:rPr>
              <w:fldChar w:fldCharType="begin"/>
            </w:r>
            <w:r>
              <w:rPr>
                <w:noProof/>
                <w:webHidden/>
              </w:rPr>
              <w:instrText xml:space="preserve"> PAGEREF _Toc21351889 \h </w:instrText>
            </w:r>
            <w:r>
              <w:rPr>
                <w:noProof/>
                <w:webHidden/>
              </w:rPr>
            </w:r>
            <w:r>
              <w:rPr>
                <w:noProof/>
                <w:webHidden/>
              </w:rPr>
              <w:fldChar w:fldCharType="separate"/>
            </w:r>
            <w:r>
              <w:rPr>
                <w:noProof/>
                <w:webHidden/>
              </w:rPr>
              <w:t>26</w:t>
            </w:r>
            <w:r>
              <w:rPr>
                <w:noProof/>
                <w:webHidden/>
              </w:rPr>
              <w:fldChar w:fldCharType="end"/>
            </w:r>
          </w:hyperlink>
        </w:p>
        <w:p w14:paraId="5DE5A2A1" w14:textId="16DE1BE8" w:rsidR="00BC3E60" w:rsidRDefault="00BC3E60">
          <w:pPr>
            <w:pStyle w:val="Inhopg1"/>
            <w:tabs>
              <w:tab w:val="left" w:pos="660"/>
              <w:tab w:val="right" w:leader="dot" w:pos="9350"/>
            </w:tabs>
            <w:rPr>
              <w:noProof/>
              <w:lang w:val="en-GB" w:eastAsia="en-GB"/>
            </w:rPr>
          </w:pPr>
          <w:hyperlink w:anchor="_Toc21351890" w:history="1">
            <w:r w:rsidRPr="003D4798">
              <w:rPr>
                <w:rStyle w:val="Hyperlink"/>
                <w:noProof/>
              </w:rPr>
              <w:t>10</w:t>
            </w:r>
            <w:r>
              <w:rPr>
                <w:noProof/>
                <w:lang w:val="en-GB" w:eastAsia="en-GB"/>
              </w:rPr>
              <w:tab/>
            </w:r>
            <w:r w:rsidRPr="003D4798">
              <w:rPr>
                <w:rStyle w:val="Hyperlink"/>
                <w:noProof/>
              </w:rPr>
              <w:t>Hoe kan het UR Systeem communiceren met randapparatuur?</w:t>
            </w:r>
            <w:r>
              <w:rPr>
                <w:noProof/>
                <w:webHidden/>
              </w:rPr>
              <w:tab/>
            </w:r>
            <w:r>
              <w:rPr>
                <w:noProof/>
                <w:webHidden/>
              </w:rPr>
              <w:fldChar w:fldCharType="begin"/>
            </w:r>
            <w:r>
              <w:rPr>
                <w:noProof/>
                <w:webHidden/>
              </w:rPr>
              <w:instrText xml:space="preserve"> PAGEREF _Toc21351890 \h </w:instrText>
            </w:r>
            <w:r>
              <w:rPr>
                <w:noProof/>
                <w:webHidden/>
              </w:rPr>
            </w:r>
            <w:r>
              <w:rPr>
                <w:noProof/>
                <w:webHidden/>
              </w:rPr>
              <w:fldChar w:fldCharType="separate"/>
            </w:r>
            <w:r>
              <w:rPr>
                <w:noProof/>
                <w:webHidden/>
              </w:rPr>
              <w:t>27</w:t>
            </w:r>
            <w:r>
              <w:rPr>
                <w:noProof/>
                <w:webHidden/>
              </w:rPr>
              <w:fldChar w:fldCharType="end"/>
            </w:r>
          </w:hyperlink>
        </w:p>
        <w:p w14:paraId="4D9CD719" w14:textId="15158A48" w:rsidR="00BC3E60" w:rsidRDefault="00BC3E60">
          <w:pPr>
            <w:pStyle w:val="Inhopg1"/>
            <w:tabs>
              <w:tab w:val="left" w:pos="660"/>
              <w:tab w:val="right" w:leader="dot" w:pos="9350"/>
            </w:tabs>
            <w:rPr>
              <w:noProof/>
              <w:lang w:val="en-GB" w:eastAsia="en-GB"/>
            </w:rPr>
          </w:pPr>
          <w:hyperlink w:anchor="_Toc21351891" w:history="1">
            <w:r w:rsidRPr="003D4798">
              <w:rPr>
                <w:rStyle w:val="Hyperlink"/>
                <w:noProof/>
              </w:rPr>
              <w:t>11</w:t>
            </w:r>
            <w:r>
              <w:rPr>
                <w:noProof/>
                <w:lang w:val="en-GB" w:eastAsia="en-GB"/>
              </w:rPr>
              <w:tab/>
            </w:r>
            <w:r w:rsidRPr="003D4798">
              <w:rPr>
                <w:rStyle w:val="Hyperlink"/>
                <w:noProof/>
              </w:rPr>
              <w:t>Hoe kunnen de eerder gevonden resultaten omgezet worden naar een werkende URCap met in acht genomen de gevonden requirements</w:t>
            </w:r>
            <w:r>
              <w:rPr>
                <w:noProof/>
                <w:webHidden/>
              </w:rPr>
              <w:tab/>
            </w:r>
            <w:r>
              <w:rPr>
                <w:noProof/>
                <w:webHidden/>
              </w:rPr>
              <w:fldChar w:fldCharType="begin"/>
            </w:r>
            <w:r>
              <w:rPr>
                <w:noProof/>
                <w:webHidden/>
              </w:rPr>
              <w:instrText xml:space="preserve"> PAGEREF _Toc21351891 \h </w:instrText>
            </w:r>
            <w:r>
              <w:rPr>
                <w:noProof/>
                <w:webHidden/>
              </w:rPr>
            </w:r>
            <w:r>
              <w:rPr>
                <w:noProof/>
                <w:webHidden/>
              </w:rPr>
              <w:fldChar w:fldCharType="separate"/>
            </w:r>
            <w:r>
              <w:rPr>
                <w:noProof/>
                <w:webHidden/>
              </w:rPr>
              <w:t>28</w:t>
            </w:r>
            <w:r>
              <w:rPr>
                <w:noProof/>
                <w:webHidden/>
              </w:rPr>
              <w:fldChar w:fldCharType="end"/>
            </w:r>
          </w:hyperlink>
        </w:p>
        <w:p w14:paraId="14F4C768" w14:textId="37A4D425" w:rsidR="00BC3E60" w:rsidRDefault="00BC3E60">
          <w:pPr>
            <w:pStyle w:val="Inhopg1"/>
            <w:tabs>
              <w:tab w:val="left" w:pos="660"/>
              <w:tab w:val="right" w:leader="dot" w:pos="9350"/>
            </w:tabs>
            <w:rPr>
              <w:noProof/>
              <w:lang w:val="en-GB" w:eastAsia="en-GB"/>
            </w:rPr>
          </w:pPr>
          <w:hyperlink w:anchor="_Toc21351892" w:history="1">
            <w:r w:rsidRPr="003D4798">
              <w:rPr>
                <w:rStyle w:val="Hyperlink"/>
                <w:noProof/>
              </w:rPr>
              <w:t>12</w:t>
            </w:r>
            <w:r>
              <w:rPr>
                <w:noProof/>
                <w:lang w:val="en-GB" w:eastAsia="en-GB"/>
              </w:rPr>
              <w:tab/>
            </w:r>
            <w:r w:rsidRPr="003D4798">
              <w:rPr>
                <w:rStyle w:val="Hyperlink"/>
                <w:noProof/>
              </w:rPr>
              <w:t>Conclusie</w:t>
            </w:r>
            <w:r>
              <w:rPr>
                <w:noProof/>
                <w:webHidden/>
              </w:rPr>
              <w:tab/>
            </w:r>
            <w:r>
              <w:rPr>
                <w:noProof/>
                <w:webHidden/>
              </w:rPr>
              <w:fldChar w:fldCharType="begin"/>
            </w:r>
            <w:r>
              <w:rPr>
                <w:noProof/>
                <w:webHidden/>
              </w:rPr>
              <w:instrText xml:space="preserve"> PAGEREF _Toc21351892 \h </w:instrText>
            </w:r>
            <w:r>
              <w:rPr>
                <w:noProof/>
                <w:webHidden/>
              </w:rPr>
            </w:r>
            <w:r>
              <w:rPr>
                <w:noProof/>
                <w:webHidden/>
              </w:rPr>
              <w:fldChar w:fldCharType="separate"/>
            </w:r>
            <w:r>
              <w:rPr>
                <w:noProof/>
                <w:webHidden/>
              </w:rPr>
              <w:t>29</w:t>
            </w:r>
            <w:r>
              <w:rPr>
                <w:noProof/>
                <w:webHidden/>
              </w:rPr>
              <w:fldChar w:fldCharType="end"/>
            </w:r>
          </w:hyperlink>
        </w:p>
        <w:p w14:paraId="0D9294C9" w14:textId="4FA1F9EA" w:rsidR="00BC3E60" w:rsidRDefault="00BC3E60">
          <w:pPr>
            <w:pStyle w:val="Inhopg1"/>
            <w:tabs>
              <w:tab w:val="left" w:pos="660"/>
              <w:tab w:val="right" w:leader="dot" w:pos="9350"/>
            </w:tabs>
            <w:rPr>
              <w:noProof/>
              <w:lang w:val="en-GB" w:eastAsia="en-GB"/>
            </w:rPr>
          </w:pPr>
          <w:hyperlink w:anchor="_Toc21351893" w:history="1">
            <w:r w:rsidRPr="003D4798">
              <w:rPr>
                <w:rStyle w:val="Hyperlink"/>
                <w:noProof/>
              </w:rPr>
              <w:t>13</w:t>
            </w:r>
            <w:r>
              <w:rPr>
                <w:noProof/>
                <w:lang w:val="en-GB" w:eastAsia="en-GB"/>
              </w:rPr>
              <w:tab/>
            </w:r>
            <w:r w:rsidRPr="003D4798">
              <w:rPr>
                <w:rStyle w:val="Hyperlink"/>
                <w:noProof/>
              </w:rPr>
              <w:t>Aanbevelingen</w:t>
            </w:r>
            <w:r>
              <w:rPr>
                <w:noProof/>
                <w:webHidden/>
              </w:rPr>
              <w:tab/>
            </w:r>
            <w:r>
              <w:rPr>
                <w:noProof/>
                <w:webHidden/>
              </w:rPr>
              <w:fldChar w:fldCharType="begin"/>
            </w:r>
            <w:r>
              <w:rPr>
                <w:noProof/>
                <w:webHidden/>
              </w:rPr>
              <w:instrText xml:space="preserve"> PAGEREF _Toc21351893 \h </w:instrText>
            </w:r>
            <w:r>
              <w:rPr>
                <w:noProof/>
                <w:webHidden/>
              </w:rPr>
            </w:r>
            <w:r>
              <w:rPr>
                <w:noProof/>
                <w:webHidden/>
              </w:rPr>
              <w:fldChar w:fldCharType="separate"/>
            </w:r>
            <w:r>
              <w:rPr>
                <w:noProof/>
                <w:webHidden/>
              </w:rPr>
              <w:t>30</w:t>
            </w:r>
            <w:r>
              <w:rPr>
                <w:noProof/>
                <w:webHidden/>
              </w:rPr>
              <w:fldChar w:fldCharType="end"/>
            </w:r>
          </w:hyperlink>
        </w:p>
        <w:p w14:paraId="4B6298BE" w14:textId="6DEB375F" w:rsidR="00BC3E60" w:rsidRDefault="00BC3E60">
          <w:pPr>
            <w:pStyle w:val="Inhopg1"/>
            <w:tabs>
              <w:tab w:val="left" w:pos="660"/>
              <w:tab w:val="right" w:leader="dot" w:pos="9350"/>
            </w:tabs>
            <w:rPr>
              <w:noProof/>
              <w:lang w:val="en-GB" w:eastAsia="en-GB"/>
            </w:rPr>
          </w:pPr>
          <w:hyperlink w:anchor="_Toc21351894" w:history="1">
            <w:r w:rsidRPr="003D4798">
              <w:rPr>
                <w:rStyle w:val="Hyperlink"/>
                <w:noProof/>
              </w:rPr>
              <w:t>14</w:t>
            </w:r>
            <w:r>
              <w:rPr>
                <w:noProof/>
                <w:lang w:val="en-GB" w:eastAsia="en-GB"/>
              </w:rPr>
              <w:tab/>
            </w:r>
            <w:r w:rsidRPr="003D4798">
              <w:rPr>
                <w:rStyle w:val="Hyperlink"/>
                <w:noProof/>
              </w:rPr>
              <w:t>Bronvermelding</w:t>
            </w:r>
            <w:r>
              <w:rPr>
                <w:noProof/>
                <w:webHidden/>
              </w:rPr>
              <w:tab/>
            </w:r>
            <w:r>
              <w:rPr>
                <w:noProof/>
                <w:webHidden/>
              </w:rPr>
              <w:fldChar w:fldCharType="begin"/>
            </w:r>
            <w:r>
              <w:rPr>
                <w:noProof/>
                <w:webHidden/>
              </w:rPr>
              <w:instrText xml:space="preserve"> PAGEREF _Toc21351894 \h </w:instrText>
            </w:r>
            <w:r>
              <w:rPr>
                <w:noProof/>
                <w:webHidden/>
              </w:rPr>
            </w:r>
            <w:r>
              <w:rPr>
                <w:noProof/>
                <w:webHidden/>
              </w:rPr>
              <w:fldChar w:fldCharType="separate"/>
            </w:r>
            <w:r>
              <w:rPr>
                <w:noProof/>
                <w:webHidden/>
              </w:rPr>
              <w:t>31</w:t>
            </w:r>
            <w:r>
              <w:rPr>
                <w:noProof/>
                <w:webHidden/>
              </w:rPr>
              <w:fldChar w:fldCharType="end"/>
            </w:r>
          </w:hyperlink>
        </w:p>
        <w:p w14:paraId="208A93EE" w14:textId="6F134B1C" w:rsidR="00BC3E60" w:rsidRDefault="00BC3E60">
          <w:pPr>
            <w:pStyle w:val="Inhopg1"/>
            <w:tabs>
              <w:tab w:val="left" w:pos="660"/>
              <w:tab w:val="right" w:leader="dot" w:pos="9350"/>
            </w:tabs>
            <w:rPr>
              <w:noProof/>
              <w:lang w:val="en-GB" w:eastAsia="en-GB"/>
            </w:rPr>
          </w:pPr>
          <w:hyperlink w:anchor="_Toc21351895" w:history="1">
            <w:r w:rsidRPr="003D4798">
              <w:rPr>
                <w:rStyle w:val="Hyperlink"/>
                <w:noProof/>
              </w:rPr>
              <w:t>15</w:t>
            </w:r>
            <w:r>
              <w:rPr>
                <w:noProof/>
                <w:lang w:val="en-GB" w:eastAsia="en-GB"/>
              </w:rPr>
              <w:tab/>
            </w:r>
            <w:r w:rsidRPr="003D4798">
              <w:rPr>
                <w:rStyle w:val="Hyperlink"/>
                <w:noProof/>
              </w:rPr>
              <w:t>Bijlage</w:t>
            </w:r>
            <w:r>
              <w:rPr>
                <w:noProof/>
                <w:webHidden/>
              </w:rPr>
              <w:tab/>
            </w:r>
            <w:r>
              <w:rPr>
                <w:noProof/>
                <w:webHidden/>
              </w:rPr>
              <w:fldChar w:fldCharType="begin"/>
            </w:r>
            <w:r>
              <w:rPr>
                <w:noProof/>
                <w:webHidden/>
              </w:rPr>
              <w:instrText xml:space="preserve"> PAGEREF _Toc21351895 \h </w:instrText>
            </w:r>
            <w:r>
              <w:rPr>
                <w:noProof/>
                <w:webHidden/>
              </w:rPr>
            </w:r>
            <w:r>
              <w:rPr>
                <w:noProof/>
                <w:webHidden/>
              </w:rPr>
              <w:fldChar w:fldCharType="separate"/>
            </w:r>
            <w:r>
              <w:rPr>
                <w:noProof/>
                <w:webHidden/>
              </w:rPr>
              <w:t>32</w:t>
            </w:r>
            <w:r>
              <w:rPr>
                <w:noProof/>
                <w:webHidden/>
              </w:rPr>
              <w:fldChar w:fldCharType="end"/>
            </w:r>
          </w:hyperlink>
        </w:p>
        <w:p w14:paraId="7F59E24E" w14:textId="4032704E" w:rsidR="00BC3E60" w:rsidRDefault="00BC3E60">
          <w:pPr>
            <w:pStyle w:val="Inhopg2"/>
            <w:tabs>
              <w:tab w:val="left" w:pos="880"/>
              <w:tab w:val="right" w:leader="dot" w:pos="9350"/>
            </w:tabs>
            <w:rPr>
              <w:noProof/>
              <w:lang w:val="en-GB" w:eastAsia="en-GB"/>
            </w:rPr>
          </w:pPr>
          <w:hyperlink w:anchor="_Toc21351896" w:history="1">
            <w:r w:rsidRPr="003D4798">
              <w:rPr>
                <w:rStyle w:val="Hyperlink"/>
                <w:noProof/>
                <w14:scene3d>
                  <w14:camera w14:prst="orthographicFront"/>
                  <w14:lightRig w14:rig="threePt" w14:dir="t">
                    <w14:rot w14:lat="0" w14:lon="0" w14:rev="0"/>
                  </w14:lightRig>
                </w14:scene3d>
              </w:rPr>
              <w:t>15.1</w:t>
            </w:r>
            <w:r>
              <w:rPr>
                <w:noProof/>
                <w:lang w:val="en-GB" w:eastAsia="en-GB"/>
              </w:rPr>
              <w:tab/>
            </w:r>
            <w:r w:rsidRPr="003D4798">
              <w:rPr>
                <w:rStyle w:val="Hyperlink"/>
                <w:noProof/>
              </w:rPr>
              <w:t>Plan van Aanpak</w:t>
            </w:r>
            <w:r>
              <w:rPr>
                <w:noProof/>
                <w:webHidden/>
              </w:rPr>
              <w:tab/>
            </w:r>
            <w:r>
              <w:rPr>
                <w:noProof/>
                <w:webHidden/>
              </w:rPr>
              <w:fldChar w:fldCharType="begin"/>
            </w:r>
            <w:r>
              <w:rPr>
                <w:noProof/>
                <w:webHidden/>
              </w:rPr>
              <w:instrText xml:space="preserve"> PAGEREF _Toc21351896 \h </w:instrText>
            </w:r>
            <w:r>
              <w:rPr>
                <w:noProof/>
                <w:webHidden/>
              </w:rPr>
            </w:r>
            <w:r>
              <w:rPr>
                <w:noProof/>
                <w:webHidden/>
              </w:rPr>
              <w:fldChar w:fldCharType="separate"/>
            </w:r>
            <w:r>
              <w:rPr>
                <w:noProof/>
                <w:webHidden/>
              </w:rPr>
              <w:t>32</w:t>
            </w:r>
            <w:r>
              <w:rPr>
                <w:noProof/>
                <w:webHidden/>
              </w:rPr>
              <w:fldChar w:fldCharType="end"/>
            </w:r>
          </w:hyperlink>
        </w:p>
        <w:p w14:paraId="364BCA2A" w14:textId="3766C08C" w:rsidR="00BC3E60" w:rsidRDefault="00BC3E60">
          <w:pPr>
            <w:pStyle w:val="Inhopg2"/>
            <w:tabs>
              <w:tab w:val="left" w:pos="880"/>
              <w:tab w:val="right" w:leader="dot" w:pos="9350"/>
            </w:tabs>
            <w:rPr>
              <w:noProof/>
              <w:lang w:val="en-GB" w:eastAsia="en-GB"/>
            </w:rPr>
          </w:pPr>
          <w:hyperlink w:anchor="_Toc21351897" w:history="1">
            <w:r w:rsidRPr="003D4798">
              <w:rPr>
                <w:rStyle w:val="Hyperlink"/>
                <w:noProof/>
                <w14:scene3d>
                  <w14:camera w14:prst="orthographicFront"/>
                  <w14:lightRig w14:rig="threePt" w14:dir="t">
                    <w14:rot w14:lat="0" w14:lon="0" w14:rev="0"/>
                  </w14:lightRig>
                </w14:scene3d>
              </w:rPr>
              <w:t>15.2</w:t>
            </w:r>
            <w:r>
              <w:rPr>
                <w:noProof/>
                <w:lang w:val="en-GB" w:eastAsia="en-GB"/>
              </w:rPr>
              <w:tab/>
            </w:r>
            <w:r w:rsidRPr="003D4798">
              <w:rPr>
                <w:rStyle w:val="Hyperlink"/>
                <w:noProof/>
              </w:rPr>
              <w:t>Festo motor DataSheet ( Temp want geen online versie beschikbaar)</w:t>
            </w:r>
            <w:r>
              <w:rPr>
                <w:noProof/>
                <w:webHidden/>
              </w:rPr>
              <w:tab/>
            </w:r>
            <w:r>
              <w:rPr>
                <w:noProof/>
                <w:webHidden/>
              </w:rPr>
              <w:fldChar w:fldCharType="begin"/>
            </w:r>
            <w:r>
              <w:rPr>
                <w:noProof/>
                <w:webHidden/>
              </w:rPr>
              <w:instrText xml:space="preserve"> PAGEREF _Toc21351897 \h </w:instrText>
            </w:r>
            <w:r>
              <w:rPr>
                <w:noProof/>
                <w:webHidden/>
              </w:rPr>
            </w:r>
            <w:r>
              <w:rPr>
                <w:noProof/>
                <w:webHidden/>
              </w:rPr>
              <w:fldChar w:fldCharType="separate"/>
            </w:r>
            <w:r>
              <w:rPr>
                <w:noProof/>
                <w:webHidden/>
              </w:rPr>
              <w:t>32</w:t>
            </w:r>
            <w:r>
              <w:rPr>
                <w:noProof/>
                <w:webHidden/>
              </w:rPr>
              <w:fldChar w:fldCharType="end"/>
            </w:r>
          </w:hyperlink>
        </w:p>
        <w:p w14:paraId="1497829B" w14:textId="523BA0DE" w:rsidR="00BC3E60" w:rsidRDefault="00BC3E60">
          <w:pPr>
            <w:pStyle w:val="Inhopg2"/>
            <w:tabs>
              <w:tab w:val="left" w:pos="880"/>
              <w:tab w:val="right" w:leader="dot" w:pos="9350"/>
            </w:tabs>
            <w:rPr>
              <w:noProof/>
              <w:lang w:val="en-GB" w:eastAsia="en-GB"/>
            </w:rPr>
          </w:pPr>
          <w:hyperlink w:anchor="_Toc21351898" w:history="1">
            <w:r w:rsidRPr="003D4798">
              <w:rPr>
                <w:rStyle w:val="Hyperlink"/>
                <w:noProof/>
                <w14:scene3d>
                  <w14:camera w14:prst="orthographicFront"/>
                  <w14:lightRig w14:rig="threePt" w14:dir="t">
                    <w14:rot w14:lat="0" w14:lon="0" w14:rev="0"/>
                  </w14:lightRig>
                </w14:scene3d>
              </w:rPr>
              <w:t>15.3</w:t>
            </w:r>
            <w:r>
              <w:rPr>
                <w:noProof/>
                <w:lang w:val="en-GB" w:eastAsia="en-GB"/>
              </w:rPr>
              <w:tab/>
            </w:r>
            <w:r w:rsidRPr="003D4798">
              <w:rPr>
                <w:rStyle w:val="Hyperlink"/>
                <w:noProof/>
              </w:rPr>
              <w:t>Requirements FestoCap</w:t>
            </w:r>
            <w:r>
              <w:rPr>
                <w:noProof/>
                <w:webHidden/>
              </w:rPr>
              <w:tab/>
            </w:r>
            <w:r>
              <w:rPr>
                <w:noProof/>
                <w:webHidden/>
              </w:rPr>
              <w:fldChar w:fldCharType="begin"/>
            </w:r>
            <w:r>
              <w:rPr>
                <w:noProof/>
                <w:webHidden/>
              </w:rPr>
              <w:instrText xml:space="preserve"> PAGEREF _Toc21351898 \h </w:instrText>
            </w:r>
            <w:r>
              <w:rPr>
                <w:noProof/>
                <w:webHidden/>
              </w:rPr>
            </w:r>
            <w:r>
              <w:rPr>
                <w:noProof/>
                <w:webHidden/>
              </w:rPr>
              <w:fldChar w:fldCharType="separate"/>
            </w:r>
            <w:r>
              <w:rPr>
                <w:noProof/>
                <w:webHidden/>
              </w:rPr>
              <w:t>33</w:t>
            </w:r>
            <w:r>
              <w:rPr>
                <w:noProof/>
                <w:webHidden/>
              </w:rPr>
              <w:fldChar w:fldCharType="end"/>
            </w:r>
          </w:hyperlink>
        </w:p>
        <w:p w14:paraId="137A2384" w14:textId="07295CB2" w:rsidR="00BC3E60" w:rsidRDefault="00BC3E60">
          <w:pPr>
            <w:pStyle w:val="Inhopg2"/>
            <w:tabs>
              <w:tab w:val="left" w:pos="880"/>
              <w:tab w:val="right" w:leader="dot" w:pos="9350"/>
            </w:tabs>
            <w:rPr>
              <w:noProof/>
              <w:lang w:val="en-GB" w:eastAsia="en-GB"/>
            </w:rPr>
          </w:pPr>
          <w:hyperlink w:anchor="_Toc21351899" w:history="1">
            <w:r w:rsidRPr="003D4798">
              <w:rPr>
                <w:rStyle w:val="Hyperlink"/>
                <w:noProof/>
                <w14:scene3d>
                  <w14:camera w14:prst="orthographicFront"/>
                  <w14:lightRig w14:rig="threePt" w14:dir="t">
                    <w14:rot w14:lat="0" w14:lon="0" w14:rev="0"/>
                  </w14:lightRig>
                </w14:scene3d>
              </w:rPr>
              <w:t>15.4</w:t>
            </w:r>
            <w:r>
              <w:rPr>
                <w:noProof/>
                <w:lang w:val="en-GB" w:eastAsia="en-GB"/>
              </w:rPr>
              <w:tab/>
            </w:r>
            <w:r w:rsidRPr="003D4798">
              <w:rPr>
                <w:rStyle w:val="Hyperlink"/>
                <w:noProof/>
              </w:rPr>
              <w:t>API Functionaliteit</w:t>
            </w:r>
            <w:r>
              <w:rPr>
                <w:noProof/>
                <w:webHidden/>
              </w:rPr>
              <w:tab/>
            </w:r>
            <w:r>
              <w:rPr>
                <w:noProof/>
                <w:webHidden/>
              </w:rPr>
              <w:fldChar w:fldCharType="begin"/>
            </w:r>
            <w:r>
              <w:rPr>
                <w:noProof/>
                <w:webHidden/>
              </w:rPr>
              <w:instrText xml:space="preserve"> PAGEREF _Toc21351899 \h </w:instrText>
            </w:r>
            <w:r>
              <w:rPr>
                <w:noProof/>
                <w:webHidden/>
              </w:rPr>
            </w:r>
            <w:r>
              <w:rPr>
                <w:noProof/>
                <w:webHidden/>
              </w:rPr>
              <w:fldChar w:fldCharType="separate"/>
            </w:r>
            <w:r>
              <w:rPr>
                <w:noProof/>
                <w:webHidden/>
              </w:rPr>
              <w:t>35</w:t>
            </w:r>
            <w:r>
              <w:rPr>
                <w:noProof/>
                <w:webHidden/>
              </w:rPr>
              <w:fldChar w:fldCharType="end"/>
            </w:r>
          </w:hyperlink>
        </w:p>
        <w:p w14:paraId="120A9AB3" w14:textId="4F53B1B2" w:rsidR="00C8340F" w:rsidRDefault="00C8340F">
          <w:r>
            <w:rPr>
              <w:b/>
              <w:bCs/>
            </w:rPr>
            <w:fldChar w:fldCharType="end"/>
          </w:r>
        </w:p>
      </w:sdtContent>
    </w:sdt>
    <w:p w14:paraId="2F39C5A3" w14:textId="77777777" w:rsidR="009F7827" w:rsidRDefault="009F7827">
      <w:r>
        <w:br w:type="page"/>
      </w:r>
    </w:p>
    <w:p w14:paraId="06214FCD" w14:textId="77777777" w:rsidR="009F7827" w:rsidRPr="009F7827" w:rsidRDefault="009F7827" w:rsidP="009F7827">
      <w:pPr>
        <w:pStyle w:val="Kop1"/>
      </w:pPr>
      <w:bookmarkStart w:id="2" w:name="_Toc21351841"/>
      <w:r w:rsidRPr="009F7827">
        <w:lastRenderedPageBreak/>
        <w:t>Begrippenlijst</w:t>
      </w:r>
      <w:bookmarkEnd w:id="2"/>
    </w:p>
    <w:tbl>
      <w:tblPr>
        <w:tblStyle w:val="Rastertabel2-Accent1"/>
        <w:tblW w:w="0" w:type="auto"/>
        <w:tblLook w:val="04A0" w:firstRow="1" w:lastRow="0" w:firstColumn="1" w:lastColumn="0" w:noHBand="0" w:noVBand="1"/>
      </w:tblPr>
      <w:tblGrid>
        <w:gridCol w:w="4675"/>
        <w:gridCol w:w="4675"/>
      </w:tblGrid>
      <w:tr w:rsidR="009F7827" w:rsidRPr="009F7827" w14:paraId="36FA45F0" w14:textId="77777777" w:rsidTr="009F7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477966" w14:textId="665343F6" w:rsidR="009F7827" w:rsidRPr="009F7827" w:rsidRDefault="009F7827" w:rsidP="009F7827">
            <w:pPr>
              <w:pStyle w:val="Geenafstand"/>
              <w:rPr>
                <w:lang w:val="nl-NL"/>
              </w:rPr>
            </w:pPr>
            <w:r w:rsidRPr="009F7827">
              <w:rPr>
                <w:lang w:val="nl-NL"/>
              </w:rPr>
              <w:t>Begrip</w:t>
            </w:r>
          </w:p>
        </w:tc>
        <w:tc>
          <w:tcPr>
            <w:tcW w:w="4675" w:type="dxa"/>
          </w:tcPr>
          <w:p w14:paraId="610925C1" w14:textId="422EB68E" w:rsidR="009F7827" w:rsidRPr="009F7827" w:rsidRDefault="009F7827" w:rsidP="009F7827">
            <w:pPr>
              <w:pStyle w:val="Geenafstand"/>
              <w:cnfStyle w:val="100000000000" w:firstRow="1" w:lastRow="0" w:firstColumn="0" w:lastColumn="0" w:oddVBand="0" w:evenVBand="0" w:oddHBand="0" w:evenHBand="0" w:firstRowFirstColumn="0" w:firstRowLastColumn="0" w:lastRowFirstColumn="0" w:lastRowLastColumn="0"/>
              <w:rPr>
                <w:lang w:val="nl-NL"/>
              </w:rPr>
            </w:pPr>
            <w:r w:rsidRPr="009F7827">
              <w:rPr>
                <w:lang w:val="nl-NL"/>
              </w:rPr>
              <w:t>Definitie/Verklaring</w:t>
            </w:r>
          </w:p>
        </w:tc>
      </w:tr>
      <w:tr w:rsidR="009F7827" w:rsidRPr="009F7827" w14:paraId="11EBCC61" w14:textId="77777777" w:rsidTr="009F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4002A1" w14:textId="5B4C8F4C" w:rsidR="009F7827" w:rsidRPr="009F7827" w:rsidRDefault="009F7827" w:rsidP="009F7827">
            <w:pPr>
              <w:pStyle w:val="Geenafstand"/>
              <w:rPr>
                <w:lang w:val="nl-NL"/>
              </w:rPr>
            </w:pPr>
            <w:r>
              <w:rPr>
                <w:lang w:val="nl-NL"/>
              </w:rPr>
              <w:t>UR</w:t>
            </w:r>
          </w:p>
        </w:tc>
        <w:tc>
          <w:tcPr>
            <w:tcW w:w="4675" w:type="dxa"/>
          </w:tcPr>
          <w:p w14:paraId="10B1D958" w14:textId="2DACE191" w:rsidR="009F7827" w:rsidRPr="009F7827" w:rsidRDefault="009F7827" w:rsidP="009F7827">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Universal Robots, het bedrijf dat de robotarmen fabriceert</w:t>
            </w:r>
          </w:p>
        </w:tc>
      </w:tr>
      <w:tr w:rsidR="009F7827" w:rsidRPr="009F7827" w14:paraId="32B996EC" w14:textId="77777777" w:rsidTr="009F7827">
        <w:tc>
          <w:tcPr>
            <w:cnfStyle w:val="001000000000" w:firstRow="0" w:lastRow="0" w:firstColumn="1" w:lastColumn="0" w:oddVBand="0" w:evenVBand="0" w:oddHBand="0" w:evenHBand="0" w:firstRowFirstColumn="0" w:firstRowLastColumn="0" w:lastRowFirstColumn="0" w:lastRowLastColumn="0"/>
            <w:tcW w:w="4675" w:type="dxa"/>
          </w:tcPr>
          <w:p w14:paraId="3A59E673" w14:textId="460D9181" w:rsidR="009F7827" w:rsidRPr="009F7827" w:rsidRDefault="009F7827" w:rsidP="009F7827">
            <w:pPr>
              <w:pStyle w:val="Geenafstand"/>
              <w:rPr>
                <w:lang w:val="nl-NL"/>
              </w:rPr>
            </w:pPr>
            <w:r>
              <w:rPr>
                <w:lang w:val="nl-NL"/>
              </w:rPr>
              <w:t>PolyScope</w:t>
            </w:r>
          </w:p>
        </w:tc>
        <w:tc>
          <w:tcPr>
            <w:tcW w:w="4675" w:type="dxa"/>
          </w:tcPr>
          <w:p w14:paraId="25EA9096" w14:textId="756B66D0" w:rsidR="009F7827" w:rsidRPr="009F7827" w:rsidRDefault="009F7827" w:rsidP="009F7827">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De software meegeleverd met de UR Robotarm</w:t>
            </w:r>
          </w:p>
        </w:tc>
      </w:tr>
      <w:tr w:rsidR="009F7827" w:rsidRPr="009F7827" w14:paraId="562ECE8E" w14:textId="77777777" w:rsidTr="009F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9767D" w14:textId="77777777" w:rsidR="009F7827" w:rsidRPr="009F7827" w:rsidRDefault="009F7827" w:rsidP="009F7827">
            <w:pPr>
              <w:pStyle w:val="Geenafstand"/>
              <w:ind w:left="2160" w:hanging="2160"/>
              <w:rPr>
                <w:lang w:val="nl-NL"/>
              </w:rPr>
            </w:pPr>
          </w:p>
        </w:tc>
        <w:tc>
          <w:tcPr>
            <w:tcW w:w="4675" w:type="dxa"/>
          </w:tcPr>
          <w:p w14:paraId="05638696" w14:textId="77777777" w:rsidR="009F7827" w:rsidRPr="009F7827" w:rsidRDefault="009F7827" w:rsidP="009F7827">
            <w:pPr>
              <w:pStyle w:val="Geenafstand"/>
              <w:ind w:left="2160" w:hanging="2160"/>
              <w:cnfStyle w:val="000000100000" w:firstRow="0" w:lastRow="0" w:firstColumn="0" w:lastColumn="0" w:oddVBand="0" w:evenVBand="0" w:oddHBand="1" w:evenHBand="0" w:firstRowFirstColumn="0" w:firstRowLastColumn="0" w:lastRowFirstColumn="0" w:lastRowLastColumn="0"/>
              <w:rPr>
                <w:lang w:val="nl-NL"/>
              </w:rPr>
            </w:pPr>
          </w:p>
        </w:tc>
      </w:tr>
      <w:tr w:rsidR="009F7827" w:rsidRPr="009F7827" w14:paraId="29EACA2B" w14:textId="77777777" w:rsidTr="009F7827">
        <w:tc>
          <w:tcPr>
            <w:cnfStyle w:val="001000000000" w:firstRow="0" w:lastRow="0" w:firstColumn="1" w:lastColumn="0" w:oddVBand="0" w:evenVBand="0" w:oddHBand="0" w:evenHBand="0" w:firstRowFirstColumn="0" w:firstRowLastColumn="0" w:lastRowFirstColumn="0" w:lastRowLastColumn="0"/>
            <w:tcW w:w="4675" w:type="dxa"/>
          </w:tcPr>
          <w:p w14:paraId="1EA3051F" w14:textId="75A291B7" w:rsidR="009F7827" w:rsidRPr="009F7827" w:rsidRDefault="009F7827" w:rsidP="009F7827">
            <w:pPr>
              <w:pStyle w:val="Geenafstand"/>
              <w:rPr>
                <w:lang w:val="nl-NL"/>
              </w:rPr>
            </w:pPr>
            <w:r>
              <w:rPr>
                <w:lang w:val="nl-NL"/>
              </w:rPr>
              <w:t>URCap</w:t>
            </w:r>
          </w:p>
        </w:tc>
        <w:tc>
          <w:tcPr>
            <w:tcW w:w="4675" w:type="dxa"/>
          </w:tcPr>
          <w:p w14:paraId="6F083BCB" w14:textId="3D413E35" w:rsidR="009F7827" w:rsidRPr="009F7827" w:rsidRDefault="009F7827" w:rsidP="009F7827">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plugin voor PolyScope om eigen software aan PolyScope toe te voegen</w:t>
            </w:r>
          </w:p>
        </w:tc>
      </w:tr>
      <w:tr w:rsidR="009F7827" w:rsidRPr="009F7827" w14:paraId="5E767D45" w14:textId="77777777" w:rsidTr="009F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67F815" w14:textId="17E48DF5" w:rsidR="009F7827" w:rsidRDefault="009F7827" w:rsidP="009F7827">
            <w:pPr>
              <w:pStyle w:val="Geenafstand"/>
              <w:rPr>
                <w:lang w:val="nl-NL"/>
              </w:rPr>
            </w:pPr>
            <w:r>
              <w:rPr>
                <w:lang w:val="nl-NL"/>
              </w:rPr>
              <w:t xml:space="preserve">Festo drive </w:t>
            </w:r>
          </w:p>
        </w:tc>
        <w:tc>
          <w:tcPr>
            <w:tcW w:w="4675" w:type="dxa"/>
          </w:tcPr>
          <w:p w14:paraId="49A51DD6" w14:textId="38F3CE55" w:rsidR="009F7827" w:rsidRDefault="009F7827" w:rsidP="009F7827">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De motorcontroller in het Festo systeem.</w:t>
            </w:r>
          </w:p>
        </w:tc>
      </w:tr>
      <w:tr w:rsidR="009F7827" w:rsidRPr="009F7827" w14:paraId="333A4DF3" w14:textId="77777777" w:rsidTr="009F7827">
        <w:tc>
          <w:tcPr>
            <w:cnfStyle w:val="001000000000" w:firstRow="0" w:lastRow="0" w:firstColumn="1" w:lastColumn="0" w:oddVBand="0" w:evenVBand="0" w:oddHBand="0" w:evenHBand="0" w:firstRowFirstColumn="0" w:firstRowLastColumn="0" w:lastRowFirstColumn="0" w:lastRowLastColumn="0"/>
            <w:tcW w:w="4675" w:type="dxa"/>
          </w:tcPr>
          <w:p w14:paraId="6FBCA9BD" w14:textId="015DAC15" w:rsidR="009F7827" w:rsidRDefault="009F7827" w:rsidP="009F7827">
            <w:pPr>
              <w:pStyle w:val="Geenafstand"/>
              <w:rPr>
                <w:lang w:val="nl-NL"/>
              </w:rPr>
            </w:pPr>
            <w:commentRangeStart w:id="3"/>
            <w:r>
              <w:rPr>
                <w:lang w:val="nl-NL"/>
              </w:rPr>
              <w:t>Festo motor</w:t>
            </w:r>
          </w:p>
        </w:tc>
        <w:tc>
          <w:tcPr>
            <w:tcW w:w="4675" w:type="dxa"/>
          </w:tcPr>
          <w:p w14:paraId="33C8A3A2" w14:textId="68141646" w:rsidR="009F7827" w:rsidRDefault="009F7827" w:rsidP="009F7827">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De specifieke motor</w:t>
            </w:r>
            <w:commentRangeEnd w:id="3"/>
            <w:r>
              <w:rPr>
                <w:rStyle w:val="Verwijzingopmerking"/>
                <w:lang w:val="nl-NL"/>
              </w:rPr>
              <w:commentReference w:id="3"/>
            </w:r>
          </w:p>
        </w:tc>
      </w:tr>
      <w:tr w:rsidR="009F7827" w:rsidRPr="009F7827" w14:paraId="572C8A19" w14:textId="77777777" w:rsidTr="009F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88D1B3" w14:textId="590C3A4F" w:rsidR="009F7827" w:rsidRPr="009F7827" w:rsidRDefault="009F7827" w:rsidP="009F7827">
            <w:pPr>
              <w:pStyle w:val="Geenafstand"/>
              <w:rPr>
                <w:lang w:val="nl-NL"/>
              </w:rPr>
            </w:pPr>
            <w:commentRangeStart w:id="4"/>
            <w:r>
              <w:rPr>
                <w:lang w:val="nl-NL"/>
              </w:rPr>
              <w:t>Festo drive systeem</w:t>
            </w:r>
          </w:p>
        </w:tc>
        <w:tc>
          <w:tcPr>
            <w:tcW w:w="4675" w:type="dxa"/>
          </w:tcPr>
          <w:p w14:paraId="30E18809" w14:textId="35C148B8" w:rsidR="009F7827" w:rsidRPr="009F7827" w:rsidRDefault="009F7827" w:rsidP="009F7827">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Het gehele Festo systeem, bestaande uit de Festo drive en de motor</w:t>
            </w:r>
            <w:commentRangeEnd w:id="4"/>
            <w:r>
              <w:rPr>
                <w:rStyle w:val="Verwijzingopmerking"/>
                <w:lang w:val="nl-NL"/>
              </w:rPr>
              <w:commentReference w:id="4"/>
            </w:r>
          </w:p>
        </w:tc>
      </w:tr>
      <w:tr w:rsidR="009F7827" w:rsidRPr="009F7827" w14:paraId="7BE2C4F6" w14:textId="77777777" w:rsidTr="009F7827">
        <w:tc>
          <w:tcPr>
            <w:cnfStyle w:val="001000000000" w:firstRow="0" w:lastRow="0" w:firstColumn="1" w:lastColumn="0" w:oddVBand="0" w:evenVBand="0" w:oddHBand="0" w:evenHBand="0" w:firstRowFirstColumn="0" w:firstRowLastColumn="0" w:lastRowFirstColumn="0" w:lastRowLastColumn="0"/>
            <w:tcW w:w="4675" w:type="dxa"/>
          </w:tcPr>
          <w:p w14:paraId="14DF99B4" w14:textId="69B72103" w:rsidR="009F7827" w:rsidRPr="009F7827" w:rsidRDefault="009F7827" w:rsidP="009F7827">
            <w:pPr>
              <w:pStyle w:val="Geenafstand"/>
              <w:rPr>
                <w:lang w:val="nl-NL"/>
              </w:rPr>
            </w:pPr>
            <w:r>
              <w:rPr>
                <w:lang w:val="nl-NL"/>
              </w:rPr>
              <w:t>FestoCap</w:t>
            </w:r>
          </w:p>
        </w:tc>
        <w:tc>
          <w:tcPr>
            <w:tcW w:w="4675" w:type="dxa"/>
          </w:tcPr>
          <w:p w14:paraId="61184A2F" w14:textId="612EC570" w:rsidR="009F7827" w:rsidRPr="009F7827" w:rsidRDefault="009F7827" w:rsidP="009F7827">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URCap die een Festo motor aanstuurt.</w:t>
            </w:r>
          </w:p>
        </w:tc>
      </w:tr>
      <w:tr w:rsidR="009F7827" w:rsidRPr="009F7827" w14:paraId="021FC8E7" w14:textId="77777777" w:rsidTr="009F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B140B" w14:textId="77777777" w:rsidR="009F7827" w:rsidRPr="009F7827" w:rsidRDefault="009F7827" w:rsidP="009F7827">
            <w:pPr>
              <w:pStyle w:val="Geenafstand"/>
              <w:rPr>
                <w:lang w:val="nl-NL"/>
              </w:rPr>
            </w:pPr>
          </w:p>
        </w:tc>
        <w:tc>
          <w:tcPr>
            <w:tcW w:w="4675" w:type="dxa"/>
          </w:tcPr>
          <w:p w14:paraId="4F2CBB71" w14:textId="77777777" w:rsidR="009F7827" w:rsidRPr="009F7827" w:rsidRDefault="009F7827" w:rsidP="009F7827">
            <w:pPr>
              <w:pStyle w:val="Geenafstand"/>
              <w:cnfStyle w:val="000000100000" w:firstRow="0" w:lastRow="0" w:firstColumn="0" w:lastColumn="0" w:oddVBand="0" w:evenVBand="0" w:oddHBand="1" w:evenHBand="0" w:firstRowFirstColumn="0" w:firstRowLastColumn="0" w:lastRowFirstColumn="0" w:lastRowLastColumn="0"/>
              <w:rPr>
                <w:lang w:val="nl-NL"/>
              </w:rPr>
            </w:pPr>
          </w:p>
        </w:tc>
      </w:tr>
      <w:tr w:rsidR="009F7827" w:rsidRPr="009F7827" w14:paraId="560D2815" w14:textId="77777777" w:rsidTr="009F7827">
        <w:tc>
          <w:tcPr>
            <w:cnfStyle w:val="001000000000" w:firstRow="0" w:lastRow="0" w:firstColumn="1" w:lastColumn="0" w:oddVBand="0" w:evenVBand="0" w:oddHBand="0" w:evenHBand="0" w:firstRowFirstColumn="0" w:firstRowLastColumn="0" w:lastRowFirstColumn="0" w:lastRowLastColumn="0"/>
            <w:tcW w:w="4675" w:type="dxa"/>
          </w:tcPr>
          <w:p w14:paraId="186AFA25" w14:textId="77777777" w:rsidR="009F7827" w:rsidRPr="009F7827" w:rsidRDefault="009F7827" w:rsidP="009F7827">
            <w:pPr>
              <w:pStyle w:val="Geenafstand"/>
              <w:rPr>
                <w:lang w:val="nl-NL"/>
              </w:rPr>
            </w:pPr>
          </w:p>
        </w:tc>
        <w:tc>
          <w:tcPr>
            <w:tcW w:w="4675" w:type="dxa"/>
          </w:tcPr>
          <w:p w14:paraId="5B0B2812" w14:textId="77777777" w:rsidR="009F7827" w:rsidRPr="009F7827" w:rsidRDefault="009F7827" w:rsidP="009F7827">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9F7827" w:rsidRPr="009F7827" w14:paraId="77B3CED2" w14:textId="77777777" w:rsidTr="009F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C79CE6" w14:textId="77777777" w:rsidR="009F7827" w:rsidRPr="009F7827" w:rsidRDefault="009F7827" w:rsidP="009F7827">
            <w:pPr>
              <w:pStyle w:val="Geenafstand"/>
              <w:rPr>
                <w:lang w:val="nl-NL"/>
              </w:rPr>
            </w:pPr>
          </w:p>
        </w:tc>
        <w:tc>
          <w:tcPr>
            <w:tcW w:w="4675" w:type="dxa"/>
          </w:tcPr>
          <w:p w14:paraId="71DAF347" w14:textId="77777777" w:rsidR="009F7827" w:rsidRPr="009F7827" w:rsidRDefault="009F7827" w:rsidP="009F7827">
            <w:pPr>
              <w:pStyle w:val="Geenafstand"/>
              <w:cnfStyle w:val="000000100000" w:firstRow="0" w:lastRow="0" w:firstColumn="0" w:lastColumn="0" w:oddVBand="0" w:evenVBand="0" w:oddHBand="1" w:evenHBand="0" w:firstRowFirstColumn="0" w:firstRowLastColumn="0" w:lastRowFirstColumn="0" w:lastRowLastColumn="0"/>
              <w:rPr>
                <w:lang w:val="nl-NL"/>
              </w:rPr>
            </w:pPr>
          </w:p>
        </w:tc>
      </w:tr>
    </w:tbl>
    <w:p w14:paraId="3BDD89D0" w14:textId="7D55208D" w:rsidR="00C8340F" w:rsidRPr="009F7827" w:rsidRDefault="00C8340F" w:rsidP="009F7827">
      <w:pPr>
        <w:pStyle w:val="Geenafstand"/>
        <w:rPr>
          <w:lang w:val="nl-NL"/>
        </w:rPr>
      </w:pPr>
      <w:r w:rsidRPr="009F7827">
        <w:rPr>
          <w:lang w:val="nl-NL"/>
        </w:rPr>
        <w:br w:type="page"/>
      </w:r>
    </w:p>
    <w:p w14:paraId="3CFCC0A9" w14:textId="77777777" w:rsidR="00C8340F" w:rsidRDefault="00C8340F" w:rsidP="00C8340F">
      <w:pPr>
        <w:pStyle w:val="Kop1"/>
      </w:pPr>
      <w:bookmarkStart w:id="5" w:name="_Toc21351842"/>
      <w:r>
        <w:lastRenderedPageBreak/>
        <w:t>Inleiding</w:t>
      </w:r>
      <w:bookmarkEnd w:id="5"/>
    </w:p>
    <w:p w14:paraId="4777F3E7" w14:textId="77777777" w:rsidR="00C8340F" w:rsidRDefault="00C8340F">
      <w:r>
        <w:br w:type="page"/>
      </w:r>
    </w:p>
    <w:p w14:paraId="5FD4BCF5" w14:textId="77777777" w:rsidR="00C8340F" w:rsidRDefault="00C8340F" w:rsidP="00C8340F">
      <w:pPr>
        <w:pStyle w:val="Kop1"/>
      </w:pPr>
      <w:bookmarkStart w:id="6" w:name="_Toc21351843"/>
      <w:r>
        <w:lastRenderedPageBreak/>
        <w:t>Organisatorische Context</w:t>
      </w:r>
      <w:bookmarkEnd w:id="6"/>
    </w:p>
    <w:p w14:paraId="7F61ED40" w14:textId="77777777" w:rsidR="00C8340F" w:rsidRPr="00986CA0" w:rsidRDefault="00C8340F" w:rsidP="00C8340F">
      <w:r w:rsidRPr="00986CA0">
        <w:t>Gibas is een bedrijf dat meerdere diensten</w:t>
      </w:r>
      <w:r>
        <w:t>en oplossingen</w:t>
      </w:r>
      <w:r w:rsidRPr="00986CA0">
        <w:t xml:space="preserve"> voor bedrijven aanbied</w:t>
      </w:r>
      <w:r>
        <w:t>t</w:t>
      </w:r>
      <w:r w:rsidRPr="00986CA0">
        <w:t>. Van Draai</w:t>
      </w:r>
      <w:r>
        <w:t xml:space="preserve"> </w:t>
      </w:r>
      <w:r w:rsidRPr="00986CA0">
        <w:t>en freesbanken tot Industriële robots. Daarom is het ook opgedeeld in vier verschillende branches</w:t>
      </w:r>
      <w:r>
        <w:t xml:space="preserve">; </w:t>
      </w:r>
      <w:r w:rsidRPr="00986CA0">
        <w:t>Numeriek, Automation, Tools en Logistiek.  De stageopdracht wordt uitgevoerd bij Gibas Automation. Gibas Automation beschrijft haarzelf al</w:t>
      </w:r>
      <w:r>
        <w:t>s</w:t>
      </w:r>
      <w:r w:rsidRPr="00986CA0">
        <w:t>:</w:t>
      </w:r>
    </w:p>
    <w:p w14:paraId="6AD79FD1" w14:textId="77777777" w:rsidR="00C8340F" w:rsidRPr="00986CA0" w:rsidRDefault="00C8340F" w:rsidP="00C8340F">
      <w:pPr>
        <w:pStyle w:val="Citaat"/>
      </w:pPr>
      <w:r w:rsidRPr="00986CA0">
        <w:t>De system integrator, gevestigd in Nijkerk, heeft een solide positie in de productie industrie. Bouwend vanuit een jarenlange expertise in de metaalverwerkende sector is een brede know-how ontwikkeld in meerdere branches. Gibas verstevigt zo haar positie als uw leverancier van totaal oplossingen.</w:t>
      </w:r>
    </w:p>
    <w:p w14:paraId="6D1B0098" w14:textId="77777777" w:rsidR="00C8340F" w:rsidRPr="00986CA0" w:rsidRDefault="00C8340F" w:rsidP="00C8340F">
      <w:pPr>
        <w:pStyle w:val="Citaat"/>
      </w:pPr>
      <w:r w:rsidRPr="00986CA0">
        <w:t>Van gerobotiseerde machinebeladingen tot aan assemblage automatiseringen wordt maatwerk equipment vanuit een krachtige engineering geleverd. De interne service organisatie met meer dan 20 technici draagt verder zorg voor een jarenlange gegarandeerde support.</w:t>
      </w:r>
    </w:p>
    <w:p w14:paraId="3FF2C82C" w14:textId="77777777" w:rsidR="00C8340F" w:rsidRPr="00986CA0" w:rsidRDefault="00C8340F" w:rsidP="00C8340F">
      <w:pPr>
        <w:pStyle w:val="Citaat"/>
      </w:pPr>
      <w:r w:rsidRPr="00986CA0">
        <w:t>De klant stellen wij centraal en de oplossingen zijn breed gedragen. De integratie met topmerken als Fanuc Robotics, Universal Robots, Siemens ...... maken het geheel betrouwbaar en stabiel</w:t>
      </w:r>
      <w:r>
        <w:t>.</w:t>
      </w:r>
      <w:sdt>
        <w:sdtPr>
          <w:id w:val="1739211048"/>
          <w:citation/>
        </w:sdtPr>
        <w:sdtContent>
          <w:r>
            <w:fldChar w:fldCharType="begin"/>
          </w:r>
          <w:r>
            <w:instrText xml:space="preserve"> CITATION Gib19 \l 1043 </w:instrText>
          </w:r>
          <w:r>
            <w:fldChar w:fldCharType="separate"/>
          </w:r>
          <w:r>
            <w:rPr>
              <w:noProof/>
            </w:rPr>
            <w:t xml:space="preserve"> (Gibas Automation, sd)</w:t>
          </w:r>
          <w:r>
            <w:fldChar w:fldCharType="end"/>
          </w:r>
        </w:sdtContent>
      </w:sdt>
    </w:p>
    <w:p w14:paraId="5FF60AB0" w14:textId="77777777" w:rsidR="00C8340F" w:rsidRPr="00986CA0" w:rsidRDefault="00C8340F" w:rsidP="00C8340F">
      <w:pPr>
        <w:pStyle w:val="Kop2"/>
        <w:numPr>
          <w:ilvl w:val="1"/>
          <w:numId w:val="1"/>
        </w:numPr>
      </w:pPr>
      <w:bookmarkStart w:id="7" w:name="_Toc7095897"/>
      <w:bookmarkStart w:id="8" w:name="_Toc7097530"/>
      <w:bookmarkStart w:id="9" w:name="_Toc21351844"/>
      <w:r w:rsidRPr="00986CA0">
        <w:t>Gibas Automation</w:t>
      </w:r>
      <w:bookmarkEnd w:id="7"/>
      <w:bookmarkEnd w:id="8"/>
      <w:bookmarkEnd w:id="9"/>
    </w:p>
    <w:p w14:paraId="7D04DF72" w14:textId="77777777" w:rsidR="00C8340F" w:rsidRPr="00986CA0" w:rsidRDefault="00C8340F" w:rsidP="00C8340F">
      <w:r w:rsidRPr="00986CA0">
        <w:t>Gibas Automation bied</w:t>
      </w:r>
      <w:r>
        <w:t>t</w:t>
      </w:r>
      <w:r w:rsidRPr="00986CA0">
        <w:t xml:space="preserve"> verschillende diensten aan, zoals robotoplossingen, machinebeladingen, engineering, speciaal machinebouw en productieautomatisering. Het verspreidt zich dan ook over verschillende branches</w:t>
      </w:r>
      <w:r>
        <w:t xml:space="preserve">, </w:t>
      </w:r>
      <w:r w:rsidRPr="00986CA0">
        <w:t xml:space="preserve">van </w:t>
      </w:r>
      <w:r>
        <w:t>a</w:t>
      </w:r>
      <w:r w:rsidRPr="00986CA0">
        <w:t xml:space="preserve">utomotive &amp; </w:t>
      </w:r>
      <w:r>
        <w:t>a</w:t>
      </w:r>
      <w:r w:rsidRPr="00986CA0">
        <w:t xml:space="preserve">erospace tot </w:t>
      </w:r>
      <w:r>
        <w:t>m</w:t>
      </w:r>
      <w:r w:rsidRPr="00986CA0">
        <w:t xml:space="preserve">edical &amp; </w:t>
      </w:r>
      <w:r>
        <w:t>l</w:t>
      </w:r>
      <w:r w:rsidRPr="00986CA0">
        <w:t>aboratoria.</w:t>
      </w:r>
    </w:p>
    <w:p w14:paraId="52C7C911" w14:textId="77777777" w:rsidR="00BC3E60" w:rsidRDefault="00BC3E60">
      <w:pPr>
        <w:rPr>
          <w:rFonts w:asciiTheme="majorHAnsi" w:eastAsiaTheme="majorEastAsia" w:hAnsiTheme="majorHAnsi" w:cstheme="majorBidi"/>
          <w:b/>
          <w:bCs/>
          <w:smallCaps/>
          <w:color w:val="000000" w:themeColor="text1"/>
          <w:sz w:val="28"/>
          <w:szCs w:val="28"/>
        </w:rPr>
      </w:pPr>
      <w:bookmarkStart w:id="10" w:name="_Toc7095898"/>
      <w:bookmarkStart w:id="11" w:name="_Toc7097531"/>
      <w:bookmarkStart w:id="12" w:name="_Toc21351845"/>
      <w:r>
        <w:br w:type="page"/>
      </w:r>
    </w:p>
    <w:p w14:paraId="3EFD0CA1" w14:textId="681D9AC8" w:rsidR="00C8340F" w:rsidRPr="00986CA0" w:rsidRDefault="00C8340F" w:rsidP="00C8340F">
      <w:pPr>
        <w:pStyle w:val="Kop2"/>
        <w:numPr>
          <w:ilvl w:val="1"/>
          <w:numId w:val="1"/>
        </w:numPr>
      </w:pPr>
      <w:r w:rsidRPr="00986CA0">
        <w:lastRenderedPageBreak/>
        <w:t>Bedrijfs- en Informatiesystemen</w:t>
      </w:r>
      <w:bookmarkEnd w:id="10"/>
      <w:bookmarkEnd w:id="11"/>
      <w:bookmarkEnd w:id="12"/>
    </w:p>
    <w:p w14:paraId="0CDA4BD7" w14:textId="77777777" w:rsidR="00C8340F" w:rsidRDefault="00C8340F" w:rsidP="00C8340F">
      <w:r w:rsidRPr="00986CA0">
        <w:t>Binnen Gibas komen een aantal systemen voor die betrekking hebben tot de stageopdracht. De Universal Robots</w:t>
      </w:r>
      <w:r>
        <w:t>(</w:t>
      </w:r>
      <w:r w:rsidRPr="00986CA0">
        <w:t>UR</w:t>
      </w:r>
      <w:r>
        <w:t>)</w:t>
      </w:r>
      <w:r w:rsidRPr="00986CA0">
        <w:t xml:space="preserve"> producten worden gebruikt, deze worden in 3.1.1</w:t>
      </w:r>
      <w:r>
        <w:t xml:space="preserve"> b</w:t>
      </w:r>
      <w:r w:rsidRPr="00986CA0">
        <w:t>eschreven. Ook wordt er gebruik gemaakt van URCaps, een systeem dat het mogelijk maakt randapparatuur en accessoires toe te voegen aan een UR product. Communicatie tussen de systemen is een belangrijk aspect in</w:t>
      </w:r>
      <w:r>
        <w:t xml:space="preserve"> de</w:t>
      </w:r>
      <w:r w:rsidRPr="00986CA0">
        <w:t xml:space="preserve"> </w:t>
      </w:r>
      <w:r>
        <w:t>automatisering</w:t>
      </w:r>
      <w:r w:rsidRPr="00986CA0">
        <w:t xml:space="preserve">, dit wordt vooral afgehandeld door Gibas </w:t>
      </w:r>
      <w:r>
        <w:t>het</w:t>
      </w:r>
      <w:r w:rsidRPr="00986CA0">
        <w:t xml:space="preserve"> eigen Product Transportation System(PTS).</w:t>
      </w:r>
      <w:r>
        <w:t xml:space="preserve"> </w:t>
      </w:r>
    </w:p>
    <w:p w14:paraId="2D9C384B" w14:textId="77777777" w:rsidR="00C8340F" w:rsidRDefault="00C8340F" w:rsidP="00C8340F">
      <w:pPr>
        <w:pStyle w:val="Kop3"/>
        <w:numPr>
          <w:ilvl w:val="2"/>
          <w:numId w:val="1"/>
        </w:numPr>
      </w:pPr>
      <w:bookmarkStart w:id="13" w:name="_Toc7095899"/>
      <w:bookmarkStart w:id="14" w:name="_Toc7097532"/>
      <w:bookmarkStart w:id="15" w:name="_Toc21351846"/>
      <w:r w:rsidRPr="00986CA0">
        <w:t>Universal Robots</w:t>
      </w:r>
      <w:bookmarkEnd w:id="13"/>
      <w:bookmarkEnd w:id="14"/>
      <w:bookmarkEnd w:id="15"/>
    </w:p>
    <w:p w14:paraId="5D287022" w14:textId="77777777" w:rsidR="00C8340F" w:rsidRPr="00B50048" w:rsidRDefault="00C8340F" w:rsidP="00C8340F">
      <w:r>
        <w:t>Een groot deel van de robotoplossingen van Gibas levert maakt gebruik van Universal Robots. Universal Robots levert robotarmen die toepasbaar zijn op alle productieniveaus met als doel de productiviteit te verhogen, letsel te verminderen en de werksfeer positief te houden. De Universal Robots</w:t>
      </w:r>
      <w:r w:rsidRPr="00986CA0">
        <w:t xml:space="preserve"> zijn multi-inzetbaar en ook zeer geschikt voor het beladen van pallets. Vooruitstrevend door haar mobiliteit, de gemakkelijke programmering en interactie tussen mens en robot maakt dat er nieuwe mogelijkheden ontstaan met deze robots.</w:t>
      </w:r>
    </w:p>
    <w:p w14:paraId="7362AEDA" w14:textId="77777777" w:rsidR="00C8340F" w:rsidRPr="00986CA0" w:rsidRDefault="00C8340F" w:rsidP="00C8340F">
      <w:pPr>
        <w:pStyle w:val="Kop3"/>
        <w:numPr>
          <w:ilvl w:val="2"/>
          <w:numId w:val="1"/>
        </w:numPr>
      </w:pPr>
      <w:r w:rsidRPr="00986CA0">
        <w:t xml:space="preserve"> </w:t>
      </w:r>
      <w:bookmarkStart w:id="16" w:name="_Toc7095900"/>
      <w:bookmarkStart w:id="17" w:name="_Toc7097533"/>
      <w:bookmarkStart w:id="18" w:name="_Toc21351847"/>
      <w:r w:rsidRPr="00986CA0">
        <w:t>Product Transportation System</w:t>
      </w:r>
      <w:bookmarkEnd w:id="16"/>
      <w:bookmarkEnd w:id="17"/>
      <w:bookmarkEnd w:id="18"/>
    </w:p>
    <w:p w14:paraId="2BDACD9E" w14:textId="77777777" w:rsidR="00C8340F" w:rsidRPr="00986CA0" w:rsidRDefault="00C8340F" w:rsidP="00C8340F">
      <w:r w:rsidRPr="001E23E6">
        <w:t>Het PTS</w:t>
      </w:r>
      <w:r w:rsidRPr="00986CA0">
        <w:t xml:space="preserve"> is software ontwikkeld door Gibas, wat het mogelijk maakt via een interface opdrachten in te voeren en deze opdrachten door het programma uit te laten voeren. De software wordt modulair opgebouwd zodat verschillende versies van het programma mogelijk zijn afhankelijk van de wensen van de klant.</w:t>
      </w:r>
    </w:p>
    <w:p w14:paraId="040EF9F3" w14:textId="77777777" w:rsidR="00C8340F" w:rsidRPr="00986CA0" w:rsidRDefault="00C8340F" w:rsidP="00C8340F">
      <w:r w:rsidRPr="00986CA0">
        <w:t>Het PTS kan gebruikt worden om met verschillende type robotarmen, mobile robots of opslagsystemen te communiceren. Echter blijft het hoofdprogramma die de opdrachten verwerkt hetzelfde. Het PTS bevind</w:t>
      </w:r>
      <w:r>
        <w:t>t</w:t>
      </w:r>
      <w:r w:rsidRPr="00986CA0">
        <w:t xml:space="preserve"> zich nog in </w:t>
      </w:r>
      <w:r>
        <w:t>b</w:t>
      </w:r>
      <w:r w:rsidRPr="00986CA0">
        <w:t>èta maar zal in de loop van de tijd uitgebreid worden met nieuwe functies.</w:t>
      </w:r>
    </w:p>
    <w:p w14:paraId="4D9780B2" w14:textId="77777777" w:rsidR="00C8340F" w:rsidRPr="009E207E" w:rsidRDefault="00C8340F" w:rsidP="00C8340F">
      <w:pPr>
        <w:pStyle w:val="Kop3"/>
        <w:numPr>
          <w:ilvl w:val="2"/>
          <w:numId w:val="1"/>
        </w:numPr>
      </w:pPr>
      <w:bookmarkStart w:id="19" w:name="_Toc7095901"/>
      <w:bookmarkStart w:id="20" w:name="_Toc7097534"/>
      <w:bookmarkStart w:id="21" w:name="_Toc21351848"/>
      <w:r w:rsidRPr="00986CA0">
        <w:t>Festo Drive</w:t>
      </w:r>
      <w:bookmarkEnd w:id="19"/>
      <w:bookmarkEnd w:id="20"/>
      <w:bookmarkEnd w:id="21"/>
    </w:p>
    <w:p w14:paraId="483106F4" w14:textId="77777777" w:rsidR="00C8340F" w:rsidRPr="00E44F7D" w:rsidRDefault="00C8340F" w:rsidP="00C8340F">
      <w:pPr>
        <w:rPr>
          <w:lang w:eastAsia="en-GB"/>
        </w:rPr>
      </w:pPr>
      <w:r w:rsidRPr="00986CA0">
        <w:rPr>
          <w:rFonts w:eastAsia="Times New Roman"/>
          <w:lang w:eastAsia="en-GB"/>
        </w:rPr>
        <w:t>Festo pneumatische actuatoren zijn normaal gesproken cilinders die bedoeld zijn voor lineaire bewegingen. Deze kunnen worden geleverd als standaard cilinder met zuigerstang (ISO 6432, ISO 15552, ISO 21287 of industriële standaard zoals bijvoorbeeld UNITOP) of me</w:t>
      </w:r>
      <w:r>
        <w:rPr>
          <w:rFonts w:eastAsia="Times New Roman"/>
          <w:lang w:eastAsia="en-GB"/>
        </w:rPr>
        <w:t>t</w:t>
      </w:r>
      <w:r w:rsidRPr="00986CA0">
        <w:rPr>
          <w:rFonts w:eastAsia="Times New Roman"/>
          <w:lang w:eastAsia="en-GB"/>
        </w:rPr>
        <w:t>/ zonder zuigerstang volgens de specificaties van de fabrikant. De meeste cilinders kunnen eenvoudig worden geïnstalleerd in een bestaande machine met geschikt bevestigingsmateriaal / bevestigingsonderdelen.</w:t>
      </w:r>
      <w:r>
        <w:rPr>
          <w:rFonts w:eastAsia="Times New Roman"/>
          <w:lang w:eastAsia="en-GB"/>
        </w:rPr>
        <w:t xml:space="preserve"> Ook worden deze geleverd met een motorcontroller en de benodigde documentatie voor de besturing van deze motoren.</w:t>
      </w:r>
    </w:p>
    <w:p w14:paraId="2D47D2EC" w14:textId="77777777" w:rsidR="00BC3E60" w:rsidRDefault="00BC3E60">
      <w:pPr>
        <w:rPr>
          <w:rFonts w:asciiTheme="majorHAnsi" w:eastAsiaTheme="majorEastAsia" w:hAnsiTheme="majorHAnsi" w:cstheme="majorBidi"/>
          <w:b/>
          <w:bCs/>
          <w:smallCaps/>
          <w:color w:val="000000" w:themeColor="text1"/>
          <w:sz w:val="28"/>
          <w:szCs w:val="28"/>
        </w:rPr>
      </w:pPr>
      <w:bookmarkStart w:id="22" w:name="_Toc7095902"/>
      <w:bookmarkStart w:id="23" w:name="_Toc7097535"/>
      <w:bookmarkStart w:id="24" w:name="_Toc21351849"/>
      <w:r>
        <w:br w:type="page"/>
      </w:r>
    </w:p>
    <w:p w14:paraId="1BE493C3" w14:textId="557965EB" w:rsidR="00C8340F" w:rsidRPr="00986CA0" w:rsidRDefault="00C8340F" w:rsidP="00C8340F">
      <w:pPr>
        <w:pStyle w:val="Kop2"/>
        <w:numPr>
          <w:ilvl w:val="1"/>
          <w:numId w:val="1"/>
        </w:numPr>
      </w:pPr>
      <w:r w:rsidRPr="00986CA0">
        <w:lastRenderedPageBreak/>
        <w:t>Bedrijfscultuur</w:t>
      </w:r>
      <w:bookmarkEnd w:id="22"/>
      <w:bookmarkEnd w:id="23"/>
      <w:bookmarkEnd w:id="24"/>
    </w:p>
    <w:p w14:paraId="2B056081" w14:textId="77777777" w:rsidR="00C8340F" w:rsidRPr="00986CA0" w:rsidRDefault="00C8340F" w:rsidP="00C8340F">
      <w:r w:rsidRPr="00986CA0">
        <w:t>Een organisatiecultuur kan beschreven worden met verschillende modellen. Het model van Harrison onderscheidt vier types: de machtsgerichte cultuur, de rollencultuur, de taakcultuur en de personeelscultuur:</w:t>
      </w:r>
    </w:p>
    <w:p w14:paraId="08540557" w14:textId="77777777" w:rsidR="00C8340F" w:rsidRPr="00986CA0" w:rsidRDefault="00C8340F" w:rsidP="00C8340F">
      <w:pPr>
        <w:keepNext/>
        <w:jc w:val="center"/>
      </w:pPr>
      <w:r w:rsidRPr="00986CA0">
        <w:rPr>
          <w:noProof/>
        </w:rPr>
        <w:drawing>
          <wp:inline distT="0" distB="0" distL="0" distR="0" wp14:anchorId="29FADE78" wp14:editId="183579F0">
            <wp:extent cx="3907971" cy="3144215"/>
            <wp:effectExtent l="0" t="0" r="0" b="0"/>
            <wp:docPr id="1" name="Afbeelding 1" descr="https://veranderingsmanagement.files.wordpress.com/2014/01/grafiek-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anderingsmanagement.files.wordpress.com/2014/01/grafiek-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9925" cy="3153833"/>
                    </a:xfrm>
                    <a:prstGeom prst="rect">
                      <a:avLst/>
                    </a:prstGeom>
                    <a:noFill/>
                    <a:ln>
                      <a:noFill/>
                    </a:ln>
                  </pic:spPr>
                </pic:pic>
              </a:graphicData>
            </a:graphic>
          </wp:inline>
        </w:drawing>
      </w:r>
    </w:p>
    <w:p w14:paraId="1A5D913B" w14:textId="30CF0684" w:rsidR="00C8340F" w:rsidRPr="00986CA0" w:rsidRDefault="00C8340F" w:rsidP="00C8340F">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008E3761">
        <w:rPr>
          <w:noProof/>
        </w:rPr>
        <w:t>1</w:t>
      </w:r>
      <w:r w:rsidRPr="00986CA0">
        <w:fldChar w:fldCharType="end"/>
      </w:r>
      <w:r w:rsidRPr="00986CA0">
        <w:t xml:space="preserve"> Model van Harrison</w:t>
      </w:r>
    </w:p>
    <w:p w14:paraId="129947DF" w14:textId="77777777" w:rsidR="00C8340F" w:rsidRPr="00986CA0" w:rsidRDefault="00C8340F" w:rsidP="00C8340F">
      <w:r w:rsidRPr="00986CA0">
        <w:t>Binnen Gibas heerst er een Taakcultuur. Er is sprake van hoge machtsspreiding en een hoge samenwerkingsgraad, dit is terug te zien in het organogram</w:t>
      </w:r>
      <w:r>
        <w:t xml:space="preserve"> (Bijlage 10.1)</w:t>
      </w:r>
      <w:r w:rsidRPr="00986CA0">
        <w:t xml:space="preserve"> van het bedrijf maar ook op de werkvloer. De klanten die aangenomen worden hebben specifieke verzoeken en worden </w:t>
      </w:r>
      <w:r>
        <w:t>in aparte</w:t>
      </w:r>
      <w:r w:rsidRPr="00986CA0">
        <w:t xml:space="preserve"> opdrachten aangenomen. Er zijn meerdere specialisten nodig om een opdracht voor een klant te voltooien. Tevens is er veel contact met de klant nodig om een op maat gemaakte oplossingen te leveren.</w:t>
      </w:r>
      <w:sdt>
        <w:sdtPr>
          <w:id w:val="-1236780520"/>
          <w:citation/>
        </w:sdtPr>
        <w:sdtContent>
          <w:r>
            <w:fldChar w:fldCharType="begin"/>
          </w:r>
          <w:r>
            <w:instrText xml:space="preserve"> CITATION Too19 \l 1043 </w:instrText>
          </w:r>
          <w:r>
            <w:fldChar w:fldCharType="separate"/>
          </w:r>
          <w:r>
            <w:rPr>
              <w:noProof/>
            </w:rPr>
            <w:t xml:space="preserve"> (Toolshero, sd)</w:t>
          </w:r>
          <w:r>
            <w:fldChar w:fldCharType="end"/>
          </w:r>
        </w:sdtContent>
      </w:sdt>
    </w:p>
    <w:p w14:paraId="1D66FBC6" w14:textId="77777777" w:rsidR="00C8340F" w:rsidRPr="00986CA0" w:rsidRDefault="00C8340F" w:rsidP="00C8340F">
      <w:pPr>
        <w:pStyle w:val="Kop2"/>
        <w:numPr>
          <w:ilvl w:val="1"/>
          <w:numId w:val="1"/>
        </w:numPr>
      </w:pPr>
      <w:bookmarkStart w:id="25" w:name="_Toc7095903"/>
      <w:bookmarkStart w:id="26" w:name="_Toc7097536"/>
      <w:bookmarkStart w:id="27" w:name="_Toc21351850"/>
      <w:r w:rsidRPr="00986CA0">
        <w:t>Taken en Positie van Stagiair</w:t>
      </w:r>
      <w:bookmarkEnd w:id="25"/>
      <w:bookmarkEnd w:id="26"/>
      <w:bookmarkEnd w:id="27"/>
    </w:p>
    <w:p w14:paraId="12D59288" w14:textId="77777777" w:rsidR="00C8340F" w:rsidRPr="00986CA0" w:rsidRDefault="00C8340F" w:rsidP="00C8340F">
      <w:r w:rsidRPr="00986CA0">
        <w:t>Binnen de organisatie heeft de student een van t</w:t>
      </w:r>
      <w:r>
        <w:t>e</w:t>
      </w:r>
      <w:r w:rsidRPr="00986CA0">
        <w:t>voren gedefinieerde opdracht om te voltooien. Deze opdracht is een uitbreiding op een systeem dat al toegepast wordt op de producten die Gibas levert. De student wordt als software engineer aangenomen onder begeleiding van een software engineer.</w:t>
      </w:r>
      <w:r>
        <w:t xml:space="preserve"> </w:t>
      </w:r>
    </w:p>
    <w:p w14:paraId="26631658" w14:textId="77777777" w:rsidR="00C8340F" w:rsidRDefault="00C8340F">
      <w:r>
        <w:br w:type="page"/>
      </w:r>
    </w:p>
    <w:p w14:paraId="425CE484" w14:textId="77777777" w:rsidR="00C8340F" w:rsidRDefault="00C8340F" w:rsidP="00C8340F">
      <w:pPr>
        <w:pStyle w:val="Kop1"/>
      </w:pPr>
      <w:bookmarkStart w:id="28" w:name="_Toc21351851"/>
      <w:r>
        <w:lastRenderedPageBreak/>
        <w:t>De Opdracht</w:t>
      </w:r>
      <w:bookmarkEnd w:id="28"/>
    </w:p>
    <w:p w14:paraId="00B77ECA" w14:textId="77777777" w:rsidR="00C8340F" w:rsidRPr="00986CA0" w:rsidRDefault="00C8340F" w:rsidP="00C8340F">
      <w:pPr>
        <w:pStyle w:val="Kop2"/>
        <w:numPr>
          <w:ilvl w:val="1"/>
          <w:numId w:val="1"/>
        </w:numPr>
      </w:pPr>
      <w:bookmarkStart w:id="29" w:name="_Toc7095905"/>
      <w:bookmarkStart w:id="30" w:name="_Toc7097538"/>
      <w:bookmarkStart w:id="31" w:name="_Toc21351852"/>
      <w:r w:rsidRPr="00986CA0">
        <w:t>Stageopdracht</w:t>
      </w:r>
      <w:bookmarkEnd w:id="29"/>
      <w:bookmarkEnd w:id="30"/>
      <w:bookmarkEnd w:id="31"/>
    </w:p>
    <w:p w14:paraId="1A87AEE7" w14:textId="77777777" w:rsidR="00C8340F" w:rsidRPr="00986CA0" w:rsidRDefault="00C8340F" w:rsidP="00C8340F">
      <w:r w:rsidRPr="00986CA0">
        <w:t>De stageopdracht is een productopdracht. De opdracht omvat het toevoegen van een festo drive aan</w:t>
      </w:r>
      <w:r>
        <w:t xml:space="preserve"> de workflow van</w:t>
      </w:r>
      <w:r w:rsidRPr="00986CA0">
        <w:t xml:space="preserve"> een Universal Robot(UR) Robotarm. Deze festo drive is in essentie een motor die het mogelijk maakt om een product op zijn platform te bewegen door de UR</w:t>
      </w:r>
      <w:r>
        <w:t>,</w:t>
      </w:r>
      <w:r w:rsidRPr="00986CA0">
        <w:t xml:space="preserve"> zodat </w:t>
      </w:r>
      <w:r>
        <w:t>de UR</w:t>
      </w:r>
      <w:r w:rsidRPr="00986CA0">
        <w:t xml:space="preserve"> niet verplaatst hoeft te worden of rare bewegingen moet maken om bij een</w:t>
      </w:r>
      <w:r>
        <w:t xml:space="preserve"> bepaald</w:t>
      </w:r>
      <w:r w:rsidRPr="00986CA0">
        <w:t xml:space="preserve"> punt te komen. Het UR systeem maakt gebruik van URCaps, een platform om randapparatuur en accessoires toe te voegen. Gibas heeft</w:t>
      </w:r>
      <w:r>
        <w:t xml:space="preserve"> hier</w:t>
      </w:r>
      <w:r w:rsidRPr="00986CA0">
        <w:t xml:space="preserve"> al software geproduceerd alleen vertoond deze een aantal kuren volgens de opdrachtgever</w:t>
      </w:r>
      <w:r>
        <w:t>.</w:t>
      </w:r>
    </w:p>
    <w:p w14:paraId="624D8B24" w14:textId="77777777" w:rsidR="00C8340F" w:rsidRPr="00986CA0" w:rsidRDefault="00C8340F" w:rsidP="00C8340F">
      <w:pPr>
        <w:pStyle w:val="Kop2"/>
        <w:numPr>
          <w:ilvl w:val="1"/>
          <w:numId w:val="1"/>
        </w:numPr>
      </w:pPr>
      <w:bookmarkStart w:id="32" w:name="_Toc7095906"/>
      <w:bookmarkStart w:id="33" w:name="_Toc7097539"/>
      <w:bookmarkStart w:id="34" w:name="_Toc21351853"/>
      <w:r w:rsidRPr="00986CA0">
        <w:t>Businessdoel</w:t>
      </w:r>
      <w:bookmarkEnd w:id="32"/>
      <w:bookmarkEnd w:id="33"/>
      <w:bookmarkEnd w:id="34"/>
    </w:p>
    <w:p w14:paraId="53DFC466" w14:textId="77777777" w:rsidR="00C8340F" w:rsidRPr="00986CA0" w:rsidRDefault="00C8340F" w:rsidP="00C8340F">
      <w:r w:rsidRPr="00986CA0">
        <w:t xml:space="preserve">Gibas levert op maat gemaakte oplossingen voor </w:t>
      </w:r>
      <w:r>
        <w:t xml:space="preserve">het </w:t>
      </w:r>
      <w:r w:rsidRPr="00986CA0">
        <w:t>automatiser</w:t>
      </w:r>
      <w:r>
        <w:t>en</w:t>
      </w:r>
      <w:r w:rsidRPr="00986CA0">
        <w:t xml:space="preserve"> van</w:t>
      </w:r>
      <w:r>
        <w:t xml:space="preserve"> de</w:t>
      </w:r>
      <w:r w:rsidRPr="00986CA0">
        <w:t xml:space="preserve"> productie bij bedrijven. Het resultaat van de opdracht zal meerdere mogelijkheden toevoegen aan het assortiment en diensten van Gibas. De toevoeging van het product is een volgende stap in de automatisering en optimalisering van de UR producten die Gibas levert.</w:t>
      </w:r>
    </w:p>
    <w:p w14:paraId="4A7E56D2" w14:textId="77777777" w:rsidR="00C8340F" w:rsidRPr="00986CA0" w:rsidRDefault="00C8340F" w:rsidP="00C8340F">
      <w:pPr>
        <w:pStyle w:val="Kop2"/>
        <w:numPr>
          <w:ilvl w:val="1"/>
          <w:numId w:val="1"/>
        </w:numPr>
      </w:pPr>
      <w:bookmarkStart w:id="35" w:name="_Toc7095907"/>
      <w:bookmarkStart w:id="36" w:name="_Toc7097540"/>
      <w:bookmarkStart w:id="37" w:name="_Toc21351854"/>
      <w:r w:rsidRPr="00986CA0">
        <w:t>Doelstelling Opdracht</w:t>
      </w:r>
      <w:bookmarkEnd w:id="35"/>
      <w:bookmarkEnd w:id="36"/>
      <w:bookmarkEnd w:id="37"/>
    </w:p>
    <w:p w14:paraId="6BD580FD" w14:textId="77777777" w:rsidR="00C8340F" w:rsidRPr="00986CA0" w:rsidRDefault="00C8340F" w:rsidP="00C8340F">
      <w:r w:rsidRPr="00986CA0">
        <w:t xml:space="preserve">De opdracht is op te delen in een onderzoek, analyse en productie. Allereerst zal er onderzoek gedaan worden naar de UR, URCaps </w:t>
      </w:r>
      <w:r>
        <w:t>,</w:t>
      </w:r>
      <w:r w:rsidRPr="00986CA0">
        <w:t>festo drive</w:t>
      </w:r>
      <w:r>
        <w:t xml:space="preserve"> en de communicatie tussen deze systemen</w:t>
      </w:r>
      <w:r w:rsidRPr="00986CA0">
        <w:t>, gevolgd door het analyseren van de geleverde code. Er zal een keuze gemaakt worden of er verder aan de bestaande code gewerkt wordt of dat er een nieuwe codebase wordt opgezet. Vervolgens zal er aan de productie van een systeem gewerkt worden, afhankelijk van het resultaat van het onderzoek en de analyse van de code zal er gewerkt worden aan de bestaande code of aan een geheel nieuwe codebase.</w:t>
      </w:r>
    </w:p>
    <w:p w14:paraId="78C26DC8" w14:textId="77777777" w:rsidR="00C8340F" w:rsidRPr="00986CA0" w:rsidRDefault="00C8340F" w:rsidP="00C8340F">
      <w:pPr>
        <w:pStyle w:val="Kop2"/>
        <w:numPr>
          <w:ilvl w:val="1"/>
          <w:numId w:val="1"/>
        </w:numPr>
      </w:pPr>
      <w:bookmarkStart w:id="38" w:name="_Toc7095908"/>
      <w:bookmarkStart w:id="39" w:name="_Toc7097541"/>
      <w:bookmarkStart w:id="40" w:name="_Toc21351855"/>
      <w:r w:rsidRPr="00986CA0">
        <w:t>Eindproduct</w:t>
      </w:r>
      <w:bookmarkEnd w:id="38"/>
      <w:bookmarkEnd w:id="39"/>
      <w:bookmarkEnd w:id="40"/>
    </w:p>
    <w:p w14:paraId="55FA85DE" w14:textId="77777777" w:rsidR="00C8340F" w:rsidRPr="00986CA0" w:rsidRDefault="00C8340F" w:rsidP="00C8340F">
      <w:r w:rsidRPr="00986CA0">
        <w:t xml:space="preserve">Het uiteindelijke eindproduct </w:t>
      </w:r>
      <w:r>
        <w:t>betreft e</w:t>
      </w:r>
      <w:r w:rsidRPr="00986CA0">
        <w:t xml:space="preserve">en werkend systeem dat op </w:t>
      </w:r>
      <w:r>
        <w:t>een</w:t>
      </w:r>
      <w:r w:rsidRPr="00986CA0">
        <w:t xml:space="preserve"> UR</w:t>
      </w:r>
      <w:r>
        <w:t xml:space="preserve"> product</w:t>
      </w:r>
      <w:r w:rsidRPr="00986CA0">
        <w:t xml:space="preserve"> gebruik maakt van de URCaps om een </w:t>
      </w:r>
      <w:r>
        <w:t>fe</w:t>
      </w:r>
      <w:r w:rsidRPr="00986CA0">
        <w:t xml:space="preserve">sto drive te kunnen besturen. </w:t>
      </w:r>
    </w:p>
    <w:p w14:paraId="06EE8B5D" w14:textId="77777777" w:rsidR="00C8340F" w:rsidRPr="00986CA0" w:rsidRDefault="00C8340F" w:rsidP="00C8340F">
      <w:pPr>
        <w:pStyle w:val="Kop2"/>
        <w:numPr>
          <w:ilvl w:val="1"/>
          <w:numId w:val="1"/>
        </w:numPr>
      </w:pPr>
      <w:bookmarkStart w:id="41" w:name="_Toc7095909"/>
      <w:bookmarkStart w:id="42" w:name="_Toc7097542"/>
      <w:bookmarkStart w:id="43" w:name="_Toc21351856"/>
      <w:r w:rsidRPr="00986CA0">
        <w:t>Tussenproducten</w:t>
      </w:r>
      <w:bookmarkEnd w:id="41"/>
      <w:bookmarkEnd w:id="42"/>
      <w:bookmarkEnd w:id="43"/>
    </w:p>
    <w:p w14:paraId="08652FFA" w14:textId="77777777" w:rsidR="00C8340F" w:rsidRPr="00986CA0" w:rsidRDefault="00C8340F" w:rsidP="00C8340F">
      <w:r w:rsidRPr="00986CA0">
        <w:t xml:space="preserve">Omdat het project een agile methode toepast zal het resulteren in meerdere tussenproducten gedurende het ontwikkeltraject. </w:t>
      </w:r>
      <w:r>
        <w:t>De volgende</w:t>
      </w:r>
      <w:r w:rsidRPr="00986CA0">
        <w:t xml:space="preserve"> tussenproducten zijn vastgesteld om op te leveren tijdens de stage.</w:t>
      </w:r>
    </w:p>
    <w:p w14:paraId="2CEE3E59" w14:textId="77777777" w:rsidR="00C8340F" w:rsidRPr="00986CA0" w:rsidRDefault="00C8340F" w:rsidP="00C8340F">
      <w:pPr>
        <w:pStyle w:val="Kop3"/>
        <w:numPr>
          <w:ilvl w:val="2"/>
          <w:numId w:val="1"/>
        </w:numPr>
      </w:pPr>
      <w:bookmarkStart w:id="44" w:name="_Toc7095910"/>
      <w:bookmarkStart w:id="45" w:name="_Toc7097543"/>
      <w:bookmarkStart w:id="46" w:name="_Toc21351857"/>
      <w:r w:rsidRPr="00986CA0">
        <w:t>Gemaakte keuzes en onderbouwing</w:t>
      </w:r>
      <w:bookmarkEnd w:id="44"/>
      <w:bookmarkEnd w:id="45"/>
      <w:bookmarkEnd w:id="46"/>
    </w:p>
    <w:p w14:paraId="4ADA9C78" w14:textId="77777777" w:rsidR="00C8340F" w:rsidRPr="00986CA0" w:rsidRDefault="00C8340F" w:rsidP="00C8340F">
      <w:r w:rsidRPr="00986CA0">
        <w:t>Voor</w:t>
      </w:r>
      <w:r>
        <w:t>dat</w:t>
      </w:r>
      <w:r w:rsidRPr="00986CA0">
        <w:t xml:space="preserve"> de daadwerkelijke ontwikkeling van het systeem zal plaatvinden moet eerst het benodigde onderzoek gedaan worden naar de het bestaande systeem en alle randsystemen die er mee communiceren. </w:t>
      </w:r>
      <w:r>
        <w:t xml:space="preserve">Dit resulteert in een document met het onderzoek naar de verschillende systemen. </w:t>
      </w:r>
      <w:r w:rsidRPr="00986CA0">
        <w:t>Uiteindelijk zal er een onderbouwde keuze voortgebracht worden om of de code uit te br</w:t>
      </w:r>
      <w:r>
        <w:t>ei</w:t>
      </w:r>
      <w:r w:rsidRPr="00986CA0">
        <w:t>den</w:t>
      </w:r>
      <w:r>
        <w:t>,</w:t>
      </w:r>
      <w:r w:rsidRPr="00986CA0">
        <w:t xml:space="preserve"> of opnieuw</w:t>
      </w:r>
      <w:r>
        <w:t xml:space="preserve"> te</w:t>
      </w:r>
      <w:r w:rsidRPr="00986CA0">
        <w:t xml:space="preserve"> beginnen.</w:t>
      </w:r>
    </w:p>
    <w:p w14:paraId="16A4DFD5" w14:textId="77777777" w:rsidR="00C8340F" w:rsidRPr="00986CA0" w:rsidRDefault="00C8340F" w:rsidP="00C8340F">
      <w:pPr>
        <w:pStyle w:val="Kop2"/>
        <w:numPr>
          <w:ilvl w:val="1"/>
          <w:numId w:val="1"/>
        </w:numPr>
      </w:pPr>
      <w:bookmarkStart w:id="47" w:name="_Toc7095913"/>
      <w:bookmarkStart w:id="48" w:name="_Toc7097546"/>
      <w:bookmarkStart w:id="49" w:name="_Toc21351858"/>
      <w:r w:rsidRPr="00986CA0">
        <w:lastRenderedPageBreak/>
        <w:t>Projectmethode</w:t>
      </w:r>
      <w:bookmarkEnd w:id="47"/>
      <w:bookmarkEnd w:id="48"/>
      <w:bookmarkEnd w:id="49"/>
    </w:p>
    <w:p w14:paraId="4E2BA24E" w14:textId="77777777" w:rsidR="00C8340F" w:rsidRDefault="00C8340F" w:rsidP="00C8340F">
      <w:r w:rsidRPr="00986CA0">
        <w:t xml:space="preserve">Er is gekozen voor een agile aanpak door de lastig te bepalen projectplanning en </w:t>
      </w:r>
      <w:r>
        <w:t xml:space="preserve">doordat </w:t>
      </w:r>
      <w:r w:rsidRPr="00986CA0">
        <w:t>er veel wijzigingen kunnen komen in de scope. Ook is het waardevol om net werkbar</w:t>
      </w:r>
      <w:r>
        <w:t>e</w:t>
      </w:r>
      <w:r w:rsidRPr="00986CA0">
        <w:t xml:space="preserve"> tussenresultaat te kunnen tonen aan de opdrachtgever. </w:t>
      </w:r>
      <w:r>
        <w:t>Agile software ontwikkeling heeft verschillende kenmerken die van toepassing zijn aan de eisen van zowel het project,  de opdrachtgevers en de student (met betrekking tot het persoonlijk ontwikkelplan). Binnen agile development wordt er gebruik gemaakt van iteraties om risico’s te verminderen. Het doel van elke iteratie is om iets bruikbaars op te leveren. Hierdoor is goed vast te stellen met de stagebegeleider of het project correct verloopt en of er mogelijke veranderingen nodig zijn.</w:t>
      </w:r>
    </w:p>
    <w:p w14:paraId="7AFE5F74" w14:textId="77777777" w:rsidR="00C8340F" w:rsidRPr="00C719F4" w:rsidRDefault="00C8340F" w:rsidP="00C8340F">
      <w:r>
        <w:t>De stageperiode wordt opgedeeld in verschillende sprints, waarin elke sprint een afgebakende periode is met vaste onderdelen. Elke sprint duurt een week, en de sprints volgen elkaar steeds direct op. Aan het begin van de sprint is er een sprint planning waarin wordt vastgesteld wat er komende sprint wordt gedaan. Verder is er dagelijks sprake van een Daily Stand-up waarin de stagiaires voorleggen wat er gedaan is, wat er goed ging, wat er beter kan en wat er die dag gedaan wordt. Aan het eind van de sprint zal er een review en een retrospective plaatsvinden waar wordt teruggekeken op de sprint.</w:t>
      </w:r>
    </w:p>
    <w:p w14:paraId="0BA0CC2C" w14:textId="77777777" w:rsidR="00C8340F" w:rsidRDefault="00C8340F" w:rsidP="00C8340F">
      <w:pPr>
        <w:rPr>
          <w:rFonts w:asciiTheme="majorHAnsi" w:eastAsiaTheme="majorEastAsia" w:hAnsiTheme="majorHAnsi" w:cstheme="majorBidi"/>
          <w:b/>
          <w:bCs/>
          <w:smallCaps/>
          <w:color w:val="000000" w:themeColor="text1"/>
          <w:sz w:val="28"/>
          <w:szCs w:val="28"/>
        </w:rPr>
      </w:pPr>
      <w:r>
        <w:br w:type="page"/>
      </w:r>
    </w:p>
    <w:p w14:paraId="32C55E2C" w14:textId="77777777" w:rsidR="00C8340F" w:rsidRPr="00986CA0" w:rsidRDefault="00C8340F" w:rsidP="00C8340F">
      <w:pPr>
        <w:pStyle w:val="Kop2"/>
        <w:numPr>
          <w:ilvl w:val="1"/>
          <w:numId w:val="1"/>
        </w:numPr>
      </w:pPr>
      <w:bookmarkStart w:id="50" w:name="_Toc7095914"/>
      <w:bookmarkStart w:id="51" w:name="_Toc7097547"/>
      <w:bookmarkStart w:id="52" w:name="_Toc21351859"/>
      <w:r w:rsidRPr="00986CA0">
        <w:lastRenderedPageBreak/>
        <w:t>Hoofd en Deelvragen</w:t>
      </w:r>
      <w:bookmarkEnd w:id="50"/>
      <w:bookmarkEnd w:id="51"/>
      <w:bookmarkEnd w:id="52"/>
    </w:p>
    <w:p w14:paraId="58BA7B93" w14:textId="77777777" w:rsidR="00C8340F" w:rsidRPr="0072391A" w:rsidRDefault="00C8340F" w:rsidP="00C8340F">
      <w:pPr>
        <w:rPr>
          <w:rStyle w:val="Subtielebenadrukking"/>
          <w:i w:val="0"/>
          <w:iCs w:val="0"/>
          <w:color w:val="auto"/>
        </w:rPr>
      </w:pPr>
      <w:r w:rsidRPr="00986CA0">
        <w:t xml:space="preserve">De hoofdvraag voor deze stageopdracht is als volgt geformuleerd: </w:t>
      </w:r>
    </w:p>
    <w:p w14:paraId="05239C15" w14:textId="77777777" w:rsidR="00C8340F" w:rsidRPr="00986CA0" w:rsidRDefault="00C8340F" w:rsidP="00C8340F">
      <w:pPr>
        <w:ind w:left="720"/>
        <w:rPr>
          <w:rStyle w:val="Subtielebenadrukking"/>
        </w:rPr>
      </w:pPr>
      <w:r>
        <w:rPr>
          <w:rStyle w:val="Subtielebenadrukking"/>
        </w:rPr>
        <w:t xml:space="preserve">Hoe kan doormiddel van een URCap randapparatuur aangestuurd worden voor het gebruik met een UR systeem </w:t>
      </w:r>
      <w:r w:rsidRPr="00566A4C">
        <w:rPr>
          <w:rStyle w:val="Subtielebenadrukking"/>
          <w:b/>
        </w:rPr>
        <w:t>voor Gibas</w:t>
      </w:r>
      <w:r>
        <w:rPr>
          <w:rStyle w:val="Subtielebenadrukking"/>
        </w:rPr>
        <w:t>?</w:t>
      </w:r>
    </w:p>
    <w:p w14:paraId="422797C3" w14:textId="77777777" w:rsidR="00C8340F" w:rsidRPr="00986CA0" w:rsidRDefault="00C8340F" w:rsidP="00C8340F">
      <w:r w:rsidRPr="00986CA0">
        <w:t xml:space="preserve">Om deze vraag te kunnen beantwoorden zijn de volgende deelvragen opgesteld : </w:t>
      </w:r>
    </w:p>
    <w:p w14:paraId="5B735F7F" w14:textId="7EB31A14" w:rsidR="009F7827" w:rsidRDefault="009F7827" w:rsidP="009F7827">
      <w:pPr>
        <w:pStyle w:val="Lijstalinea"/>
        <w:numPr>
          <w:ilvl w:val="0"/>
          <w:numId w:val="35"/>
        </w:numPr>
        <w:rPr>
          <w:rStyle w:val="Subtielebenadrukking"/>
        </w:rPr>
      </w:pPr>
      <w:r>
        <w:rPr>
          <w:rStyle w:val="Subtielebenadrukking"/>
        </w:rPr>
        <w:t>Wat zijn de requirements van de FestoCap</w:t>
      </w:r>
      <w:r w:rsidR="00C8340F" w:rsidRPr="00AD635F">
        <w:rPr>
          <w:rStyle w:val="Subtielebenadrukking"/>
        </w:rPr>
        <w:t>?</w:t>
      </w:r>
    </w:p>
    <w:p w14:paraId="37FC6B79" w14:textId="11DF7308" w:rsidR="009F7827" w:rsidRDefault="009F7827" w:rsidP="009F7827">
      <w:pPr>
        <w:pStyle w:val="Lijstalinea"/>
        <w:numPr>
          <w:ilvl w:val="0"/>
          <w:numId w:val="35"/>
        </w:numPr>
        <w:rPr>
          <w:rStyle w:val="Subtielebenadrukking"/>
        </w:rPr>
      </w:pPr>
      <w:r>
        <w:rPr>
          <w:rStyle w:val="Subtielebenadrukking"/>
        </w:rPr>
        <w:t>Is de huidige ontwikkelomgeving geschikt voor het produceren van de FestoCap?</w:t>
      </w:r>
    </w:p>
    <w:p w14:paraId="444CB134" w14:textId="2639B9E0" w:rsidR="009F7827" w:rsidRDefault="009F7827" w:rsidP="009F7827">
      <w:pPr>
        <w:pStyle w:val="Lijstalinea"/>
        <w:numPr>
          <w:ilvl w:val="0"/>
          <w:numId w:val="35"/>
        </w:numPr>
        <w:rPr>
          <w:rStyle w:val="Subtielebenadrukking"/>
        </w:rPr>
      </w:pPr>
      <w:r>
        <w:rPr>
          <w:rStyle w:val="Subtielebenadrukking"/>
        </w:rPr>
        <w:t>Hoe werkt het communicatieprotocol van het UR systeem met het Festo drive systeem?</w:t>
      </w:r>
    </w:p>
    <w:p w14:paraId="0F9C9055" w14:textId="1781C61E" w:rsidR="009F7827" w:rsidRDefault="009F7827" w:rsidP="009F7827">
      <w:pPr>
        <w:pStyle w:val="Lijstalinea"/>
        <w:numPr>
          <w:ilvl w:val="0"/>
          <w:numId w:val="35"/>
        </w:numPr>
        <w:rPr>
          <w:rStyle w:val="Subtielebenadrukking"/>
        </w:rPr>
      </w:pPr>
      <w:r>
        <w:rPr>
          <w:rStyle w:val="Subtielebenadrukking"/>
        </w:rPr>
        <w:t xml:space="preserve">Hoe </w:t>
      </w:r>
      <w:r w:rsidR="00BC3E60">
        <w:rPr>
          <w:rStyle w:val="Subtielebenadrukking"/>
        </w:rPr>
        <w:t>zijn</w:t>
      </w:r>
      <w:r>
        <w:rPr>
          <w:rStyle w:val="Subtielebenadrukking"/>
        </w:rPr>
        <w:t xml:space="preserve"> de eerder gevonden resultaten omgezet naar een werkende </w:t>
      </w:r>
      <w:r w:rsidR="00BC3E60">
        <w:rPr>
          <w:rStyle w:val="Subtielebenadrukking"/>
        </w:rPr>
        <w:t>FestoCap</w:t>
      </w:r>
      <w:bookmarkStart w:id="53" w:name="_GoBack"/>
      <w:bookmarkEnd w:id="53"/>
      <w:r>
        <w:rPr>
          <w:rStyle w:val="Subtielebenadrukking"/>
        </w:rPr>
        <w:t xml:space="preserve"> met in acht genomen de gevonden requirements? </w:t>
      </w:r>
    </w:p>
    <w:p w14:paraId="3477519F" w14:textId="7241A567" w:rsidR="00C8340F" w:rsidRPr="00AD635F" w:rsidRDefault="00C8340F" w:rsidP="00C8340F">
      <w:pPr>
        <w:ind w:left="720"/>
        <w:rPr>
          <w:rStyle w:val="Subtielebenadrukking"/>
        </w:rPr>
      </w:pPr>
      <w:r w:rsidRPr="00AD635F">
        <w:rPr>
          <w:rStyle w:val="Subtielebenadrukking"/>
        </w:rPr>
        <w:t xml:space="preserve"> </w:t>
      </w:r>
    </w:p>
    <w:p w14:paraId="608316B4" w14:textId="77777777" w:rsidR="00C8340F" w:rsidRPr="00986CA0" w:rsidRDefault="00C8340F" w:rsidP="00C8340F">
      <w:r>
        <w:rPr>
          <w:rStyle w:val="Subtielebenadrukking"/>
        </w:rPr>
        <w:tab/>
      </w:r>
      <w:r w:rsidRPr="00986CA0">
        <w:br w:type="page"/>
      </w:r>
    </w:p>
    <w:p w14:paraId="200ADE58" w14:textId="77777777" w:rsidR="00C8340F" w:rsidRDefault="00C8340F" w:rsidP="00C8340F">
      <w:pPr>
        <w:pStyle w:val="Kop1"/>
      </w:pPr>
      <w:bookmarkStart w:id="54" w:name="_Toc21351860"/>
      <w:commentRangeStart w:id="55"/>
      <w:r>
        <w:lastRenderedPageBreak/>
        <w:t>Theoretisch Kader</w:t>
      </w:r>
      <w:commentRangeEnd w:id="55"/>
      <w:r w:rsidR="009F7827">
        <w:rPr>
          <w:rStyle w:val="Verwijzingopmerking"/>
          <w:rFonts w:asciiTheme="minorHAnsi" w:eastAsiaTheme="minorEastAsia" w:hAnsiTheme="minorHAnsi" w:cstheme="minorBidi"/>
          <w:b w:val="0"/>
          <w:bCs w:val="0"/>
          <w:smallCaps w:val="0"/>
          <w:color w:val="auto"/>
        </w:rPr>
        <w:commentReference w:id="55"/>
      </w:r>
      <w:bookmarkEnd w:id="54"/>
    </w:p>
    <w:p w14:paraId="5C009F79" w14:textId="3528BD41" w:rsidR="00C8340F" w:rsidRPr="00986CA0" w:rsidRDefault="00C8340F" w:rsidP="003F20BD">
      <w:r w:rsidRPr="00986CA0">
        <w:t xml:space="preserve">Het doel van het </w:t>
      </w:r>
      <w:r>
        <w:t>t</w:t>
      </w:r>
      <w:r w:rsidRPr="00986CA0">
        <w:t xml:space="preserve">heoretisch kader, vanuit </w:t>
      </w:r>
      <w:r>
        <w:t>de</w:t>
      </w:r>
      <w:r w:rsidRPr="00986CA0">
        <w:t xml:space="preserve"> stageleidraad genomen, is </w:t>
      </w:r>
      <w:r>
        <w:t>(voor)</w:t>
      </w:r>
      <w:r w:rsidRPr="00986CA0">
        <w:t xml:space="preserve">onderzoek doen. </w:t>
      </w:r>
      <w:r>
        <w:t>Het opstellen van een o</w:t>
      </w:r>
      <w:r w:rsidRPr="00986CA0">
        <w:t xml:space="preserve">nderzoek om de </w:t>
      </w:r>
      <w:r>
        <w:t xml:space="preserve">benodigde </w:t>
      </w:r>
      <w:r w:rsidRPr="00986CA0">
        <w:t>theorie</w:t>
      </w:r>
      <w:r>
        <w:t xml:space="preserve">, begrippen </w:t>
      </w:r>
      <w:r w:rsidRPr="00986CA0">
        <w:t>en concepten te kunnen definiëren en onderbouwen</w:t>
      </w:r>
      <w:r>
        <w:t xml:space="preserve"> voor de voltooiing van de stageopdracht</w:t>
      </w:r>
      <w:r w:rsidRPr="00986CA0">
        <w:t xml:space="preserve">. Dit wordt gebaseerd op betrouwbare literatuur met correcte literatuurverwijzingen. Ook </w:t>
      </w:r>
      <w:r>
        <w:t xml:space="preserve">wordt </w:t>
      </w:r>
      <w:r w:rsidRPr="00986CA0">
        <w:t xml:space="preserve">de belangrijkste literatuur die nog onderzocht moet worden </w:t>
      </w:r>
      <w:r>
        <w:t>voor</w:t>
      </w:r>
      <w:r w:rsidRPr="00986CA0">
        <w:t xml:space="preserve"> de uitwerking en beantwoording van de deelvragen</w:t>
      </w:r>
      <w:r>
        <w:t xml:space="preserve"> vastgesteld</w:t>
      </w:r>
      <w:r w:rsidRPr="00986CA0">
        <w:t>.</w:t>
      </w:r>
      <w:r w:rsidR="00673432">
        <w:t xml:space="preserve"> </w:t>
      </w:r>
      <w:r w:rsidRPr="00986CA0">
        <w:t>Er worden verschillende systemen gebruikt bij de stageopdracht. Om een duidelijk beeld te creëren van het UR-systeem en het onderbouwen hiervan zullen deze omschreven worden</w:t>
      </w:r>
    </w:p>
    <w:p w14:paraId="1EF2C611" w14:textId="77777777" w:rsidR="00C8340F" w:rsidRPr="00986CA0" w:rsidRDefault="00C8340F" w:rsidP="00C8340F">
      <w:pPr>
        <w:pStyle w:val="Kop2"/>
        <w:numPr>
          <w:ilvl w:val="1"/>
          <w:numId w:val="1"/>
        </w:numPr>
      </w:pPr>
      <w:bookmarkStart w:id="56" w:name="_Toc7095916"/>
      <w:bookmarkStart w:id="57" w:name="_Toc7097549"/>
      <w:bookmarkStart w:id="58" w:name="_Toc21351861"/>
      <w:r w:rsidRPr="00986CA0">
        <w:t>Universal Robots</w:t>
      </w:r>
      <w:bookmarkEnd w:id="56"/>
      <w:bookmarkEnd w:id="57"/>
      <w:bookmarkEnd w:id="58"/>
    </w:p>
    <w:p w14:paraId="62A53D3C" w14:textId="5BB9D06F" w:rsidR="00674D58" w:rsidRDefault="00C8340F" w:rsidP="00C8340F">
      <w:r w:rsidRPr="00986CA0">
        <w:t>Bij de stageopdracht wordt er gewerkt met de systemen van Universal Robots. H</w:t>
      </w:r>
      <w:r>
        <w:t xml:space="preserve">et onderzoek </w:t>
      </w:r>
      <w:r w:rsidRPr="00986CA0">
        <w:t xml:space="preserve">van deze systemen </w:t>
      </w:r>
      <w:r>
        <w:t>benut</w:t>
      </w:r>
      <w:r w:rsidRPr="00986CA0">
        <w:t xml:space="preserve"> het ontwikkel</w:t>
      </w:r>
      <w:r>
        <w:t>proces</w:t>
      </w:r>
      <w:r w:rsidRPr="00986CA0">
        <w:t xml:space="preserve"> van een URCap. Een Universal Robot kan op twee niveaus bestuurd worden op GUI niveau, door middel van de PolyScope (of eigen software) en op Script niveau, door middel van URScript. </w:t>
      </w:r>
    </w:p>
    <w:p w14:paraId="027E2485" w14:textId="77777777" w:rsidR="00674D58" w:rsidRDefault="00674D58">
      <w:r>
        <w:br w:type="page"/>
      </w:r>
    </w:p>
    <w:p w14:paraId="571BAC9C" w14:textId="77777777" w:rsidR="00C8340F" w:rsidRPr="00986CA0" w:rsidRDefault="00C8340F" w:rsidP="00C8340F"/>
    <w:p w14:paraId="782B1670" w14:textId="77777777" w:rsidR="00C8340F" w:rsidRPr="00986CA0" w:rsidRDefault="00C8340F" w:rsidP="00C8340F">
      <w:pPr>
        <w:pStyle w:val="Kop3"/>
        <w:numPr>
          <w:ilvl w:val="2"/>
          <w:numId w:val="1"/>
        </w:numPr>
      </w:pPr>
      <w:bookmarkStart w:id="59" w:name="_Toc7095917"/>
      <w:bookmarkStart w:id="60" w:name="_Toc7097550"/>
      <w:bookmarkStart w:id="61" w:name="_Toc21351862"/>
      <w:r w:rsidRPr="00986CA0">
        <w:t>PolyScope</w:t>
      </w:r>
      <w:bookmarkEnd w:id="59"/>
      <w:bookmarkEnd w:id="60"/>
      <w:bookmarkEnd w:id="61"/>
    </w:p>
    <w:p w14:paraId="3DDA8976" w14:textId="097C951C" w:rsidR="00674D58" w:rsidRDefault="00C8340F" w:rsidP="00C8340F">
      <w:pPr>
        <w:keepNext/>
      </w:pPr>
      <w:r w:rsidRPr="00986CA0">
        <w:t xml:space="preserve">PolyScope is de grafische programmeer interface van Universal Robots. Het is de interface die de programmeur gebruikt om een UR-programma te bouwen en besturen. URCaps zijn plug-ins binnen PolyScope. Er zijn momenteel twee versies van PolyScope die geleverd worden door Gibas. </w:t>
      </w:r>
      <w:r>
        <w:t xml:space="preserve">Welke versie wordt gebruikt zal </w:t>
      </w:r>
      <w:r w:rsidRPr="00986CA0">
        <w:t xml:space="preserve">geen verschil zijn in de </w:t>
      </w:r>
      <w:r w:rsidR="009F7827" w:rsidRPr="00986CA0">
        <w:t>backend</w:t>
      </w:r>
      <w:r w:rsidRPr="00986CA0">
        <w:t xml:space="preserve"> van het systeem. Alleen de </w:t>
      </w:r>
      <w:r>
        <w:t>user i</w:t>
      </w:r>
      <w:r w:rsidRPr="00986CA0">
        <w:t>nterface is wel anders per versie, er zal tijdens</w:t>
      </w:r>
      <w:r>
        <w:t xml:space="preserve"> het project onderzocht worden hoe deze verschillen en</w:t>
      </w:r>
      <w:r w:rsidRPr="00986CA0">
        <w:t xml:space="preserve"> </w:t>
      </w:r>
      <w:r>
        <w:t xml:space="preserve">er zal </w:t>
      </w:r>
      <w:r w:rsidRPr="00986CA0">
        <w:t>uiteindelijk een user</w:t>
      </w:r>
      <w:r>
        <w:t xml:space="preserve"> </w:t>
      </w:r>
      <w:r w:rsidRPr="00986CA0">
        <w:t>interface voor beide versies van het systeem komen.</w:t>
      </w:r>
      <w:r>
        <w:t xml:space="preserve"> Een groot deel van het systeem wordt uitgevoerd in PolyScope, er zal genoeg vooronderzoek gedaan moeten worden naar het optimaal gebruik van deze software. Universal Robots stelt veel hulpmiddelen beschikbaar voor programmeurs , ‘Getting Started’-tutorials en fora voor verdere vragen. </w:t>
      </w:r>
    </w:p>
    <w:p w14:paraId="71B7C21C" w14:textId="77777777" w:rsidR="00C8340F" w:rsidRPr="00986CA0" w:rsidRDefault="00C8340F" w:rsidP="00C8340F">
      <w:pPr>
        <w:pStyle w:val="Kop3"/>
        <w:numPr>
          <w:ilvl w:val="2"/>
          <w:numId w:val="1"/>
        </w:numPr>
      </w:pPr>
      <w:bookmarkStart w:id="62" w:name="_Toc7095918"/>
      <w:bookmarkStart w:id="63" w:name="_Toc7097551"/>
      <w:bookmarkStart w:id="64" w:name="_Toc21351863"/>
      <w:r w:rsidRPr="00986CA0">
        <w:t>URScript</w:t>
      </w:r>
      <w:bookmarkEnd w:id="62"/>
      <w:bookmarkEnd w:id="63"/>
      <w:bookmarkEnd w:id="64"/>
    </w:p>
    <w:p w14:paraId="319EA1A9" w14:textId="77777777" w:rsidR="00C8340F" w:rsidRDefault="00C8340F" w:rsidP="00C8340F">
      <w:r w:rsidRPr="00986CA0">
        <w:t>Op Script niveau wordt URScript gebruikt om de UR te besturen. URScript is een programmeertaal die gebruik maak</w:t>
      </w:r>
      <w:r>
        <w:t>t</w:t>
      </w:r>
      <w:r w:rsidRPr="00986CA0">
        <w:t xml:space="preserve"> van variabelen, types en flow control statemens zoals “if” en “else”. Verder zijn er ook variabelen en functies beschikbaar voor het monitoren en controleren van </w:t>
      </w:r>
      <w:r>
        <w:t>de</w:t>
      </w:r>
      <w:r w:rsidRPr="00986CA0">
        <w:t xml:space="preserve"> I/O en de bewegingen van de robot.</w:t>
      </w:r>
      <w:r>
        <w:t xml:space="preserve"> Dit is van toepassing bij het testen het systeem en de communicatie vanuit het UR systeem</w:t>
      </w:r>
      <w:sdt>
        <w:sdtPr>
          <w:id w:val="-28489411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2DACA30B" w14:textId="77777777" w:rsidR="00C8340F" w:rsidRDefault="00C8340F" w:rsidP="00C8340F">
      <w:pPr>
        <w:pStyle w:val="Kop3"/>
        <w:numPr>
          <w:ilvl w:val="2"/>
          <w:numId w:val="1"/>
        </w:numPr>
      </w:pPr>
      <w:r>
        <w:t xml:space="preserve"> </w:t>
      </w:r>
      <w:bookmarkStart w:id="65" w:name="_Toc7095919"/>
      <w:bookmarkStart w:id="66" w:name="_Toc7097552"/>
      <w:bookmarkStart w:id="67" w:name="_Toc21351864"/>
      <w:r>
        <w:t>URCaps</w:t>
      </w:r>
      <w:bookmarkEnd w:id="65"/>
      <w:bookmarkEnd w:id="66"/>
      <w:bookmarkEnd w:id="67"/>
    </w:p>
    <w:p w14:paraId="52F79DE2" w14:textId="77777777" w:rsidR="00C8340F" w:rsidRDefault="00C8340F" w:rsidP="00C8340F">
      <w:r>
        <w:t xml:space="preserve">Een URCap is een Java-based plugin voor PolyScope. Deze kan gebruikt worden om functionaliteit toe te voegen aan PolyScope, bijvoorbeeld specifieke hardware configuraties of nieuwe templates voor operaties of communicatie. De URCaps komen in het algemeen in vier soorten : Installation Node, Program node, Toolbar en Daemon </w:t>
      </w:r>
      <w:sdt>
        <w:sdtPr>
          <w:id w:val="209161355"/>
          <w:citation/>
        </w:sdtPr>
        <w:sdtContent>
          <w:r>
            <w:fldChar w:fldCharType="begin"/>
          </w:r>
          <w:r>
            <w:instrText xml:space="preserve"> CITATION Uni2 \l 1043 </w:instrText>
          </w:r>
          <w:r>
            <w:fldChar w:fldCharType="separate"/>
          </w:r>
          <w:r>
            <w:rPr>
              <w:noProof/>
            </w:rPr>
            <w:t>(Universal Robots)</w:t>
          </w:r>
          <w:r>
            <w:fldChar w:fldCharType="end"/>
          </w:r>
        </w:sdtContent>
      </w:sdt>
    </w:p>
    <w:p w14:paraId="0070CC7C" w14:textId="77777777" w:rsidR="00C8340F" w:rsidRDefault="00C8340F" w:rsidP="00C8340F">
      <w:pPr>
        <w:pStyle w:val="Kop4"/>
        <w:numPr>
          <w:ilvl w:val="3"/>
          <w:numId w:val="1"/>
        </w:numPr>
      </w:pPr>
      <w:r>
        <w:t>Installation Node</w:t>
      </w:r>
    </w:p>
    <w:p w14:paraId="02615B4F" w14:textId="77777777" w:rsidR="00C8340F" w:rsidRDefault="00C8340F" w:rsidP="00C8340F">
      <w:r>
        <w:t>Een Installation Node is een extensie op het installatie domein van het UR systeem. Hierin kan een URCap aanpassingen aan de user interface of extra functionaliteiten toevoegen aan de configuratie van het PolyScope systeem.</w:t>
      </w:r>
    </w:p>
    <w:p w14:paraId="6BF8AA42" w14:textId="77777777" w:rsidR="00C8340F" w:rsidRDefault="00C8340F" w:rsidP="00C8340F">
      <w:pPr>
        <w:pStyle w:val="Kop4"/>
        <w:numPr>
          <w:ilvl w:val="3"/>
          <w:numId w:val="1"/>
        </w:numPr>
      </w:pPr>
      <w:r>
        <w:t>Program Node</w:t>
      </w:r>
    </w:p>
    <w:p w14:paraId="3DA89308" w14:textId="77777777" w:rsidR="00C8340F" w:rsidRDefault="00C8340F" w:rsidP="00C8340F">
      <w:r>
        <w:t>Een Program Node is een extensie op het programmeer domein van het UR systeem. Hier kan de URCap nieuwe programma’s toevoegen aan PolyScope .</w:t>
      </w:r>
    </w:p>
    <w:p w14:paraId="071D7E8A" w14:textId="77777777" w:rsidR="00C8340F" w:rsidRDefault="00C8340F" w:rsidP="00C8340F">
      <w:pPr>
        <w:pStyle w:val="Kop4"/>
        <w:numPr>
          <w:ilvl w:val="3"/>
          <w:numId w:val="1"/>
        </w:numPr>
      </w:pPr>
      <w:r>
        <w:t>Toolbar</w:t>
      </w:r>
    </w:p>
    <w:p w14:paraId="118C2570" w14:textId="77777777" w:rsidR="00C8340F" w:rsidRPr="00C23E4F" w:rsidRDefault="00C8340F" w:rsidP="00C8340F">
      <w:r>
        <w:t>Een Toolbar is een toevoeging aan de user interface in de vorm van een pop-up menu dat vanuit het gehele programma beschikbaar is. Deze is vaak beschikbaar als er sprake is van randapparatuur als mogelijke manual override die altijd te bereiken is.</w:t>
      </w:r>
    </w:p>
    <w:p w14:paraId="42CACBC4" w14:textId="77777777" w:rsidR="00C8340F" w:rsidRPr="00986CA0" w:rsidRDefault="00C8340F" w:rsidP="00C8340F">
      <w:pPr>
        <w:pStyle w:val="Kop3"/>
        <w:numPr>
          <w:ilvl w:val="2"/>
          <w:numId w:val="1"/>
        </w:numPr>
      </w:pPr>
      <w:bookmarkStart w:id="68" w:name="_Toc7095920"/>
      <w:bookmarkStart w:id="69" w:name="_Toc7097553"/>
      <w:bookmarkStart w:id="70" w:name="_Toc21351865"/>
      <w:r w:rsidRPr="00986CA0">
        <w:t>URControl</w:t>
      </w:r>
      <w:bookmarkEnd w:id="68"/>
      <w:bookmarkEnd w:id="69"/>
      <w:bookmarkEnd w:id="70"/>
    </w:p>
    <w:p w14:paraId="78F8035A" w14:textId="4ED76727" w:rsidR="00C8340F" w:rsidRDefault="00C8340F" w:rsidP="00C8340F">
      <w:r w:rsidRPr="00986CA0">
        <w:t>URControl is de real-time controller, deze bestuur</w:t>
      </w:r>
      <w:r>
        <w:t xml:space="preserve">t </w:t>
      </w:r>
      <w:r w:rsidRPr="00986CA0">
        <w:t xml:space="preserve">de robot en voert de programma’s uit. In essentie krijgt URControl een programma van PolyScope en zet deze om naar individuele machine instructies. Het is een low-level robot controller op </w:t>
      </w:r>
      <w:r>
        <w:t>een</w:t>
      </w:r>
      <w:r w:rsidRPr="00986CA0">
        <w:t xml:space="preserve"> PC in de UR. Wanneer de UR opstart zal deze als een service(daemon) opstarten en verbinden met PolyScope via TCP/IP connectie</w:t>
      </w:r>
      <w:sdt>
        <w:sdtPr>
          <w:id w:val="-159385494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5DA59C23" w14:textId="77777777" w:rsidR="00C8340F" w:rsidRPr="00986CA0" w:rsidRDefault="00C8340F" w:rsidP="008E3761">
      <w:pPr>
        <w:pStyle w:val="Kop2"/>
      </w:pPr>
      <w:bookmarkStart w:id="71" w:name="_Toc7095921"/>
      <w:bookmarkStart w:id="72" w:name="_Toc7097554"/>
      <w:bookmarkStart w:id="73" w:name="_Toc21351866"/>
      <w:r w:rsidRPr="00986CA0">
        <w:lastRenderedPageBreak/>
        <w:t>Festo Drive</w:t>
      </w:r>
      <w:bookmarkEnd w:id="71"/>
      <w:bookmarkEnd w:id="72"/>
      <w:bookmarkEnd w:id="73"/>
    </w:p>
    <w:p w14:paraId="3563E214" w14:textId="77777777" w:rsidR="00C8340F" w:rsidRPr="00986CA0" w:rsidRDefault="00C8340F" w:rsidP="00C8340F">
      <w:r w:rsidRPr="00986CA0">
        <w:t xml:space="preserve">Het project moet uiteindelijk een motor van Festo aansturen. Deze worden geleverd met motor controller en een Festo Handling and Positioning Profile(FHPP). In </w:t>
      </w:r>
      <w:r>
        <w:t>dit</w:t>
      </w:r>
      <w:r w:rsidRPr="00986CA0">
        <w:t xml:space="preserve"> FHPP wordt grondig uitgelegd hoe met de motor controller gecommuniceerd wordt.</w:t>
      </w:r>
      <w:r>
        <w:t xml:space="preserve"> Om de functionaliteiten van de festo drive beter vast te stellen voor een bruikbare interface zal er testsoftware geschreven worden voor het aanroepen van alle benodigde functionaliteit. </w:t>
      </w:r>
      <w:r w:rsidRPr="00986CA0">
        <w:t xml:space="preserve"> </w:t>
      </w:r>
      <w:sdt>
        <w:sdtPr>
          <w:id w:val="-1207641406"/>
          <w:citation/>
        </w:sdtPr>
        <w:sdtContent>
          <w:r w:rsidRPr="00986CA0">
            <w:fldChar w:fldCharType="begin"/>
          </w:r>
          <w:r w:rsidRPr="00986CA0">
            <w:instrText xml:space="preserve"> CITATION Fes19 \l 1043 </w:instrText>
          </w:r>
          <w:r w:rsidRPr="00986CA0">
            <w:fldChar w:fldCharType="separate"/>
          </w:r>
          <w:r>
            <w:rPr>
              <w:noProof/>
            </w:rPr>
            <w:t>(Festo)</w:t>
          </w:r>
          <w:r w:rsidRPr="00986CA0">
            <w:fldChar w:fldCharType="end"/>
          </w:r>
        </w:sdtContent>
      </w:sdt>
    </w:p>
    <w:p w14:paraId="53E4DA4D" w14:textId="77777777" w:rsidR="00C8340F" w:rsidRDefault="00C8340F" w:rsidP="00C8340F">
      <w:pPr>
        <w:pStyle w:val="Kop2"/>
      </w:pPr>
      <w:bookmarkStart w:id="74" w:name="_Toc21351867"/>
      <w:r>
        <w:t>Modbus</w:t>
      </w:r>
      <w:bookmarkEnd w:id="74"/>
      <w:r>
        <w:t xml:space="preserve"> </w:t>
      </w:r>
    </w:p>
    <w:p w14:paraId="0D97AF4A" w14:textId="77777777" w:rsidR="00C8340F" w:rsidRDefault="009300D5" w:rsidP="00C8340F">
      <w:r>
        <w:t>Modbus is een serieel communicatie protocol ontworpen door Modicon</w:t>
      </w:r>
      <w:r w:rsidR="00ED4BD7">
        <w:t xml:space="preserve"> </w:t>
      </w:r>
      <w:r>
        <w:t xml:space="preserve"> in 1979 voor het aansturen van programmable logic controllers(PLCs). Het is een methode die gebruikt wordt voor het oversturen van informatie over </w:t>
      </w:r>
      <w:r w:rsidR="00AD635F">
        <w:t>seriële</w:t>
      </w:r>
      <w:r>
        <w:t xml:space="preserve"> lijnen naar </w:t>
      </w:r>
      <w:r w:rsidR="00AD635F">
        <w:t>elektronische</w:t>
      </w:r>
      <w:r>
        <w:t xml:space="preserve"> </w:t>
      </w:r>
      <w:r w:rsidR="00AD635F">
        <w:t>apparaten</w:t>
      </w:r>
      <w:r>
        <w:t xml:space="preserve">. Het is een open protocol en kan dus vrij gebruikt worden. Het is zelfs in de huidige tijd een veelgebruikte standaard in de industrie. </w:t>
      </w:r>
      <w:r w:rsidR="00C8340F">
        <w:br w:type="page"/>
      </w:r>
    </w:p>
    <w:p w14:paraId="0F2C7244" w14:textId="1404F3AA" w:rsidR="00C8340F" w:rsidRDefault="00BC3E60" w:rsidP="00C8340F">
      <w:pPr>
        <w:pStyle w:val="Kop1"/>
      </w:pPr>
      <w:bookmarkStart w:id="75" w:name="_Toc21351868"/>
      <w:r>
        <w:lastRenderedPageBreak/>
        <w:t>Making a FestoCap</w:t>
      </w:r>
      <w:bookmarkEnd w:id="75"/>
    </w:p>
    <w:p w14:paraId="01427D2F" w14:textId="575A3508" w:rsidR="009F7827" w:rsidRPr="009F7827" w:rsidRDefault="009F7827" w:rsidP="009F7827">
      <w:pPr>
        <w:jc w:val="center"/>
        <w:rPr>
          <w:sz w:val="24"/>
          <w:szCs w:val="24"/>
          <w:lang w:val="en-GB"/>
        </w:rPr>
      </w:pPr>
      <w:r w:rsidRPr="009F7827">
        <w:rPr>
          <w:rStyle w:val="CitaatChar"/>
          <w:sz w:val="24"/>
          <w:szCs w:val="24"/>
          <w:lang w:val="en-GB"/>
        </w:rPr>
        <w:t>“Weeks of programming can save you hours of planning”</w:t>
      </w:r>
    </w:p>
    <w:p w14:paraId="22B75348" w14:textId="02BD2899" w:rsidR="009F7827" w:rsidRDefault="009F7827" w:rsidP="009F7827">
      <w:r>
        <w:t xml:space="preserve">Voordat er een “Hello World” wordt geschreven zal er eerst vastgesteld moeten worden wat een FestoCap nou precies moet doen. </w:t>
      </w:r>
      <w:r>
        <w:t>In dit hoofdstuk worden de voorbereidende maatregelen getroffen voor het produceren van de FestoCap.</w:t>
      </w:r>
      <w:r>
        <w:t xml:space="preserve"> Om een product te maken die aan de eisen van Gibas voldoet worden er requirements aan de FestoCap gesteld. Deze, vaak technische, requirements schetsen een duidelijk beeld van de FestoCap en wat er nodig is om deze te maken. Requirements kunnen gebruikt worden om de geleverde ontwikkelomgeving te toetsen, of deze voldoende is om een FestoCap de produceren. Wanneer dit niet het geval is, stelt het mij tijdig in staat om met een oplossing of alternatief te komen.</w:t>
      </w:r>
    </w:p>
    <w:p w14:paraId="2DCB325A" w14:textId="3CFC07E6" w:rsidR="009F7827" w:rsidRDefault="009F7827" w:rsidP="009F7827">
      <w:r>
        <w:t>In dit hoofdstuk worden de deelvra</w:t>
      </w:r>
      <w:r w:rsidR="00BC3E60">
        <w:t>ag</w:t>
      </w:r>
      <w:r>
        <w:t>; “</w:t>
      </w:r>
      <w:r w:rsidRPr="009F7827">
        <w:rPr>
          <w:i/>
          <w:iCs/>
        </w:rPr>
        <w:t>Wat zijn de requirements van de FestoCap</w:t>
      </w:r>
      <w:r>
        <w:t>” beantwoordt.</w:t>
      </w:r>
    </w:p>
    <w:p w14:paraId="04E6F9F1" w14:textId="0A30F812" w:rsidR="000934ED" w:rsidRDefault="000934ED" w:rsidP="000934ED">
      <w:pPr>
        <w:pStyle w:val="Kop2"/>
      </w:pPr>
      <w:bookmarkStart w:id="76" w:name="_Toc21351869"/>
      <w:r>
        <w:t>Requirements</w:t>
      </w:r>
      <w:r w:rsidR="00F52BE2">
        <w:t xml:space="preserve"> FestoCap</w:t>
      </w:r>
      <w:bookmarkEnd w:id="76"/>
    </w:p>
    <w:p w14:paraId="4B093EA4" w14:textId="4B6355B4" w:rsidR="000934ED" w:rsidRDefault="000934ED" w:rsidP="00F00674">
      <w:r>
        <w:t>Om vast te kunnen stellen of de ontwikkelomgeving geschikt is voor het produceren van een URCap naar de wens van Gibas is het nodig om requirements vast te stellen.</w:t>
      </w:r>
      <w:r w:rsidR="00AE51CA">
        <w:t xml:space="preserve"> Een groot deel van deze requirements zijn al vastgesteld in het plan van aanpak </w:t>
      </w:r>
      <w:r w:rsidR="00AE51CA" w:rsidRPr="00AE51CA">
        <w:rPr>
          <w:b/>
          <w:bCs/>
        </w:rPr>
        <w:t>(Verwijzing naar PVA 8.2.1)</w:t>
      </w:r>
      <w:r w:rsidR="00AE51CA">
        <w:t xml:space="preserve">  , maar zijn verder uitgewerkt tijdens de ontwikkeling van de FestoCap. In het plan van aanpak zijn de volgende </w:t>
      </w:r>
      <w:r w:rsidR="00F00674">
        <w:t xml:space="preserve">generieke </w:t>
      </w:r>
      <w:r w:rsidR="00AE51CA">
        <w:t>requirements opgesteld :</w:t>
      </w:r>
    </w:p>
    <w:p w14:paraId="40860651" w14:textId="48620B1A" w:rsidR="00AE51CA" w:rsidRDefault="00AE51CA" w:rsidP="00AE51CA">
      <w:pPr>
        <w:pStyle w:val="Lijstalinea"/>
        <w:numPr>
          <w:ilvl w:val="0"/>
          <w:numId w:val="31"/>
        </w:numPr>
      </w:pPr>
      <w:r>
        <w:t>Festo</w:t>
      </w:r>
      <w:r w:rsidR="00FF61D0">
        <w:t>Cap</w:t>
      </w:r>
      <w:r>
        <w:t xml:space="preserve"> program Interface</w:t>
      </w:r>
    </w:p>
    <w:p w14:paraId="51E640E4" w14:textId="603FB832" w:rsidR="00F00674" w:rsidRDefault="00F00674" w:rsidP="00AE51CA">
      <w:pPr>
        <w:pStyle w:val="Lijstalinea"/>
        <w:numPr>
          <w:ilvl w:val="0"/>
          <w:numId w:val="31"/>
        </w:numPr>
      </w:pPr>
      <w:r>
        <w:t>Daemon URCap</w:t>
      </w:r>
    </w:p>
    <w:p w14:paraId="2960F841" w14:textId="6080B61B" w:rsidR="00AE51CA" w:rsidRDefault="00AE51CA" w:rsidP="00AE51CA">
      <w:pPr>
        <w:pStyle w:val="Lijstalinea"/>
        <w:numPr>
          <w:ilvl w:val="0"/>
          <w:numId w:val="31"/>
        </w:numPr>
      </w:pPr>
      <w:r>
        <w:t>Festo Modbus Controller</w:t>
      </w:r>
    </w:p>
    <w:p w14:paraId="3D95FD9C" w14:textId="11299DE4" w:rsidR="00F00674" w:rsidRDefault="00AE51CA" w:rsidP="003F1E4F">
      <w:pPr>
        <w:pStyle w:val="Lijstalinea"/>
        <w:numPr>
          <w:ilvl w:val="0"/>
          <w:numId w:val="31"/>
        </w:numPr>
      </w:pPr>
      <w:r>
        <w:t xml:space="preserve">Communicatie tussen de FestoCap en de Festo </w:t>
      </w:r>
      <w:r w:rsidR="00FC3944">
        <w:t>motor</w:t>
      </w:r>
    </w:p>
    <w:p w14:paraId="125162DA" w14:textId="7C01027E" w:rsidR="00AE51CA" w:rsidRDefault="00AE51CA" w:rsidP="00AE51CA">
      <w:pPr>
        <w:pStyle w:val="Lijstalinea"/>
        <w:numPr>
          <w:ilvl w:val="0"/>
          <w:numId w:val="31"/>
        </w:numPr>
      </w:pPr>
      <w:r>
        <w:t xml:space="preserve">Toolbar URCap </w:t>
      </w:r>
    </w:p>
    <w:p w14:paraId="4DC99B27" w14:textId="3F5F8AF8" w:rsidR="00AE51CA" w:rsidRDefault="00AE51CA" w:rsidP="00AE51CA">
      <w:pPr>
        <w:pStyle w:val="Lijstalinea"/>
        <w:numPr>
          <w:ilvl w:val="0"/>
          <w:numId w:val="31"/>
        </w:numPr>
      </w:pPr>
      <w:r>
        <w:t xml:space="preserve">User interface </w:t>
      </w:r>
      <w:r w:rsidR="00F00674">
        <w:t>UR</w:t>
      </w:r>
      <w:r>
        <w:t>Cap</w:t>
      </w:r>
    </w:p>
    <w:p w14:paraId="386BC27A" w14:textId="1A29381D" w:rsidR="00AE51CA" w:rsidRDefault="00AE51CA" w:rsidP="00AE51CA">
      <w:pPr>
        <w:pStyle w:val="Lijstalinea"/>
        <w:numPr>
          <w:ilvl w:val="0"/>
          <w:numId w:val="31"/>
        </w:numPr>
      </w:pPr>
      <w:r>
        <w:t>Ondersteuning meerdere Festo Motoren</w:t>
      </w:r>
    </w:p>
    <w:p w14:paraId="3A5A6A15" w14:textId="0C0B3A4E" w:rsidR="00F00674" w:rsidRDefault="00F00674" w:rsidP="00F00674">
      <w:r>
        <w:t xml:space="preserve">Deze requirements zijn samen met de stagebegeleider in gesprek vastgesteld, </w:t>
      </w:r>
      <w:r w:rsidR="0090708E">
        <w:t>toen</w:t>
      </w:r>
      <w:r>
        <w:t xml:space="preserve"> was er nog niet genoeg kennis om de specifieke requirements en mogelijkheden van een URCap en van de Festo Controller vast te stellen. </w:t>
      </w:r>
      <w:r w:rsidR="00F52BE2">
        <w:t>In deze deelvraag</w:t>
      </w:r>
      <w:r>
        <w:t xml:space="preserve"> </w:t>
      </w:r>
      <w:r w:rsidR="0090708E">
        <w:t>worden</w:t>
      </w:r>
      <w:r>
        <w:t xml:space="preserve"> deze generieke requirements omgezet kunnen worden naar functionele requirements voor de FestoCap. </w:t>
      </w:r>
    </w:p>
    <w:p w14:paraId="0D9EF5B5" w14:textId="6767EB8B" w:rsidR="008554E7" w:rsidRDefault="008554E7" w:rsidP="008554E7">
      <w:r>
        <w:t xml:space="preserve">Tijdens de stageopdracht </w:t>
      </w:r>
      <w:r w:rsidR="0090708E">
        <w:t>is</w:t>
      </w:r>
      <w:r>
        <w:t xml:space="preserve"> onderzocht of de requirements voor de ontwikkelomgeving daadwerkelijk haalbaar zijn met de huidige ontwikkelomgeving. Als een requirement niet te verwezenlijken is binnen de huidige ontwikkelomgeving dan wordt er onderzocht</w:t>
      </w:r>
      <w:r w:rsidR="00170DBC">
        <w:t xml:space="preserve"> of er een programma geschreven kan worden of</w:t>
      </w:r>
      <w:r>
        <w:t xml:space="preserve"> externe library  dit wel mogelijk maakt.</w:t>
      </w:r>
    </w:p>
    <w:p w14:paraId="328174B0" w14:textId="77777777" w:rsidR="008554E7" w:rsidRDefault="008554E7" w:rsidP="00F00674"/>
    <w:p w14:paraId="5DB509B9" w14:textId="77777777" w:rsidR="00BC3E60" w:rsidRDefault="00BC3E60">
      <w:pPr>
        <w:rPr>
          <w:rFonts w:asciiTheme="majorHAnsi" w:eastAsiaTheme="majorEastAsia" w:hAnsiTheme="majorHAnsi" w:cstheme="majorBidi"/>
          <w:b/>
          <w:bCs/>
          <w:smallCaps/>
          <w:color w:val="000000" w:themeColor="text1"/>
          <w:sz w:val="28"/>
          <w:szCs w:val="28"/>
        </w:rPr>
      </w:pPr>
      <w:r>
        <w:br w:type="page"/>
      </w:r>
    </w:p>
    <w:p w14:paraId="67127A0B" w14:textId="7AA316F7" w:rsidR="005536AB" w:rsidRPr="005536AB" w:rsidRDefault="00F00674" w:rsidP="002019DB">
      <w:pPr>
        <w:pStyle w:val="Kop2"/>
      </w:pPr>
      <w:bookmarkStart w:id="77" w:name="_Toc21351870"/>
      <w:r>
        <w:lastRenderedPageBreak/>
        <w:t>Festo</w:t>
      </w:r>
      <w:r w:rsidR="00FF61D0">
        <w:t>Cap</w:t>
      </w:r>
      <w:r>
        <w:t xml:space="preserve"> Program </w:t>
      </w:r>
      <w:r w:rsidR="005536AB">
        <w:t>Interface</w:t>
      </w:r>
      <w:bookmarkEnd w:id="77"/>
    </w:p>
    <w:p w14:paraId="6F6BF6F8" w14:textId="5381182B" w:rsidR="005536AB" w:rsidRDefault="00F00674" w:rsidP="00293EEF">
      <w:r>
        <w:t xml:space="preserve">Tijdens de bespreking van de functionaliteiten van de FestoCap kwamen de basisfunctionaliteiten al snel aan bod. </w:t>
      </w:r>
      <w:r w:rsidR="003F1E4F">
        <w:t>Met een Festo Program Interface wordt de besturen van een Festo motor vanuit het programma beduidt, in dit geval vanuit een URCap. Hier komen al functionele requirements naar voren voor de FestoCap</w:t>
      </w:r>
      <w:r w:rsidR="00FC3944">
        <w:t xml:space="preserve">. De verbinding tussen de FestoCap en de Festo motor wordt behandeld in (JUISTE KOP NUMMER). Het moet mogelijk zijn de Festo motor volledig te kunnen besturen vanuit de FestoCap, om deze besturing goed vast te kunnen stellen wordt er naar de datasheet van de Festo motor gekeken (BRON NAAR DATASHEET). In deze datasheet staan de functionaliteiten van de Festo motor, deze zijn gelijk te vertalen naar functionele requirements voor de FestoCap. De functionaliteiten van de Festo motor zijn op te deze in </w:t>
      </w:r>
      <w:r w:rsidR="00293EEF">
        <w:t>de control functionaliteiten en de status functionaliteiten. De control</w:t>
      </w:r>
      <w:r w:rsidR="005536AB">
        <w:t>e</w:t>
      </w:r>
      <w:r w:rsidR="00293EEF">
        <w:t xml:space="preserve"> functionaliteiten zijn vanzelfsprekend gericht op het aansturen van de Festo motor, waarin de status functionaliteiten het mogelijk maken de status op te vragen van de Festo motor.  </w:t>
      </w:r>
      <w:r w:rsidR="000C0201">
        <w:t>Vanuit deze datasheet zijn de volgende functionaliteiten gehaald</w:t>
      </w:r>
      <w:r w:rsidR="005D2B3C">
        <w:t xml:space="preserve">(Bijlage 13.2-Controle). </w:t>
      </w:r>
      <w:r w:rsidR="000777F5" w:rsidRPr="000777F5">
        <w:t>Deze functionaliteiten zijn als v</w:t>
      </w:r>
      <w:r w:rsidR="000777F5">
        <w:t>olgt omgezet naar eisen voor</w:t>
      </w:r>
      <w:r w:rsidR="00DA465E">
        <w:t xml:space="preserve"> de</w:t>
      </w:r>
      <w:r w:rsidR="000777F5">
        <w:t xml:space="preserve"> FestoCap.</w:t>
      </w:r>
      <w:r w:rsidR="00716C33">
        <w:t xml:space="preserve"> </w:t>
      </w:r>
    </w:p>
    <w:tbl>
      <w:tblPr>
        <w:tblStyle w:val="Onopgemaaktetabel1"/>
        <w:tblW w:w="0" w:type="auto"/>
        <w:tblLook w:val="04A0" w:firstRow="1" w:lastRow="0" w:firstColumn="1" w:lastColumn="0" w:noHBand="0" w:noVBand="1"/>
      </w:tblPr>
      <w:tblGrid>
        <w:gridCol w:w="723"/>
        <w:gridCol w:w="8627"/>
      </w:tblGrid>
      <w:tr w:rsidR="00455D34" w14:paraId="742AAC58"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BE9842E" w14:textId="4B4D1566" w:rsidR="00455D34" w:rsidRDefault="00455D34" w:rsidP="00293EEF">
            <w:r>
              <w:t>FR1.1</w:t>
            </w:r>
          </w:p>
        </w:tc>
        <w:tc>
          <w:tcPr>
            <w:tcW w:w="8640" w:type="dxa"/>
          </w:tcPr>
          <w:p w14:paraId="5A07B153" w14:textId="761B99D5" w:rsidR="00455D34" w:rsidRPr="00455D34" w:rsidRDefault="00455D34" w:rsidP="00293EE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een Festo motor kunnen activeren</w:t>
            </w:r>
          </w:p>
        </w:tc>
      </w:tr>
      <w:tr w:rsidR="00455D34" w14:paraId="5EA4833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97A3D7C" w14:textId="57B014E0" w:rsidR="00455D34" w:rsidRDefault="00455D34" w:rsidP="00293EEF">
            <w:r>
              <w:t>FR1.2</w:t>
            </w:r>
          </w:p>
        </w:tc>
        <w:tc>
          <w:tcPr>
            <w:tcW w:w="8640" w:type="dxa"/>
          </w:tcPr>
          <w:p w14:paraId="24229B17" w14:textId="68809FAA"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Festo motor kunnen stoppen tijdens een beweging</w:t>
            </w:r>
          </w:p>
        </w:tc>
      </w:tr>
      <w:tr w:rsidR="00455D34" w14:paraId="17EFF41F" w14:textId="77777777" w:rsidTr="00455D34">
        <w:tc>
          <w:tcPr>
            <w:cnfStyle w:val="001000000000" w:firstRow="0" w:lastRow="0" w:firstColumn="1" w:lastColumn="0" w:oddVBand="0" w:evenVBand="0" w:oddHBand="0" w:evenHBand="0" w:firstRowFirstColumn="0" w:firstRowLastColumn="0" w:lastRowFirstColumn="0" w:lastRowLastColumn="0"/>
            <w:tcW w:w="710" w:type="dxa"/>
          </w:tcPr>
          <w:p w14:paraId="7346ED41" w14:textId="245E9111" w:rsidR="00455D34" w:rsidRDefault="00455D34" w:rsidP="00293EEF">
            <w:r>
              <w:t>FR1.3</w:t>
            </w:r>
          </w:p>
        </w:tc>
        <w:tc>
          <w:tcPr>
            <w:tcW w:w="8640" w:type="dxa"/>
          </w:tcPr>
          <w:p w14:paraId="684AC838" w14:textId="51959A22"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Festo motor naar een absolute positie kunnen verplaatsen</w:t>
            </w:r>
          </w:p>
        </w:tc>
      </w:tr>
      <w:tr w:rsidR="00455D34" w14:paraId="055AEA72"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3CCF132" w14:textId="43843B40" w:rsidR="00455D34" w:rsidRDefault="00455D34" w:rsidP="00293EEF">
            <w:r>
              <w:t>FR1.4</w:t>
            </w:r>
          </w:p>
        </w:tc>
        <w:tc>
          <w:tcPr>
            <w:tcW w:w="8640" w:type="dxa"/>
          </w:tcPr>
          <w:p w14:paraId="6B7512B0" w14:textId="0308CDD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Festo motor naar een relatieve positie kunnen verplaatsen</w:t>
            </w:r>
          </w:p>
        </w:tc>
      </w:tr>
      <w:tr w:rsidR="00455D34" w14:paraId="470B7E93" w14:textId="77777777" w:rsidTr="00455D34">
        <w:tc>
          <w:tcPr>
            <w:cnfStyle w:val="001000000000" w:firstRow="0" w:lastRow="0" w:firstColumn="1" w:lastColumn="0" w:oddVBand="0" w:evenVBand="0" w:oddHBand="0" w:evenHBand="0" w:firstRowFirstColumn="0" w:firstRowLastColumn="0" w:lastRowFirstColumn="0" w:lastRowLastColumn="0"/>
            <w:tcW w:w="710" w:type="dxa"/>
          </w:tcPr>
          <w:p w14:paraId="09F09E3D" w14:textId="6F391A32" w:rsidR="00455D34" w:rsidRDefault="00455D34" w:rsidP="00293EEF">
            <w:r>
              <w:t>FR1.5</w:t>
            </w:r>
          </w:p>
        </w:tc>
        <w:tc>
          <w:tcPr>
            <w:tcW w:w="8640" w:type="dxa"/>
          </w:tcPr>
          <w:p w14:paraId="0BE0B850" w14:textId="684DC0F6"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Festo motor continu in beide richtingen kunnen bewegen</w:t>
            </w:r>
          </w:p>
        </w:tc>
      </w:tr>
      <w:tr w:rsidR="00455D34" w14:paraId="68119FC4"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4B2E657" w14:textId="5D456388" w:rsidR="00455D34" w:rsidRDefault="00455D34" w:rsidP="00293EEF">
            <w:r>
              <w:t>FR1.6</w:t>
            </w:r>
          </w:p>
        </w:tc>
        <w:tc>
          <w:tcPr>
            <w:tcW w:w="8640" w:type="dxa"/>
          </w:tcPr>
          <w:p w14:paraId="1F039902" w14:textId="6EF33E88"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error in de motor kunnen herkennen en verwerken</w:t>
            </w:r>
          </w:p>
        </w:tc>
      </w:tr>
    </w:tbl>
    <w:p w14:paraId="13E029BF" w14:textId="2A0EDD34" w:rsidR="00E730A1" w:rsidRDefault="00E730A1" w:rsidP="00293EEF">
      <w:r>
        <w:t xml:space="preserve"> </w:t>
      </w:r>
    </w:p>
    <w:p w14:paraId="23278378" w14:textId="09E21FAB" w:rsidR="00DA465E" w:rsidRDefault="00E730A1" w:rsidP="00293EEF">
      <w:r>
        <w:t>Om de status van de Festo motor te monitoren beschikt de Festo motor over de volgende functionaliteiten volgens de datasheet(</w:t>
      </w:r>
      <w:r w:rsidR="005D2B3C">
        <w:t>Bijlage 13.2-Status</w:t>
      </w:r>
      <w:r>
        <w:t>)</w:t>
      </w:r>
      <w:r w:rsidR="005D2B3C">
        <w:t xml:space="preserve">. </w:t>
      </w:r>
      <w:r w:rsidR="00DA465E" w:rsidRPr="00DA465E">
        <w:t>Deze functionaliteiten zijn als v</w:t>
      </w:r>
      <w:r w:rsidR="00DA465E">
        <w:t>olgt omgezet naar eisen voor de FestoCap.</w:t>
      </w:r>
    </w:p>
    <w:tbl>
      <w:tblPr>
        <w:tblStyle w:val="Onopgemaaktetabel1"/>
        <w:tblW w:w="0" w:type="auto"/>
        <w:tblLook w:val="04A0" w:firstRow="1" w:lastRow="0" w:firstColumn="1" w:lastColumn="0" w:noHBand="0" w:noVBand="1"/>
      </w:tblPr>
      <w:tblGrid>
        <w:gridCol w:w="846"/>
        <w:gridCol w:w="8504"/>
      </w:tblGrid>
      <w:tr w:rsidR="00455D34" w14:paraId="62483A5F"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F80E37E" w14:textId="574EDB5A" w:rsidR="00455D34" w:rsidRDefault="00455D34" w:rsidP="00293EEF">
            <w:r>
              <w:t>FR1.7</w:t>
            </w:r>
          </w:p>
        </w:tc>
        <w:tc>
          <w:tcPr>
            <w:tcW w:w="8504" w:type="dxa"/>
          </w:tcPr>
          <w:p w14:paraId="362FC93F" w14:textId="729A9632" w:rsidR="00455D34" w:rsidRPr="00455D34" w:rsidRDefault="00455D34" w:rsidP="00293EE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de status van de Drive op kunnen vragen</w:t>
            </w:r>
          </w:p>
        </w:tc>
      </w:tr>
      <w:tr w:rsidR="00455D34" w14:paraId="3CD99513"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3FA4D9" w14:textId="7FB6D173" w:rsidR="00455D34" w:rsidRDefault="00455D34" w:rsidP="00293EEF">
            <w:r>
              <w:t>FR1.8</w:t>
            </w:r>
          </w:p>
        </w:tc>
        <w:tc>
          <w:tcPr>
            <w:tcW w:w="8504" w:type="dxa"/>
          </w:tcPr>
          <w:p w14:paraId="07F4291B" w14:textId="7EA41ED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de status van de huidige operatie op kunnen vragen</w:t>
            </w:r>
          </w:p>
        </w:tc>
      </w:tr>
      <w:tr w:rsidR="00455D34" w14:paraId="58A17762"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43A6EAF4" w14:textId="5DF7412E" w:rsidR="00455D34" w:rsidRDefault="00455D34" w:rsidP="00293EEF">
            <w:r>
              <w:t>FR1.9</w:t>
            </w:r>
          </w:p>
        </w:tc>
        <w:tc>
          <w:tcPr>
            <w:tcW w:w="8504" w:type="dxa"/>
          </w:tcPr>
          <w:p w14:paraId="0238D073" w14:textId="19A40029"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warning of malfunction in de Festo motor kunnen herkennen</w:t>
            </w:r>
          </w:p>
        </w:tc>
      </w:tr>
      <w:tr w:rsidR="00455D34" w14:paraId="23321C65"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AA2759" w14:textId="2A46B0B6" w:rsidR="00455D34" w:rsidRDefault="00455D34" w:rsidP="00293EEF">
            <w:r>
              <w:t>FR1.10</w:t>
            </w:r>
          </w:p>
        </w:tc>
        <w:tc>
          <w:tcPr>
            <w:tcW w:w="8504" w:type="dxa"/>
          </w:tcPr>
          <w:p w14:paraId="456DDFDE" w14:textId="7590661C"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Festo motor enabled kan worden.</w:t>
            </w:r>
          </w:p>
        </w:tc>
      </w:tr>
      <w:tr w:rsidR="00455D34" w14:paraId="1D790075"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0BCCB0A4" w14:textId="0D644607" w:rsidR="00455D34" w:rsidRDefault="00455D34" w:rsidP="00293EEF">
            <w:r>
              <w:t>FR1.11</w:t>
            </w:r>
          </w:p>
        </w:tc>
        <w:tc>
          <w:tcPr>
            <w:tcW w:w="8504" w:type="dxa"/>
          </w:tcPr>
          <w:p w14:paraId="547812E0" w14:textId="7DB45FD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op kunnen vragen of Halt geactiveerd is</w:t>
            </w:r>
          </w:p>
        </w:tc>
      </w:tr>
      <w:tr w:rsidR="00455D34" w14:paraId="6B21BBA8"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ACD008" w14:textId="1B70BC10" w:rsidR="00455D34" w:rsidRDefault="00455D34" w:rsidP="00293EEF">
            <w:r>
              <w:t>FR1.12</w:t>
            </w:r>
          </w:p>
        </w:tc>
        <w:tc>
          <w:tcPr>
            <w:tcW w:w="8504" w:type="dxa"/>
          </w:tcPr>
          <w:p w14:paraId="46133D41" w14:textId="46A143A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Festo motor klaar is om te start</w:t>
            </w:r>
          </w:p>
        </w:tc>
      </w:tr>
      <w:tr w:rsidR="00455D34" w14:paraId="275BD31A"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5CF4E0F0" w14:textId="1DFC9E42" w:rsidR="00455D34" w:rsidRDefault="00455D34" w:rsidP="00293EEF">
            <w:r>
              <w:t>FR1.13</w:t>
            </w:r>
          </w:p>
        </w:tc>
        <w:tc>
          <w:tcPr>
            <w:tcW w:w="8504" w:type="dxa"/>
          </w:tcPr>
          <w:p w14:paraId="0828FC18" w14:textId="07B59A8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op kunnen vragen of de bewegingsopdracht voltooid is</w:t>
            </w:r>
          </w:p>
        </w:tc>
      </w:tr>
      <w:tr w:rsidR="00455D34" w14:paraId="24BC4CF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AA1D40" w14:textId="27EAC693" w:rsidR="00455D34" w:rsidRDefault="00455D34" w:rsidP="00293EEF">
            <w:r>
              <w:t>FR1.14</w:t>
            </w:r>
          </w:p>
        </w:tc>
        <w:tc>
          <w:tcPr>
            <w:tcW w:w="8504" w:type="dxa"/>
          </w:tcPr>
          <w:p w14:paraId="29AB1E76" w14:textId="3966391F"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bewegingsopdracht een absolute of relatieve positie is</w:t>
            </w:r>
          </w:p>
        </w:tc>
      </w:tr>
      <w:tr w:rsidR="00455D34" w14:paraId="3362D1E4"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6C707EA2" w14:textId="4E97A55F" w:rsidR="00455D34" w:rsidRDefault="00455D34" w:rsidP="00293EEF">
            <w:r>
              <w:t>FR1.15</w:t>
            </w:r>
          </w:p>
        </w:tc>
        <w:tc>
          <w:tcPr>
            <w:tcW w:w="8504" w:type="dxa"/>
          </w:tcPr>
          <w:p w14:paraId="15C7F731" w14:textId="1630E29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de huidige positie van de Festo motor op kunnen vragen</w:t>
            </w:r>
          </w:p>
        </w:tc>
      </w:tr>
      <w:tr w:rsidR="00455D34" w14:paraId="6436635F"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DEB675" w14:textId="6B055031" w:rsidR="00455D34" w:rsidRPr="00455D34" w:rsidRDefault="00455D34" w:rsidP="00293EEF">
            <w:pPr>
              <w:rPr>
                <w:b w:val="0"/>
                <w:bCs w:val="0"/>
              </w:rPr>
            </w:pPr>
            <w:r>
              <w:t>FR1.16</w:t>
            </w:r>
          </w:p>
        </w:tc>
        <w:tc>
          <w:tcPr>
            <w:tcW w:w="8504" w:type="dxa"/>
          </w:tcPr>
          <w:p w14:paraId="1AA26CD8" w14:textId="32B7024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de ingestelde snelheid van de Festo motor op kunnen vragen</w:t>
            </w:r>
          </w:p>
        </w:tc>
      </w:tr>
    </w:tbl>
    <w:p w14:paraId="7A8F16BC" w14:textId="77777777" w:rsidR="00DA465E" w:rsidRPr="00DA465E" w:rsidRDefault="00DA465E" w:rsidP="00293EEF"/>
    <w:p w14:paraId="47B07656" w14:textId="77777777" w:rsidR="00BC3E60" w:rsidRDefault="00BC3E60">
      <w:pPr>
        <w:rPr>
          <w:rFonts w:asciiTheme="majorHAnsi" w:eastAsiaTheme="majorEastAsia" w:hAnsiTheme="majorHAnsi" w:cstheme="majorBidi"/>
          <w:b/>
          <w:bCs/>
          <w:smallCaps/>
          <w:color w:val="000000" w:themeColor="text1"/>
          <w:sz w:val="28"/>
          <w:szCs w:val="28"/>
        </w:rPr>
      </w:pPr>
      <w:r>
        <w:br w:type="page"/>
      </w:r>
    </w:p>
    <w:p w14:paraId="4C6EF5A6" w14:textId="49C93985" w:rsidR="00FC3944" w:rsidRDefault="00FC3944" w:rsidP="002019DB">
      <w:pPr>
        <w:pStyle w:val="Kop2"/>
      </w:pPr>
      <w:bookmarkStart w:id="78" w:name="_Toc21351871"/>
      <w:r>
        <w:lastRenderedPageBreak/>
        <w:t>Communicatie tussen de FestoCap en de Festo motor</w:t>
      </w:r>
      <w:bookmarkEnd w:id="78"/>
    </w:p>
    <w:p w14:paraId="43B35783" w14:textId="72D978CB" w:rsidR="00FC3944" w:rsidRDefault="00FC3944" w:rsidP="00FC3944">
      <w:r>
        <w:t xml:space="preserve">Voor het aansturen van de Festo motor moet er de </w:t>
      </w:r>
      <w:r w:rsidRPr="00FF61D0">
        <w:t xml:space="preserve">mogelijkheid zijn om berichten te kunnen versturen en ontvangen </w:t>
      </w:r>
      <w:r w:rsidR="00325F5F">
        <w:t>van</w:t>
      </w:r>
      <w:r w:rsidRPr="00FF61D0">
        <w:t xml:space="preserve"> Festo motor</w:t>
      </w:r>
      <w:r>
        <w:t>. Om dit te kunnen realiseren moet er naar de</w:t>
      </w:r>
      <w:r w:rsidR="00325F5F">
        <w:t xml:space="preserve"> beschikbare</w:t>
      </w:r>
      <w:r>
        <w:t xml:space="preserve"> software aan zowel de kant van de FestoCap als die van de Festo Motor. Vervolgens moet er ook vastgesteld worden hoe deze berichten er uit komen te zien.  Ten slotte is het ook belangrijk om een verbinding tussen de programma’s te onderhouden, natuurlijk is een stabiele verbinding vereist maar de FestoCap moet ook functioneren als de verbinding wegvalt.</w:t>
      </w:r>
      <w:r w:rsidR="00E730A1">
        <w:t xml:space="preserve"> Zo zijn er de volgende requirements aan de FestoCap gesteld betreffende connectie en communicatie :</w:t>
      </w:r>
    </w:p>
    <w:tbl>
      <w:tblPr>
        <w:tblStyle w:val="Onopgemaaktetabel1"/>
        <w:tblW w:w="0" w:type="auto"/>
        <w:tblLook w:val="04A0" w:firstRow="1" w:lastRow="0" w:firstColumn="1" w:lastColumn="0" w:noHBand="0" w:noVBand="1"/>
      </w:tblPr>
      <w:tblGrid>
        <w:gridCol w:w="723"/>
        <w:gridCol w:w="8627"/>
      </w:tblGrid>
      <w:tr w:rsidR="00455D34" w14:paraId="7B58B304"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29EBC3" w14:textId="7B41C6F1" w:rsidR="00455D34" w:rsidRDefault="00455D34" w:rsidP="00FC3944">
            <w:r>
              <w:t>FR2.1</w:t>
            </w:r>
          </w:p>
        </w:tc>
        <w:tc>
          <w:tcPr>
            <w:tcW w:w="8646" w:type="dxa"/>
          </w:tcPr>
          <w:p w14:paraId="134C90B9" w14:textId="25E66E80" w:rsidR="00455D34" w:rsidRPr="00455D34" w:rsidRDefault="00455D34" w:rsidP="00FC3944">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kunnen verbinden met een Festo motor</w:t>
            </w:r>
          </w:p>
        </w:tc>
      </w:tr>
      <w:tr w:rsidR="00455D34" w14:paraId="51E38974"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D45E54C" w14:textId="13D46FBB" w:rsidR="00455D34" w:rsidRDefault="00455D34" w:rsidP="00FC3944">
            <w:r>
              <w:t>FR2.2</w:t>
            </w:r>
          </w:p>
        </w:tc>
        <w:tc>
          <w:tcPr>
            <w:tcW w:w="8646" w:type="dxa"/>
          </w:tcPr>
          <w:p w14:paraId="14D887EF" w14:textId="2746415A" w:rsidR="00455D34" w:rsidRDefault="00455D34" w:rsidP="00FC3944">
            <w:pPr>
              <w:cnfStyle w:val="000000100000" w:firstRow="0" w:lastRow="0" w:firstColumn="0" w:lastColumn="0" w:oddVBand="0" w:evenVBand="0" w:oddHBand="1" w:evenHBand="0" w:firstRowFirstColumn="0" w:firstRowLastColumn="0" w:lastRowFirstColumn="0" w:lastRowLastColumn="0"/>
            </w:pPr>
            <w:r>
              <w:t>De FestoCap moet de verbinding kunnen verbreken met een Festo motor</w:t>
            </w:r>
          </w:p>
        </w:tc>
      </w:tr>
      <w:tr w:rsidR="00455D34" w14:paraId="744AA5DB"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2E815137" w14:textId="77E73EBC" w:rsidR="00455D34" w:rsidRDefault="00455D34" w:rsidP="00FC3944">
            <w:r>
              <w:t>FR2.3</w:t>
            </w:r>
          </w:p>
        </w:tc>
        <w:tc>
          <w:tcPr>
            <w:tcW w:w="8646" w:type="dxa"/>
          </w:tcPr>
          <w:p w14:paraId="211D18BC" w14:textId="0D7A7904" w:rsidR="00455D34" w:rsidRDefault="00455D34" w:rsidP="00FC3944">
            <w:pPr>
              <w:cnfStyle w:val="000000000000" w:firstRow="0" w:lastRow="0" w:firstColumn="0" w:lastColumn="0" w:oddVBand="0" w:evenVBand="0" w:oddHBand="0" w:evenHBand="0" w:firstRowFirstColumn="0" w:firstRowLastColumn="0" w:lastRowFirstColumn="0" w:lastRowLastColumn="0"/>
            </w:pPr>
            <w:r>
              <w:t>De FestoCap moet verbindingsfouten kunnen herkennen en weergeven aan de gebruiker</w:t>
            </w:r>
          </w:p>
        </w:tc>
      </w:tr>
      <w:tr w:rsidR="00455D34" w14:paraId="4CE2A8E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AC686F" w14:textId="631F6B5B" w:rsidR="00455D34" w:rsidRDefault="00455D34" w:rsidP="00FC3944">
            <w:r>
              <w:t>FR2.4</w:t>
            </w:r>
          </w:p>
        </w:tc>
        <w:tc>
          <w:tcPr>
            <w:tcW w:w="8646" w:type="dxa"/>
          </w:tcPr>
          <w:p w14:paraId="6EC9C049" w14:textId="32157EC0" w:rsidR="00455D34" w:rsidRDefault="00455D34" w:rsidP="00FC3944">
            <w:pPr>
              <w:cnfStyle w:val="000000100000" w:firstRow="0" w:lastRow="0" w:firstColumn="0" w:lastColumn="0" w:oddVBand="0" w:evenVBand="0" w:oddHBand="1" w:evenHBand="0" w:firstRowFirstColumn="0" w:firstRowLastColumn="0" w:lastRowFirstColumn="0" w:lastRowLastColumn="0"/>
            </w:pPr>
            <w:r>
              <w:t>De FestoCap moet berichten kunnen versturen naar een Festo motor</w:t>
            </w:r>
          </w:p>
        </w:tc>
      </w:tr>
      <w:tr w:rsidR="00455D34" w14:paraId="504ECF06"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664D8347" w14:textId="70AB6612" w:rsidR="00455D34" w:rsidRDefault="00455D34" w:rsidP="00FC3944">
            <w:r>
              <w:t>FR2.5</w:t>
            </w:r>
          </w:p>
        </w:tc>
        <w:tc>
          <w:tcPr>
            <w:tcW w:w="8646" w:type="dxa"/>
          </w:tcPr>
          <w:p w14:paraId="22BD3960" w14:textId="5A2F5E9D" w:rsidR="00455D34" w:rsidRDefault="00455D34" w:rsidP="00FC3944">
            <w:pPr>
              <w:cnfStyle w:val="000000000000" w:firstRow="0" w:lastRow="0" w:firstColumn="0" w:lastColumn="0" w:oddVBand="0" w:evenVBand="0" w:oddHBand="0" w:evenHBand="0" w:firstRowFirstColumn="0" w:firstRowLastColumn="0" w:lastRowFirstColumn="0" w:lastRowLastColumn="0"/>
            </w:pPr>
            <w:r>
              <w:t>De FestoCap moet berichten kunnen ontvangen van een Festo motor</w:t>
            </w:r>
          </w:p>
        </w:tc>
      </w:tr>
    </w:tbl>
    <w:p w14:paraId="7DFE19DC" w14:textId="36578E17" w:rsidR="00325F5F" w:rsidRDefault="00325F5F" w:rsidP="002019DB">
      <w:pPr>
        <w:pStyle w:val="Kop2"/>
      </w:pPr>
      <w:bookmarkStart w:id="79" w:name="_Toc21351872"/>
      <w:r>
        <w:t>User Interface</w:t>
      </w:r>
      <w:bookmarkEnd w:id="79"/>
    </w:p>
    <w:p w14:paraId="57F2DDFF" w14:textId="007BE3D9" w:rsidR="00325F5F" w:rsidRDefault="00325F5F" w:rsidP="00325F5F">
      <w:r>
        <w:t xml:space="preserve">Omdat de FestoCap een product </w:t>
      </w:r>
      <w:r w:rsidR="00716C33">
        <w:t>is dat ingezet wordt door Gibas zal er ook een uiteindelijk een duidelijk user interface moeten komen. Grafisch Design valt niet onder de stageopdracht, maar het is wel tot een bepaalde mate van toepassing om de functies van de FestoCap duidelijk weer te geven.</w:t>
      </w:r>
      <w:r w:rsidR="003C5D5C">
        <w:t xml:space="preserve"> </w:t>
      </w:r>
      <w:r w:rsidR="00716C33">
        <w:t>Na meerdere besprekingen met de stagebegeleider zijn de volgende requirements voor de user interface naar voren gekomen:</w:t>
      </w:r>
    </w:p>
    <w:tbl>
      <w:tblPr>
        <w:tblStyle w:val="Onopgemaaktetabel1"/>
        <w:tblW w:w="0" w:type="auto"/>
        <w:tblLook w:val="04A0" w:firstRow="1" w:lastRow="0" w:firstColumn="1" w:lastColumn="0" w:noHBand="0" w:noVBand="1"/>
      </w:tblPr>
      <w:tblGrid>
        <w:gridCol w:w="835"/>
        <w:gridCol w:w="8515"/>
      </w:tblGrid>
      <w:tr w:rsidR="00455D34" w14:paraId="50B1B58B" w14:textId="77777777" w:rsidTr="0090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398F9" w14:textId="7828D371" w:rsidR="00455D34" w:rsidRDefault="00455D34" w:rsidP="00325F5F">
            <w:r>
              <w:t>FR3.1</w:t>
            </w:r>
          </w:p>
        </w:tc>
        <w:tc>
          <w:tcPr>
            <w:tcW w:w="0" w:type="auto"/>
          </w:tcPr>
          <w:p w14:paraId="0B70FA1A" w14:textId="72DD7FFA" w:rsidR="00455D34" w:rsidRPr="00455D34" w:rsidRDefault="00455D34" w:rsidP="00325F5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gebruiker moet vanuit de user interface een positie kunnen invoeren voor de Festo motor</w:t>
            </w:r>
          </w:p>
        </w:tc>
      </w:tr>
      <w:tr w:rsidR="00455D34" w14:paraId="40FCA19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81FEFC" w14:textId="53DBD2AE" w:rsidR="00455D34" w:rsidRDefault="00455D34" w:rsidP="00325F5F">
            <w:r>
              <w:t>FR3.2</w:t>
            </w:r>
          </w:p>
        </w:tc>
        <w:tc>
          <w:tcPr>
            <w:tcW w:w="0" w:type="auto"/>
          </w:tcPr>
          <w:p w14:paraId="3962B274"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 xml:space="preserve">De gebruiker moet vanuit de user interface een variabele in PolyScope als positie </w:t>
            </w:r>
          </w:p>
          <w:p w14:paraId="4C8E7FAB" w14:textId="4305322D" w:rsidR="00455D34" w:rsidRDefault="00455D34" w:rsidP="00325F5F">
            <w:pPr>
              <w:cnfStyle w:val="000000100000" w:firstRow="0" w:lastRow="0" w:firstColumn="0" w:lastColumn="0" w:oddVBand="0" w:evenVBand="0" w:oddHBand="1" w:evenHBand="0" w:firstRowFirstColumn="0" w:firstRowLastColumn="0" w:lastRowFirstColumn="0" w:lastRowLastColumn="0"/>
            </w:pPr>
            <w:r>
              <w:t>voor de Festo motor invoeren</w:t>
            </w:r>
          </w:p>
        </w:tc>
      </w:tr>
      <w:tr w:rsidR="00455D34" w14:paraId="0085293B"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0EFE00A3" w14:textId="05F08709" w:rsidR="00455D34" w:rsidRDefault="00455D34" w:rsidP="00325F5F">
            <w:r>
              <w:t>FR3.3</w:t>
            </w:r>
          </w:p>
        </w:tc>
        <w:tc>
          <w:tcPr>
            <w:tcW w:w="0" w:type="auto"/>
          </w:tcPr>
          <w:p w14:paraId="36CEE47C" w14:textId="321FF4C5"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home commando uit kunnen voeren</w:t>
            </w:r>
          </w:p>
        </w:tc>
      </w:tr>
      <w:tr w:rsidR="00455D34" w14:paraId="1F9114F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3B393" w14:textId="47EF5EBC" w:rsidR="00455D34" w:rsidRDefault="00455D34" w:rsidP="00325F5F">
            <w:r>
              <w:t>FR3.4</w:t>
            </w:r>
          </w:p>
        </w:tc>
        <w:tc>
          <w:tcPr>
            <w:tcW w:w="0" w:type="auto"/>
          </w:tcPr>
          <w:p w14:paraId="0F8B6952" w14:textId="416B233D"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aan kunnen geven of de positie relatief is</w:t>
            </w:r>
          </w:p>
        </w:tc>
      </w:tr>
      <w:tr w:rsidR="00455D34" w14:paraId="5D8461E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7CD4CDF3" w14:textId="214C4C5D" w:rsidR="00455D34" w:rsidRDefault="00455D34" w:rsidP="00325F5F">
            <w:r>
              <w:t>FR3.5</w:t>
            </w:r>
          </w:p>
        </w:tc>
        <w:tc>
          <w:tcPr>
            <w:tcW w:w="0" w:type="auto"/>
          </w:tcPr>
          <w:p w14:paraId="1BDD1D92" w14:textId="487CF521"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aan kunnen geven of de positie absoluut is</w:t>
            </w:r>
          </w:p>
        </w:tc>
      </w:tr>
      <w:tr w:rsidR="00455D34" w14:paraId="53C55BD2"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E17C3" w14:textId="47751207" w:rsidR="00455D34" w:rsidRDefault="00455D34" w:rsidP="00325F5F">
            <w:r>
              <w:t>FR3.6</w:t>
            </w:r>
          </w:p>
        </w:tc>
        <w:tc>
          <w:tcPr>
            <w:tcW w:w="0" w:type="auto"/>
          </w:tcPr>
          <w:p w14:paraId="29C99786"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aan kunnen geven of PolyScope moet</w:t>
            </w:r>
          </w:p>
          <w:p w14:paraId="3AACD3DA" w14:textId="1A64D845" w:rsidR="00455D34" w:rsidRDefault="00455D34" w:rsidP="00325F5F">
            <w:pPr>
              <w:cnfStyle w:val="000000100000" w:firstRow="0" w:lastRow="0" w:firstColumn="0" w:lastColumn="0" w:oddVBand="0" w:evenVBand="0" w:oddHBand="1" w:evenHBand="0" w:firstRowFirstColumn="0" w:firstRowLastColumn="0" w:lastRowFirstColumn="0" w:lastRowLastColumn="0"/>
            </w:pPr>
            <w:r>
              <w:t xml:space="preserve"> wachten tot het commando uitgevoerd is</w:t>
            </w:r>
          </w:p>
        </w:tc>
      </w:tr>
      <w:tr w:rsidR="00455D34" w14:paraId="7FA03AC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5EABDC33" w14:textId="2CC713CA" w:rsidR="00455D34" w:rsidRDefault="00455D34" w:rsidP="00325F5F">
            <w:r>
              <w:t>FR3.7</w:t>
            </w:r>
          </w:p>
        </w:tc>
        <w:tc>
          <w:tcPr>
            <w:tcW w:w="0" w:type="auto"/>
          </w:tcPr>
          <w:p w14:paraId="55605789" w14:textId="7A926EA6"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IP in kunnen voeren om mee te verbinden</w:t>
            </w:r>
          </w:p>
        </w:tc>
      </w:tr>
      <w:tr w:rsidR="00455D34" w14:paraId="4F7FF24B"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064281" w14:textId="5BDD0778" w:rsidR="00455D34" w:rsidRDefault="00455D34" w:rsidP="00325F5F">
            <w:r>
              <w:t>FR3.8</w:t>
            </w:r>
          </w:p>
        </w:tc>
        <w:tc>
          <w:tcPr>
            <w:tcW w:w="0" w:type="auto"/>
          </w:tcPr>
          <w:p w14:paraId="40FBCF5E" w14:textId="022B8126"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een Port in kunnen voeren om mee te verbinden</w:t>
            </w:r>
          </w:p>
        </w:tc>
      </w:tr>
      <w:tr w:rsidR="00455D34" w14:paraId="55A8E67B"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4A391414" w14:textId="1F2489C4" w:rsidR="00455D34" w:rsidRDefault="00455D34" w:rsidP="00325F5F">
            <w:r>
              <w:t>FR3.9</w:t>
            </w:r>
          </w:p>
        </w:tc>
        <w:tc>
          <w:tcPr>
            <w:tcW w:w="0" w:type="auto"/>
          </w:tcPr>
          <w:p w14:paraId="7A7EFACA" w14:textId="3D323571"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enable commando uit kunnen voeren</w:t>
            </w:r>
          </w:p>
        </w:tc>
      </w:tr>
      <w:tr w:rsidR="00455D34" w14:paraId="10013488"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6EE606" w14:textId="32184E87" w:rsidR="00455D34" w:rsidRDefault="00455D34" w:rsidP="00325F5F">
            <w:r>
              <w:t>FR3.10</w:t>
            </w:r>
          </w:p>
        </w:tc>
        <w:tc>
          <w:tcPr>
            <w:tcW w:w="0" w:type="auto"/>
          </w:tcPr>
          <w:p w14:paraId="4B9EDFD0" w14:textId="0AC42FEA"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kunnen verbinden met een Festo motor</w:t>
            </w:r>
          </w:p>
        </w:tc>
      </w:tr>
      <w:tr w:rsidR="00455D34" w14:paraId="6B8F5F75"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3FD28806" w14:textId="65155880" w:rsidR="00455D34" w:rsidRDefault="00455D34" w:rsidP="00325F5F">
            <w:r>
              <w:t>FR3.11</w:t>
            </w:r>
          </w:p>
        </w:tc>
        <w:tc>
          <w:tcPr>
            <w:tcW w:w="0" w:type="auto"/>
          </w:tcPr>
          <w:p w14:paraId="1948F55D" w14:textId="707B28A0"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de verbinding met een Festo motor kunnen verbreken</w:t>
            </w:r>
          </w:p>
        </w:tc>
      </w:tr>
      <w:tr w:rsidR="00455D34" w14:paraId="1D88ED9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B3463" w14:textId="7E2FB3E7" w:rsidR="00455D34" w:rsidRDefault="00455D34" w:rsidP="00325F5F">
            <w:r>
              <w:t>FR3.12</w:t>
            </w:r>
          </w:p>
        </w:tc>
        <w:tc>
          <w:tcPr>
            <w:tcW w:w="0" w:type="auto"/>
          </w:tcPr>
          <w:p w14:paraId="18D97D3D"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 xml:space="preserve">De gebruiker moet vanuit de user interface kunnen selecteren of er verbonden moet </w:t>
            </w:r>
          </w:p>
          <w:p w14:paraId="764DEE7B" w14:textId="1865EA48" w:rsidR="00455D34" w:rsidRDefault="00455D34" w:rsidP="00325F5F">
            <w:pPr>
              <w:cnfStyle w:val="000000100000" w:firstRow="0" w:lastRow="0" w:firstColumn="0" w:lastColumn="0" w:oddVBand="0" w:evenVBand="0" w:oddHBand="1" w:evenHBand="0" w:firstRowFirstColumn="0" w:firstRowLastColumn="0" w:lastRowFirstColumn="0" w:lastRowLastColumn="0"/>
            </w:pPr>
            <w:r>
              <w:t>worden bij het opstarten van PolyScope</w:t>
            </w:r>
          </w:p>
        </w:tc>
      </w:tr>
      <w:tr w:rsidR="00455D34" w14:paraId="5C5EF1A1"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3D2CC199" w14:textId="4A55FA6F" w:rsidR="00455D34" w:rsidRDefault="00455D34" w:rsidP="00325F5F">
            <w:r>
              <w:t>FR3.13</w:t>
            </w:r>
          </w:p>
        </w:tc>
        <w:tc>
          <w:tcPr>
            <w:tcW w:w="0" w:type="auto"/>
          </w:tcPr>
          <w:p w14:paraId="290EF8D2" w14:textId="4F45A08B"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de huidige positie van een Festo motor kunnen zien</w:t>
            </w:r>
          </w:p>
        </w:tc>
      </w:tr>
      <w:tr w:rsidR="00455D34" w14:paraId="2DE5A293"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BAFC" w14:textId="4A382A41" w:rsidR="00455D34" w:rsidRDefault="00455D34" w:rsidP="00325F5F">
            <w:r>
              <w:t>FR3.14</w:t>
            </w:r>
          </w:p>
        </w:tc>
        <w:tc>
          <w:tcPr>
            <w:tcW w:w="0" w:type="auto"/>
          </w:tcPr>
          <w:p w14:paraId="62E2B278" w14:textId="790BE0E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de status van de verbinding kunnen zien</w:t>
            </w:r>
          </w:p>
        </w:tc>
      </w:tr>
    </w:tbl>
    <w:p w14:paraId="3F345E2C" w14:textId="77777777" w:rsidR="00716C33" w:rsidRPr="00325F5F" w:rsidRDefault="00716C33" w:rsidP="00325F5F"/>
    <w:p w14:paraId="193C0AAA" w14:textId="77777777" w:rsidR="005D2B3C" w:rsidRDefault="005D2B3C">
      <w:pPr>
        <w:rPr>
          <w:rFonts w:asciiTheme="majorHAnsi" w:eastAsiaTheme="majorEastAsia" w:hAnsiTheme="majorHAnsi" w:cstheme="majorBidi"/>
          <w:b/>
          <w:bCs/>
          <w:color w:val="000000" w:themeColor="text1"/>
        </w:rPr>
      </w:pPr>
      <w:r>
        <w:br w:type="page"/>
      </w:r>
    </w:p>
    <w:p w14:paraId="54F22727" w14:textId="1A891D76" w:rsidR="00E730A1" w:rsidRDefault="00325F5F" w:rsidP="002019DB">
      <w:pPr>
        <w:pStyle w:val="Kop2"/>
      </w:pPr>
      <w:bookmarkStart w:id="80" w:name="_Toc21351873"/>
      <w:r>
        <w:lastRenderedPageBreak/>
        <w:t>Toolbar URCap</w:t>
      </w:r>
      <w:bookmarkEnd w:id="80"/>
    </w:p>
    <w:p w14:paraId="2FE38042" w14:textId="42D28CCF" w:rsidR="00325F5F" w:rsidRDefault="004D55E2" w:rsidP="00325F5F">
      <w:r>
        <w:t>Vanuit versie 5.x van PolyScope is het mogelijk een Toolbar toe te voegen aan PolyScope. Een Toolbar is een drop-down menu dat ten alle tijden binnen PolyScope geopend kan worden.</w:t>
      </w:r>
      <w:r w:rsidR="00CF1011" w:rsidRPr="00CF1011">
        <w:t xml:space="preserve"> </w:t>
      </w:r>
      <w:r w:rsidR="00CF1011">
        <w:t>De Toolbar is een aparte node vergelijkbaar met de Program en Installation Nodes, alleen heeft deze een versimpelde API en is niet gebonden aan URCommand.</w:t>
      </w:r>
      <w:r>
        <w:t xml:space="preserve"> Deze </w:t>
      </w:r>
      <w:r w:rsidR="00CF1011">
        <w:t xml:space="preserve">Toolbar </w:t>
      </w:r>
      <w:r>
        <w:t>kan toegepast worden bij de FestoCap om directe commando’s naar de motor te geven zonder er een volledig programma binnen PolyScope voor uit te voeren, bijvoorbeeld om de positie van de motor de verstellen of home opnieuw in te stellen.</w:t>
      </w:r>
      <w:r w:rsidR="00CF1011">
        <w:t xml:space="preserve"> Omdat de Toolbar een Node op zich is komen er zowel functionele eisen als eisen voor de user interface voor in de requirements van de Toolbar. Uit overleg met de stagebegeleider en collega’s zijn de volgende requirements voor de Toolbar naar voren gekomen :</w:t>
      </w:r>
    </w:p>
    <w:tbl>
      <w:tblPr>
        <w:tblStyle w:val="Onopgemaaktetabel1"/>
        <w:tblW w:w="0" w:type="auto"/>
        <w:tblLook w:val="04A0" w:firstRow="1" w:lastRow="0" w:firstColumn="1" w:lastColumn="0" w:noHBand="0" w:noVBand="1"/>
      </w:tblPr>
      <w:tblGrid>
        <w:gridCol w:w="723"/>
        <w:gridCol w:w="8627"/>
      </w:tblGrid>
      <w:tr w:rsidR="00455D34" w14:paraId="25DA2048"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5C42404" w14:textId="632DE3BD" w:rsidR="00455D34" w:rsidRDefault="00455D34" w:rsidP="00325F5F">
            <w:r>
              <w:t>FR4.1</w:t>
            </w:r>
          </w:p>
        </w:tc>
        <w:tc>
          <w:tcPr>
            <w:tcW w:w="8646" w:type="dxa"/>
          </w:tcPr>
          <w:p w14:paraId="559A91D9" w14:textId="2474F412" w:rsidR="00455D34" w:rsidRPr="00455D34" w:rsidRDefault="00455D34" w:rsidP="00325F5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gebruiker moet vanuit de Toolbar interface de huidige positie van een Festo motor kunnen zien</w:t>
            </w:r>
          </w:p>
        </w:tc>
      </w:tr>
      <w:tr w:rsidR="00455D34" w14:paraId="11C55A0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E92E613" w14:textId="2A27BBB9" w:rsidR="00455D34" w:rsidRDefault="00455D34" w:rsidP="00325F5F">
            <w:r>
              <w:t>FR4.2</w:t>
            </w:r>
          </w:p>
        </w:tc>
        <w:tc>
          <w:tcPr>
            <w:tcW w:w="8646" w:type="dxa"/>
          </w:tcPr>
          <w:p w14:paraId="3C1521FA" w14:textId="40A68040"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status van de verbinding kunnen zien</w:t>
            </w:r>
          </w:p>
        </w:tc>
      </w:tr>
      <w:tr w:rsidR="00455D34" w14:paraId="458D8B86"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03EC0502" w14:textId="737A00C1" w:rsidR="00455D34" w:rsidRDefault="00455D34" w:rsidP="00325F5F">
            <w:r>
              <w:t>FR4.3</w:t>
            </w:r>
          </w:p>
        </w:tc>
        <w:tc>
          <w:tcPr>
            <w:tcW w:w="8646" w:type="dxa"/>
          </w:tcPr>
          <w:p w14:paraId="5B1B68BA" w14:textId="74914409"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een stap commando uit kunnen voeren</w:t>
            </w:r>
          </w:p>
        </w:tc>
      </w:tr>
      <w:tr w:rsidR="00455D34" w14:paraId="2BF2848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5577F9" w14:textId="56C37656" w:rsidR="00455D34" w:rsidRDefault="00455D34" w:rsidP="00325F5F">
            <w:r>
              <w:t>FR4.4</w:t>
            </w:r>
          </w:p>
        </w:tc>
        <w:tc>
          <w:tcPr>
            <w:tcW w:w="8646" w:type="dxa"/>
          </w:tcPr>
          <w:p w14:paraId="622E795B" w14:textId="1088DB6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grootte van de stap in kunnen voeren</w:t>
            </w:r>
          </w:p>
        </w:tc>
      </w:tr>
      <w:tr w:rsidR="00455D34" w14:paraId="105DC73D"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2AB08D45" w14:textId="1283B891" w:rsidR="00455D34" w:rsidRDefault="00455D34" w:rsidP="00325F5F">
            <w:r>
              <w:t>FR4.5</w:t>
            </w:r>
          </w:p>
        </w:tc>
        <w:tc>
          <w:tcPr>
            <w:tcW w:w="8646" w:type="dxa"/>
          </w:tcPr>
          <w:p w14:paraId="11D41607" w14:textId="02E873D6"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de Festo motor positief laten Joggen door een knop in te houden</w:t>
            </w:r>
          </w:p>
        </w:tc>
      </w:tr>
      <w:tr w:rsidR="00455D34" w14:paraId="3F48505A"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99DE50" w14:textId="55FC7E9E" w:rsidR="00455D34" w:rsidRDefault="00455D34" w:rsidP="00325F5F">
            <w:r>
              <w:t>FR4.6</w:t>
            </w:r>
          </w:p>
        </w:tc>
        <w:tc>
          <w:tcPr>
            <w:tcW w:w="8646" w:type="dxa"/>
          </w:tcPr>
          <w:p w14:paraId="78B12794" w14:textId="5228503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Festo motor negatief laten Joggen door een knop in te houden</w:t>
            </w:r>
          </w:p>
        </w:tc>
      </w:tr>
      <w:tr w:rsidR="00455D34" w14:paraId="1EB7EE2B"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011E1418" w14:textId="30DA3C89" w:rsidR="00455D34" w:rsidRDefault="00455D34" w:rsidP="00325F5F">
            <w:r>
              <w:t>FR4.7</w:t>
            </w:r>
          </w:p>
        </w:tc>
        <w:tc>
          <w:tcPr>
            <w:tcW w:w="8646" w:type="dxa"/>
          </w:tcPr>
          <w:p w14:paraId="543F62A3" w14:textId="7CF293D4"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een home commando uit kunnen voeren</w:t>
            </w:r>
          </w:p>
        </w:tc>
      </w:tr>
      <w:tr w:rsidR="00455D34" w14:paraId="46EFF9BB"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644BEB" w14:textId="25E2CC33" w:rsidR="00455D34" w:rsidRDefault="00455D34" w:rsidP="00325F5F">
            <w:r>
              <w:t>FR4.8</w:t>
            </w:r>
          </w:p>
        </w:tc>
        <w:tc>
          <w:tcPr>
            <w:tcW w:w="8646" w:type="dxa"/>
          </w:tcPr>
          <w:p w14:paraId="1138B121" w14:textId="79F59BBB" w:rsidR="00455D34" w:rsidRDefault="00455D34" w:rsidP="00325F5F">
            <w:pPr>
              <w:cnfStyle w:val="000000100000" w:firstRow="0" w:lastRow="0" w:firstColumn="0" w:lastColumn="0" w:oddVBand="0" w:evenVBand="0" w:oddHBand="1" w:evenHBand="0" w:firstRowFirstColumn="0" w:firstRowLastColumn="0" w:lastRowFirstColumn="0" w:lastRowLastColumn="0"/>
            </w:pPr>
            <w:r>
              <w:t>De Toolbar moet duidelijk te identificeren zijn als de Toolbar voor een Festo motor</w:t>
            </w:r>
          </w:p>
        </w:tc>
      </w:tr>
    </w:tbl>
    <w:p w14:paraId="60715A0C" w14:textId="12285082" w:rsidR="00325F5F" w:rsidRPr="00325F5F" w:rsidRDefault="00325F5F" w:rsidP="002019DB">
      <w:pPr>
        <w:pStyle w:val="Kop2"/>
      </w:pPr>
      <w:bookmarkStart w:id="81" w:name="_Toc21351874"/>
      <w:r>
        <w:t>Ondersteuning meerdere Festo motoren</w:t>
      </w:r>
      <w:bookmarkEnd w:id="81"/>
    </w:p>
    <w:p w14:paraId="5936A928" w14:textId="36B05833" w:rsidR="00DE6016" w:rsidRPr="00FC3944" w:rsidRDefault="00DE6016" w:rsidP="00FC3944">
      <w:r>
        <w:t>Om meerdere Festo motoren te kunnen ondersteunen moet de FestoCap dynamisch opgesteld worden. Dit betekend dat de FestoCap moet kunnen functioneren ongeacht van de verbonden motor, en het moet mogelijk zijn voor de gebruiker om verschillende  motoren te kunnen selecteren. Ook komt de uitdaging om de verschillende functionaliteiten van de motoren vast te stellen, er is natuurlijk een duidelijk verschil in ene lineaire motor en roterende. Bepaalde commando’s zouden ook anders zijn afhankelijk van de motor. Het is belangrijk dat de FestoCap deze afwijkingen in motoren kan verwerken zodat er geen nieuwe URCap aangemaakt hoeft te worden voor elke nieuwe motor. De volgende requirements voor de ondersteuning van meerdere Festo motoren zijn vastgesteld :</w:t>
      </w:r>
    </w:p>
    <w:tbl>
      <w:tblPr>
        <w:tblStyle w:val="Onopgemaaktetabel1"/>
        <w:tblW w:w="0" w:type="auto"/>
        <w:tblLook w:val="04A0" w:firstRow="1" w:lastRow="0" w:firstColumn="1" w:lastColumn="0" w:noHBand="0" w:noVBand="1"/>
      </w:tblPr>
      <w:tblGrid>
        <w:gridCol w:w="723"/>
        <w:gridCol w:w="8627"/>
      </w:tblGrid>
      <w:tr w:rsidR="00455D34" w14:paraId="13885DDA"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B40CD0" w14:textId="5FD9C94D" w:rsidR="00455D34" w:rsidRDefault="00455D34" w:rsidP="000934ED">
            <w:r>
              <w:t>FR5.1</w:t>
            </w:r>
          </w:p>
        </w:tc>
        <w:tc>
          <w:tcPr>
            <w:tcW w:w="8646" w:type="dxa"/>
          </w:tcPr>
          <w:p w14:paraId="4D2EB2A6" w14:textId="41332234" w:rsidR="00455D34" w:rsidRPr="00455D34" w:rsidRDefault="00455D34" w:rsidP="000934ED">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engineer moet, zonder de FestoCap aan te passen ,een nieuwe Festo motor klasse toe kunnen voegen</w:t>
            </w:r>
          </w:p>
        </w:tc>
      </w:tr>
      <w:tr w:rsidR="00455D34" w14:paraId="1F5AC01C"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726025" w14:textId="26909D38" w:rsidR="00455D34" w:rsidRDefault="00455D34" w:rsidP="000934ED">
            <w:r>
              <w:t>FR5.2</w:t>
            </w:r>
          </w:p>
        </w:tc>
        <w:tc>
          <w:tcPr>
            <w:tcW w:w="8646" w:type="dxa"/>
          </w:tcPr>
          <w:p w14:paraId="71853BF9" w14:textId="535C854B" w:rsidR="00455D34" w:rsidRDefault="00455D34" w:rsidP="000934ED">
            <w:pPr>
              <w:cnfStyle w:val="000000100000" w:firstRow="0" w:lastRow="0" w:firstColumn="0" w:lastColumn="0" w:oddVBand="0" w:evenVBand="0" w:oddHBand="1" w:evenHBand="0" w:firstRowFirstColumn="0" w:firstRowLastColumn="0" w:lastRowFirstColumn="0" w:lastRowLastColumn="0"/>
            </w:pPr>
            <w:r>
              <w:t>De gebruiker moet een Festo motor kunnen selecteren in de user interface</w:t>
            </w:r>
          </w:p>
        </w:tc>
      </w:tr>
      <w:tr w:rsidR="00455D34" w14:paraId="555528C7"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6AC2ABBC" w14:textId="39AE7111" w:rsidR="00455D34" w:rsidRDefault="00455D34" w:rsidP="000934ED">
            <w:r>
              <w:t>FR5.3</w:t>
            </w:r>
          </w:p>
        </w:tc>
        <w:tc>
          <w:tcPr>
            <w:tcW w:w="8646" w:type="dxa"/>
          </w:tcPr>
          <w:p w14:paraId="7788C75D" w14:textId="01DF3360" w:rsidR="00455D34" w:rsidRDefault="00455D34" w:rsidP="000934ED">
            <w:pPr>
              <w:cnfStyle w:val="000000000000" w:firstRow="0" w:lastRow="0" w:firstColumn="0" w:lastColumn="0" w:oddVBand="0" w:evenVBand="0" w:oddHBand="0" w:evenHBand="0" w:firstRowFirstColumn="0" w:firstRowLastColumn="0" w:lastRowFirstColumn="0" w:lastRowLastColumn="0"/>
            </w:pPr>
            <w:r>
              <w:t>De FestoCap moet een interface klasse hebben die het mogelijk maakt nieuwe Festo motoren toe te voegen</w:t>
            </w:r>
          </w:p>
        </w:tc>
      </w:tr>
      <w:tr w:rsidR="00455D34" w14:paraId="0939231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C30C8D" w14:textId="2368B174" w:rsidR="00455D34" w:rsidRDefault="00455D34" w:rsidP="000934ED">
            <w:r>
              <w:t>FR5.4</w:t>
            </w:r>
          </w:p>
        </w:tc>
        <w:tc>
          <w:tcPr>
            <w:tcW w:w="8646" w:type="dxa"/>
          </w:tcPr>
          <w:p w14:paraId="3F0A4D02" w14:textId="49433E8A" w:rsidR="00455D34" w:rsidRDefault="00455D34" w:rsidP="000934ED">
            <w:pPr>
              <w:cnfStyle w:val="000000100000" w:firstRow="0" w:lastRow="0" w:firstColumn="0" w:lastColumn="0" w:oddVBand="0" w:evenVBand="0" w:oddHBand="1" w:evenHBand="0" w:firstRowFirstColumn="0" w:firstRowLastColumn="0" w:lastRowFirstColumn="0" w:lastRowLastColumn="0"/>
            </w:pPr>
            <w:r>
              <w:t>De FestoCap moet onderscheid kunnen maken tussen de verschillende Festo motoren</w:t>
            </w:r>
          </w:p>
        </w:tc>
      </w:tr>
    </w:tbl>
    <w:p w14:paraId="6285A50F" w14:textId="7EABEEEA" w:rsidR="0006309E" w:rsidRDefault="0006309E" w:rsidP="0006309E"/>
    <w:p w14:paraId="40413344" w14:textId="77777777" w:rsidR="005D2B3C" w:rsidRDefault="005D2B3C">
      <w:pPr>
        <w:rPr>
          <w:rFonts w:asciiTheme="majorHAnsi" w:eastAsiaTheme="majorEastAsia" w:hAnsiTheme="majorHAnsi" w:cstheme="majorBidi"/>
          <w:b/>
          <w:bCs/>
          <w:color w:val="000000" w:themeColor="text1"/>
        </w:rPr>
      </w:pPr>
      <w:r>
        <w:br w:type="page"/>
      </w:r>
    </w:p>
    <w:p w14:paraId="24F98B42" w14:textId="2F71EA95" w:rsidR="00F52BE2" w:rsidRDefault="00F52BE2" w:rsidP="002019DB">
      <w:pPr>
        <w:pStyle w:val="Kop2"/>
      </w:pPr>
      <w:bookmarkStart w:id="82" w:name="_Toc21351875"/>
      <w:r>
        <w:lastRenderedPageBreak/>
        <w:t>Requirements Ontwikkelomgeving</w:t>
      </w:r>
      <w:bookmarkEnd w:id="82"/>
    </w:p>
    <w:p w14:paraId="73C3A7C4" w14:textId="72E19CAF" w:rsidR="0061146D" w:rsidRDefault="00F52BE2" w:rsidP="00567CF9">
      <w:r>
        <w:t>De requirements aan de ontwikkelomgeving zijn eisen die de ontwikkeling van de FestoCap mogelijk maakt. Om de requirements van de ontwikkelomgeving vast te stellen kunnen de functionele requirements voor de FestoCap gebruikt worden. Veel van de requirements van de FestoCap kunnen direct vertaald naar requirements voor de ontwikkelomgeving, bijvoorbeeld :“</w:t>
      </w:r>
      <w:r w:rsidRPr="0006309E">
        <w:rPr>
          <w:i/>
          <w:iCs/>
        </w:rPr>
        <w:t xml:space="preserve">Het moet mogelijk zijn om FR.3.1 te kunnen implementeren met de geleverde </w:t>
      </w:r>
      <w:r w:rsidR="00D2260B">
        <w:rPr>
          <w:i/>
          <w:iCs/>
        </w:rPr>
        <w:t>SDK</w:t>
      </w:r>
      <w:r>
        <w:t xml:space="preserve">”. Sommige requirements aan de FestoCap kunnen vertalen naar dezelfde requirement aan de Ontwikkelomgeving, </w:t>
      </w:r>
      <w:r w:rsidR="0073197B">
        <w:t>deze zullen ook samen behandeld worden, in bijlage(x) is een volledige lijst van requirements te vinden.</w:t>
      </w:r>
      <w:r w:rsidR="0061146D">
        <w:t xml:space="preserve"> </w:t>
      </w:r>
    </w:p>
    <w:p w14:paraId="10F50C4B" w14:textId="119FC971" w:rsidR="0061146D" w:rsidRDefault="0061146D" w:rsidP="002019DB">
      <w:pPr>
        <w:pStyle w:val="Kop2"/>
      </w:pPr>
      <w:bookmarkStart w:id="83" w:name="_Toc21351876"/>
      <w:r>
        <w:t>Communicatie</w:t>
      </w:r>
      <w:bookmarkEnd w:id="83"/>
    </w:p>
    <w:p w14:paraId="494C71D8" w14:textId="77777777" w:rsidR="00AD1DD0" w:rsidRDefault="0061146D" w:rsidP="0061146D">
      <w:r>
        <w:t>Een cruciaal deel van dit project is de communicatie. Er moet uiteindelijk een motor bestuurd worden vanaf de FestoCap, dit is niet mogelijk zonder goede communicatie tussen de</w:t>
      </w:r>
      <w:r w:rsidR="006A2B6D">
        <w:t xml:space="preserve"> twee systemen. In de requirements voor de FestoCap is al vastgesteld dat deze verbinding mogelijk moet zijn en te onderhouden. De requirements beschrijven een simpele stabiele connectie als eis. Er worden berichten verzonden en ontvangen, vanzelfsprekend moet er ook gehandeld worden wanneer de connectie verbroken wordt, of deze vertraagd. De volgende eisen aan de Communicatiemogelijkheden van de Ontwikkelomgeving zijn vastgesteld</w:t>
      </w:r>
      <w:r w:rsidR="00AD1DD0">
        <w:t xml:space="preserve">. </w:t>
      </w:r>
    </w:p>
    <w:p w14:paraId="39FFA62E" w14:textId="2FA50172" w:rsidR="0061146D" w:rsidRDefault="00AD1DD0" w:rsidP="00AD1DD0">
      <w:pPr>
        <w:pStyle w:val="Lijstalinea"/>
        <w:numPr>
          <w:ilvl w:val="0"/>
          <w:numId w:val="33"/>
        </w:numPr>
      </w:pPr>
      <w:r>
        <w:t>Er moet de mogelijkheid zijn om een URCap te produceren die kan verbinden met een webserver via een socketverbinding</w:t>
      </w:r>
    </w:p>
    <w:p w14:paraId="6835389F" w14:textId="39F9E1F4" w:rsidR="00AD1DD0" w:rsidRDefault="00AD1DD0" w:rsidP="00AD1DD0">
      <w:pPr>
        <w:pStyle w:val="Lijstalinea"/>
        <w:numPr>
          <w:ilvl w:val="0"/>
          <w:numId w:val="33"/>
        </w:numPr>
      </w:pPr>
      <w:r>
        <w:t>De Festo motor moet via een, bij voorkeur TCP, verbinding aangesloten kunnen worden aan het UR Systeem</w:t>
      </w:r>
    </w:p>
    <w:p w14:paraId="29FD7AFD" w14:textId="5FAC2313" w:rsidR="00AD1DD0" w:rsidRDefault="00AD1DD0" w:rsidP="00AD1DD0">
      <w:pPr>
        <w:pStyle w:val="Lijstalinea"/>
        <w:numPr>
          <w:ilvl w:val="0"/>
          <w:numId w:val="33"/>
        </w:numPr>
      </w:pPr>
      <w:r>
        <w:t>Er moet de mogelijkheid zijn om commando berichten te versturen naar de webserver en statusberichten op de vragen van andere sockets.</w:t>
      </w:r>
    </w:p>
    <w:p w14:paraId="69CA74FA" w14:textId="6F4C1941" w:rsidR="00AD1DD0" w:rsidRDefault="00AD1DD0" w:rsidP="00AD1DD0">
      <w:pPr>
        <w:pStyle w:val="Lijstalinea"/>
        <w:numPr>
          <w:ilvl w:val="0"/>
          <w:numId w:val="33"/>
        </w:numPr>
      </w:pPr>
      <w:r>
        <w:t>Er moet ondersteuning zijn voor het Modbus protocol dat gebruikt wordt in de Festo motor.</w:t>
      </w:r>
    </w:p>
    <w:p w14:paraId="3C58A388" w14:textId="4980051A" w:rsidR="006A2B6D" w:rsidRDefault="008C35BB" w:rsidP="002019DB">
      <w:pPr>
        <w:pStyle w:val="Kop2"/>
      </w:pPr>
      <w:bookmarkStart w:id="84" w:name="_Toc21351877"/>
      <w:r>
        <w:t>User Interface</w:t>
      </w:r>
      <w:bookmarkEnd w:id="84"/>
    </w:p>
    <w:p w14:paraId="5F99455D" w14:textId="499F2594" w:rsidR="0061146D" w:rsidRDefault="008C35BB" w:rsidP="00567CF9">
      <w:r>
        <w:t>Omdat de FestoCap uiteindelijk geleverd wordt in met de producten van Gibas, is een functionele user interface van groot belang. Zoals in het PvA besproken zal er minimale aandacht besteed worden aan de weergave maar wordt er vooral aan de functionaliteit van de interface gewerkt. Uiteindelijk moet het mogelijk zijn de om met een Festo motor te kunnen verbinden en alle functionaliteiten van de motor aan te kunnen sturen vanuit deze interface.</w:t>
      </w:r>
      <w:r w:rsidR="00A62527">
        <w:t xml:space="preserve"> </w:t>
      </w:r>
      <w:r>
        <w:t xml:space="preserve">Omdat er gewerkt wordt met de </w:t>
      </w:r>
      <w:r w:rsidR="00D2260B">
        <w:t>SDK</w:t>
      </w:r>
      <w:r>
        <w:t xml:space="preserve"> van UR, die zijn eigen interface library heeft, is het van belang van tevoren vast te stellen welke eisen er aan de interface van de FestoCap zitten. Wanneer deze eisen niet voldaan kunnen worden zal er gekeken worden of er een alternatief mogelijk is binnen of buiten de </w:t>
      </w:r>
      <w:r w:rsidR="00D2260B">
        <w:t>SDK</w:t>
      </w:r>
      <w:r>
        <w:t xml:space="preserve">. </w:t>
      </w:r>
    </w:p>
    <w:p w14:paraId="596A3AB0" w14:textId="5B505095" w:rsidR="00567CF9" w:rsidRDefault="00A62527" w:rsidP="00F52BE2">
      <w:r>
        <w:t>Vanuit de eisen van de FestoCap komen al basisfunctionaliteiten naar voren waar , na een kort vooronderzoek, vanuit wordt gegaan dat deze mogelijk zijn binnen de interface van de UR. Dit betreft functionaliteiten als; aanpassen van de lay-out, vernieuwen van de lay-out at run-time , eigen variabelen weergeven, waardes real-time updaten. Er zijn ook eisen waar onderzoek gedaan moet worden naar de mogelijkheden, bijvoorbeeld de variabelen binnen PolyScope.</w:t>
      </w:r>
      <w:r w:rsidR="00567CF9">
        <w:t xml:space="preserve"> </w:t>
      </w:r>
    </w:p>
    <w:p w14:paraId="33305D70" w14:textId="427D2D3B" w:rsidR="002019DB" w:rsidRDefault="002019DB" w:rsidP="002019DB">
      <w:pPr>
        <w:pStyle w:val="Kop2"/>
      </w:pPr>
      <w:bookmarkStart w:id="85" w:name="_Toc21351878"/>
      <w:r>
        <w:lastRenderedPageBreak/>
        <w:t>Conclusie</w:t>
      </w:r>
      <w:bookmarkEnd w:id="85"/>
    </w:p>
    <w:p w14:paraId="5FC1461A" w14:textId="15959E91" w:rsidR="00BC3E60" w:rsidRPr="002019DB" w:rsidRDefault="002019DB" w:rsidP="002019DB">
      <w:r>
        <w:t xml:space="preserve">De FestoCap is een stap verder van de gebruikelijke URCap. De FestoCap moet een duidelijke interface bevatten voor het vertalen van alle mogelijke commando’s van de motoren.  </w:t>
      </w:r>
      <w:r w:rsidR="00BC3E60">
        <w:t xml:space="preserve">Berichten die door de FestoCap verzonden en ontvangen worden moeten juist afgehandeld worden binnen PolyScope. Op de communicatie na zijn de overige eisen redelijke basisfunctionaliteiten waar de meeste programmeertalen al ondersteuning voor bieden. </w:t>
      </w:r>
    </w:p>
    <w:p w14:paraId="0A62E145" w14:textId="77777777" w:rsidR="00434EA3" w:rsidRDefault="00434EA3">
      <w:pPr>
        <w:rPr>
          <w:rFonts w:asciiTheme="majorHAnsi" w:eastAsiaTheme="majorEastAsia" w:hAnsiTheme="majorHAnsi" w:cstheme="majorBidi"/>
          <w:color w:val="000000" w:themeColor="text1"/>
          <w:sz w:val="28"/>
          <w:szCs w:val="28"/>
          <w:highlight w:val="lightGray"/>
          <w14:scene3d>
            <w14:camera w14:prst="orthographicFront"/>
            <w14:lightRig w14:rig="threePt" w14:dir="t">
              <w14:rot w14:lat="0" w14:lon="0" w14:rev="0"/>
            </w14:lightRig>
          </w14:scene3d>
        </w:rPr>
      </w:pPr>
      <w:r>
        <w:rPr>
          <w:b/>
          <w:bCs/>
          <w:smallCaps/>
          <w:highlight w:val="lightGray"/>
          <w14:scene3d>
            <w14:camera w14:prst="orthographicFront"/>
            <w14:lightRig w14:rig="threePt" w14:dir="t">
              <w14:rot w14:lat="0" w14:lon="0" w14:rev="0"/>
            </w14:lightRig>
          </w14:scene3d>
        </w:rPr>
        <w:br w:type="page"/>
      </w:r>
    </w:p>
    <w:p w14:paraId="35F8DE13" w14:textId="75FC8C2F" w:rsidR="00072709" w:rsidRPr="00072709" w:rsidRDefault="00072709" w:rsidP="002019DB">
      <w:pPr>
        <w:pStyle w:val="Kop1"/>
      </w:pPr>
      <w:bookmarkStart w:id="86" w:name="_Toc21351879"/>
      <w:r>
        <w:lastRenderedPageBreak/>
        <w:t xml:space="preserve">Analyse </w:t>
      </w:r>
      <w:r w:rsidR="00BC3E60">
        <w:t>URCaps API</w:t>
      </w:r>
      <w:bookmarkEnd w:id="86"/>
    </w:p>
    <w:p w14:paraId="314DA41A" w14:textId="4FE19114" w:rsidR="00273E77" w:rsidRDefault="00273E77" w:rsidP="00CB04E0">
      <w:r>
        <w:t>In deze analyse worden de requirements die eerder opgesteld zijn naast de mogelijkheden van de ontwikkelomgeving gezet en wordt er gekeken of deze voldoen. Ook wordt er naar de andere mogelijkheden van de ontwikkelomgeving gekeken en hoe een URCap gegenereerd wordt. Ten slotte word de geleverde testopstelling onder de loep genomen.</w:t>
      </w:r>
    </w:p>
    <w:p w14:paraId="51B18FA1" w14:textId="2BC7E7B6" w:rsidR="00D2260B" w:rsidRDefault="00475C03" w:rsidP="00CB04E0">
      <w:r>
        <w:t xml:space="preserve">Om te kunnen ontwikkelen </w:t>
      </w:r>
      <w:r w:rsidR="00D2260B">
        <w:t>voor</w:t>
      </w:r>
      <w:r>
        <w:t xml:space="preserve"> de PolyScope is door Universal Robots een ontwikkelomgeving opgesteld. Deze omgeving bestaat uit een Ubuntu image met een van te voren ingestelde programmeeromgeving</w:t>
      </w:r>
      <w:r w:rsidR="00D2260B">
        <w:t xml:space="preserve"> met de URCap SDK</w:t>
      </w:r>
      <w:r>
        <w:t xml:space="preserve">, een simulator en documentatie over het ontwikkelen van URCaps. </w:t>
      </w:r>
      <w:r w:rsidR="00F52BE2">
        <w:t xml:space="preserve">De </w:t>
      </w:r>
      <w:r w:rsidR="003F32E8">
        <w:t xml:space="preserve">URCap SDK bevat een shellscript genaamd ‘newURCap.sh” die een wizard opstart om een nieuwe URCap te </w:t>
      </w:r>
      <w:r w:rsidR="006022B1">
        <w:t>creëren</w:t>
      </w:r>
      <w:r w:rsidR="003F32E8">
        <w:t xml:space="preserve">. Ook bevat de image de tutorials voor het ontwikkelen van de verschillende soorten URCaps, in deze tutorials wordt er grondig ingegaan op het gehele proces en de werking van de individuele klassen die gebruikt worden. </w:t>
      </w:r>
    </w:p>
    <w:p w14:paraId="2F10ECD6" w14:textId="390A0AF7" w:rsidR="00BC3E60" w:rsidRPr="00BC3E60" w:rsidRDefault="00BC3E60" w:rsidP="00CB04E0">
      <w:r>
        <w:t xml:space="preserve">In dit hoofdstuk worden de </w:t>
      </w:r>
      <w:r>
        <w:t>deelvraag</w:t>
      </w:r>
      <w:r>
        <w:t>; “</w:t>
      </w:r>
      <w:r>
        <w:rPr>
          <w:rStyle w:val="Subtielebenadrukking"/>
        </w:rPr>
        <w:t>Is de huidige ontwikkelomgeving geschikt voor het produceren van de FestoCap?</w:t>
      </w:r>
      <w:r>
        <w:t xml:space="preserve">” </w:t>
      </w:r>
      <w:r>
        <w:t>beantwoord.</w:t>
      </w:r>
    </w:p>
    <w:p w14:paraId="0CD02484" w14:textId="77777777" w:rsidR="00BC3E60" w:rsidRDefault="00BC3E60">
      <w:pPr>
        <w:rPr>
          <w:rFonts w:asciiTheme="majorHAnsi" w:eastAsiaTheme="majorEastAsia" w:hAnsiTheme="majorHAnsi" w:cstheme="majorBidi"/>
          <w:b/>
          <w:bCs/>
          <w:smallCaps/>
          <w:color w:val="000000" w:themeColor="text1"/>
          <w:sz w:val="28"/>
          <w:szCs w:val="28"/>
        </w:rPr>
      </w:pPr>
      <w:r>
        <w:br w:type="page"/>
      </w:r>
    </w:p>
    <w:p w14:paraId="0BB7F393" w14:textId="51538989" w:rsidR="0090708E" w:rsidRPr="0090708E" w:rsidRDefault="0090708E" w:rsidP="002019DB">
      <w:pPr>
        <w:pStyle w:val="Kop2"/>
      </w:pPr>
      <w:bookmarkStart w:id="87" w:name="_Toc21351880"/>
      <w:commentRangeStart w:id="88"/>
      <w:r w:rsidRPr="0090708E">
        <w:lastRenderedPageBreak/>
        <w:t xml:space="preserve">URCaps </w:t>
      </w:r>
      <w:r w:rsidR="00273E77">
        <w:t>API</w:t>
      </w:r>
      <w:commentRangeEnd w:id="88"/>
      <w:r w:rsidR="009F7827">
        <w:rPr>
          <w:rStyle w:val="Verwijzingopmerking"/>
          <w:rFonts w:asciiTheme="minorHAnsi" w:eastAsiaTheme="minorEastAsia" w:hAnsiTheme="minorHAnsi" w:cstheme="minorBidi"/>
          <w:b w:val="0"/>
          <w:bCs w:val="0"/>
          <w:color w:val="auto"/>
        </w:rPr>
        <w:commentReference w:id="88"/>
      </w:r>
      <w:bookmarkEnd w:id="87"/>
    </w:p>
    <w:p w14:paraId="2F232A8C" w14:textId="0354E153" w:rsidR="0090708E" w:rsidRPr="0090708E" w:rsidRDefault="00273E77" w:rsidP="0090708E">
      <w:r>
        <w:t>De URCaps API</w:t>
      </w:r>
      <w:r w:rsidR="009505B8">
        <w:t xml:space="preserve"> geeft een programmeur toegang tot de functionaliteiten binnen PolyScope. Zoals eerder beschreven ( verwijzing naar theoretisch kader ) maakt de API gebruik van contributions. Deze contributions zijn services die ieder zijn eigen functionaliteit bieden. De vier types contributions zijn: Installation Node, Program Node, Toolbar en Daemon. De API die meegegeven wordt aan deze nodes is het Domain API. Deze bestaat weer uit drie aparte API lagen; Application, User Interface en System API’s. In de afbeelding hieronder is te zien hoe deze lagen zijn opgebouwd in </w:t>
      </w:r>
      <w:r w:rsidR="00E174E6">
        <w:t>de</w:t>
      </w:r>
      <w:r w:rsidR="009505B8">
        <w:t xml:space="preserve"> URCaps API</w:t>
      </w:r>
      <w:r w:rsidR="00E174E6">
        <w:t>.</w:t>
      </w:r>
    </w:p>
    <w:p w14:paraId="774ED027" w14:textId="77777777" w:rsidR="00E174E6" w:rsidRDefault="00E174E6" w:rsidP="00E174E6">
      <w:pPr>
        <w:keepNext/>
      </w:pPr>
      <w:r>
        <w:rPr>
          <w:noProof/>
        </w:rPr>
        <w:drawing>
          <wp:inline distT="0" distB="0" distL="0" distR="0" wp14:anchorId="502BC718" wp14:editId="0E3A2CFE">
            <wp:extent cx="5943600" cy="33407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A73F925" w14:textId="3EB094DA" w:rsidR="004506A4" w:rsidRPr="00E174E6" w:rsidRDefault="00E174E6" w:rsidP="00E174E6">
      <w:pPr>
        <w:pStyle w:val="Bijschrift"/>
        <w:rPr>
          <w:color w:val="7F7F7F" w:themeColor="text1" w:themeTint="80"/>
          <w:lang w:val="en-GB"/>
        </w:rPr>
      </w:pPr>
      <w:r w:rsidRPr="00E174E6">
        <w:rPr>
          <w:color w:val="7F7F7F" w:themeColor="text1" w:themeTint="80"/>
          <w:lang w:val="en-GB"/>
        </w:rPr>
        <w:t xml:space="preserve">Figuur </w:t>
      </w:r>
      <w:r w:rsidRPr="00E174E6">
        <w:rPr>
          <w:color w:val="7F7F7F" w:themeColor="text1" w:themeTint="80"/>
        </w:rPr>
        <w:fldChar w:fldCharType="begin"/>
      </w:r>
      <w:r w:rsidRPr="00E174E6">
        <w:rPr>
          <w:color w:val="7F7F7F" w:themeColor="text1" w:themeTint="80"/>
          <w:lang w:val="en-GB"/>
        </w:rPr>
        <w:instrText xml:space="preserve"> SEQ Figuur \* ARABIC </w:instrText>
      </w:r>
      <w:r w:rsidRPr="00E174E6">
        <w:rPr>
          <w:color w:val="7F7F7F" w:themeColor="text1" w:themeTint="80"/>
        </w:rPr>
        <w:fldChar w:fldCharType="separate"/>
      </w:r>
      <w:r w:rsidR="008E3761">
        <w:rPr>
          <w:noProof/>
          <w:color w:val="7F7F7F" w:themeColor="text1" w:themeTint="80"/>
          <w:lang w:val="en-GB"/>
        </w:rPr>
        <w:t>2</w:t>
      </w:r>
      <w:r w:rsidRPr="00E174E6">
        <w:rPr>
          <w:color w:val="7F7F7F" w:themeColor="text1" w:themeTint="80"/>
        </w:rPr>
        <w:fldChar w:fldCharType="end"/>
      </w:r>
      <w:r w:rsidRPr="00E174E6">
        <w:rPr>
          <w:color w:val="7F7F7F" w:themeColor="text1" w:themeTint="80"/>
          <w:lang w:val="en-GB"/>
        </w:rPr>
        <w:t xml:space="preserve"> URCaps API overview, </w:t>
      </w:r>
      <w:hyperlink r:id="rId15" w:history="1">
        <w:r w:rsidRPr="00E174E6">
          <w:rPr>
            <w:rStyle w:val="Hyperlink"/>
            <w:color w:val="7F7F7F" w:themeColor="text1" w:themeTint="80"/>
            <w:lang w:val="en-GB"/>
          </w:rPr>
          <w:t>https://plus.universal-robots.com/getting-started/urcap-api-overview/Deployment</w:t>
        </w:r>
      </w:hyperlink>
    </w:p>
    <w:p w14:paraId="40027068" w14:textId="77777777" w:rsidR="00434EA3" w:rsidRDefault="00E174E6" w:rsidP="00E174E6">
      <w:r w:rsidRPr="00E174E6">
        <w:t xml:space="preserve">De toegang tot deze </w:t>
      </w:r>
      <w:r>
        <w:t>API’s wordt gedaan via een “Provider”-object van de node. Bijvoorbeeld een Installation Node krijg een “InstallationAPIProvider”-object, die toegang geeft aan alle relevante functies voor die node. En deze wordt meegegeven aan de Installation node wanneer deze geïnstantieerd wordt.</w:t>
      </w:r>
    </w:p>
    <w:p w14:paraId="1BBD10B5" w14:textId="0D929CE0" w:rsidR="00E174E6" w:rsidRDefault="00E174E6" w:rsidP="00E174E6">
      <w:r>
        <w:t>De eisen die eerder gesteld zijn aan de ontwikkelomgeving zijn vanzelfsprekend vaak van toepassing op de API zelf. Universal Robots heeft zijn URCaps API duidelijk in kaart gebracht met een simpele overview van de URCaps API</w:t>
      </w:r>
      <w:r w:rsidR="00434EA3">
        <w:t xml:space="preserve"> (zie Bijlage, 13.3)</w:t>
      </w:r>
      <w:r>
        <w:t xml:space="preserve">. </w:t>
      </w:r>
      <w:r w:rsidR="00434EA3">
        <w:t xml:space="preserve">Deze overview is gebruikt om vast te stellen of de API voldoet. </w:t>
      </w:r>
    </w:p>
    <w:p w14:paraId="5C74746B" w14:textId="77777777" w:rsidR="00BC3E60" w:rsidRDefault="00BC3E60">
      <w:pPr>
        <w:rPr>
          <w:rFonts w:asciiTheme="majorHAnsi" w:eastAsiaTheme="majorEastAsia" w:hAnsiTheme="majorHAnsi" w:cstheme="majorBidi"/>
          <w:b/>
          <w:bCs/>
          <w:color w:val="000000" w:themeColor="text1"/>
        </w:rPr>
      </w:pPr>
      <w:r>
        <w:br w:type="page"/>
      </w:r>
    </w:p>
    <w:p w14:paraId="4C98FE7D" w14:textId="281583F7" w:rsidR="009F7827" w:rsidRDefault="009F7827" w:rsidP="002019DB">
      <w:pPr>
        <w:pStyle w:val="Kop3"/>
      </w:pPr>
      <w:bookmarkStart w:id="89" w:name="_Toc21351881"/>
      <w:r>
        <w:lastRenderedPageBreak/>
        <w:t>UR-Scriptic</w:t>
      </w:r>
      <w:bookmarkEnd w:id="89"/>
    </w:p>
    <w:p w14:paraId="2880AC7E" w14:textId="748898FD" w:rsidR="009F7827" w:rsidRDefault="009F7827" w:rsidP="009F7827">
      <w:r>
        <w:t xml:space="preserve">Het URCommand maakt gebruik van de taal URScript, dit is makkelijk gezegd een gestripte versie van Python met toegevoegde embedded functionaliteiten. Zoals code wordt omgezet naar machine instructies, wordt de code die een URCap levert omgezet naar URScript. Wanneer er een programma wordt gestart binnen PolyScope , start de zogenaamde “Real Time Thread”(RTT). Deze RTT is een thread dat bestaat uit URScript code dat gegenereerd wordt door PolyScope, waaronder ook de URCap. Wanneer deze RTT gestart wordt kunnen de waardes die meegegeven waren voor de URCap ook niet meer aangepast worden. Kortom, er is geen directe communicatie mogelijk tussen een URCap en de RTT. Zoals bevestigd op het forum van Universal Robots : </w:t>
      </w:r>
    </w:p>
    <w:p w14:paraId="6839B22E" w14:textId="0A78D6E3" w:rsidR="009F7827" w:rsidRDefault="009F7827" w:rsidP="009F7827">
      <w:pPr>
        <w:keepNext/>
      </w:pPr>
      <w:r w:rsidRPr="009F7827">
        <w:rPr>
          <w:noProof/>
        </w:rPr>
        <w:drawing>
          <wp:inline distT="0" distB="0" distL="0" distR="0" wp14:anchorId="458B0628" wp14:editId="11810F55">
            <wp:extent cx="5943600" cy="1336675"/>
            <wp:effectExtent l="19050" t="19050" r="19050" b="158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6675"/>
                    </a:xfrm>
                    <a:prstGeom prst="rect">
                      <a:avLst/>
                    </a:prstGeom>
                    <a:ln>
                      <a:solidFill>
                        <a:schemeClr val="tx1"/>
                      </a:solidFill>
                    </a:ln>
                  </pic:spPr>
                </pic:pic>
              </a:graphicData>
            </a:graphic>
          </wp:inline>
        </w:drawing>
      </w:r>
      <w:r w:rsidRPr="009F7827">
        <w:rPr>
          <w:noProof/>
        </w:rPr>
        <w:t xml:space="preserve"> </w:t>
      </w:r>
    </w:p>
    <w:p w14:paraId="734E557C" w14:textId="19C4C6A9" w:rsidR="009F7827" w:rsidRDefault="009F7827" w:rsidP="009F7827">
      <w:pPr>
        <w:pStyle w:val="Bijschrift"/>
        <w:rPr>
          <w:u w:val="single"/>
        </w:rPr>
      </w:pPr>
      <w:r>
        <w:t xml:space="preserve">Figuur </w:t>
      </w:r>
      <w:r>
        <w:fldChar w:fldCharType="begin"/>
      </w:r>
      <w:r>
        <w:instrText xml:space="preserve"> SEQ Figuur \* ARABIC </w:instrText>
      </w:r>
      <w:r>
        <w:fldChar w:fldCharType="separate"/>
      </w:r>
      <w:r w:rsidR="008E3761">
        <w:rPr>
          <w:noProof/>
        </w:rPr>
        <w:t>3</w:t>
      </w:r>
      <w:r>
        <w:fldChar w:fldCharType="end"/>
      </w:r>
      <w:r w:rsidRPr="009F7827">
        <w:t xml:space="preserve"> </w:t>
      </w:r>
      <w:hyperlink r:id="rId17" w:history="1">
        <w:r w:rsidRPr="009F7827">
          <w:rPr>
            <w:rStyle w:val="Hyperlink"/>
            <w:color w:val="44546A" w:themeColor="text2"/>
          </w:rPr>
          <w:t>https://forum.universal-robots.com/t/urcap-program-node-execution/595</w:t>
        </w:r>
      </w:hyperlink>
    </w:p>
    <w:p w14:paraId="0B533EC8" w14:textId="77777777" w:rsidR="002019DB" w:rsidRDefault="002019DB" w:rsidP="002019DB">
      <w:pPr>
        <w:pStyle w:val="Kop3"/>
      </w:pPr>
      <w:bookmarkStart w:id="90" w:name="_Toc21351882"/>
      <w:r>
        <w:t>Models</w:t>
      </w:r>
      <w:bookmarkEnd w:id="90"/>
    </w:p>
    <w:p w14:paraId="7EBB6D83" w14:textId="0D5FC7DC" w:rsidR="008E3761" w:rsidRDefault="002019DB" w:rsidP="002019DB">
      <w:pPr>
        <w:rPr>
          <w:rFonts w:eastAsiaTheme="majorEastAsia"/>
        </w:rPr>
      </w:pPr>
      <w:r>
        <w:t xml:space="preserve">De uRCap API maakt gebruik van zogenaamde Models, </w:t>
      </w:r>
      <w:r w:rsidR="008E3761">
        <w:br w:type="page"/>
      </w:r>
    </w:p>
    <w:p w14:paraId="0B8C0B8C" w14:textId="62A18D9E" w:rsidR="00434EA3" w:rsidRDefault="00434EA3" w:rsidP="002019DB">
      <w:pPr>
        <w:pStyle w:val="Kop3"/>
        <w:rPr>
          <w:rStyle w:val="Zwaar"/>
          <w:b/>
          <w:bCs/>
        </w:rPr>
      </w:pPr>
      <w:bookmarkStart w:id="91" w:name="_Toc21351883"/>
      <w:commentRangeStart w:id="92"/>
      <w:r>
        <w:rPr>
          <w:rStyle w:val="Zwaar"/>
          <w:b/>
          <w:bCs/>
        </w:rPr>
        <w:lastRenderedPageBreak/>
        <w:t>Communicatie</w:t>
      </w:r>
      <w:commentRangeEnd w:id="92"/>
      <w:r w:rsidR="009F7827">
        <w:rPr>
          <w:rStyle w:val="Verwijzingopmerking"/>
          <w:rFonts w:asciiTheme="minorHAnsi" w:eastAsiaTheme="minorEastAsia" w:hAnsiTheme="minorHAnsi" w:cstheme="minorBidi"/>
          <w:b w:val="0"/>
          <w:bCs w:val="0"/>
          <w:i/>
          <w:iCs/>
          <w:color w:val="auto"/>
        </w:rPr>
        <w:commentReference w:id="92"/>
      </w:r>
      <w:bookmarkEnd w:id="91"/>
    </w:p>
    <w:p w14:paraId="4652DD02" w14:textId="6DAEAB7F" w:rsidR="000051E6" w:rsidRDefault="000051E6" w:rsidP="00434EA3">
      <w:r>
        <w:t xml:space="preserve">Als er naar de eisen gekeken wordt in 7.3.1 en naar de URCaps API, blijkt dat de URCaps API beschikt over de functionaliteiten om deze te volbrengen. De Application API beschikt over de functionaliteiten betreffende IO’s en TCP en de Installation API maakt gebruik van een TCP Contribution.  </w:t>
      </w:r>
    </w:p>
    <w:p w14:paraId="2C720092" w14:textId="355A325A" w:rsidR="000051E6" w:rsidRDefault="000051E6" w:rsidP="00467508">
      <w:pPr>
        <w:jc w:val="center"/>
      </w:pPr>
      <w:r w:rsidRPr="000051E6">
        <w:drawing>
          <wp:inline distT="0" distB="0" distL="0" distR="0" wp14:anchorId="704EEA7F" wp14:editId="1E86FFA0">
            <wp:extent cx="876345" cy="66678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6345" cy="666784"/>
                    </a:xfrm>
                    <a:prstGeom prst="rect">
                      <a:avLst/>
                    </a:prstGeom>
                  </pic:spPr>
                </pic:pic>
              </a:graphicData>
            </a:graphic>
          </wp:inline>
        </w:drawing>
      </w:r>
      <w:r w:rsidR="00467508">
        <w:tab/>
      </w:r>
      <w:r w:rsidR="00467508">
        <w:tab/>
      </w:r>
      <w:r w:rsidRPr="000051E6">
        <w:drawing>
          <wp:inline distT="0" distB="0" distL="0" distR="0" wp14:anchorId="2AF4A4F5" wp14:editId="0669060D">
            <wp:extent cx="863644" cy="641383"/>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3644" cy="641383"/>
                    </a:xfrm>
                    <a:prstGeom prst="rect">
                      <a:avLst/>
                    </a:prstGeom>
                  </pic:spPr>
                </pic:pic>
              </a:graphicData>
            </a:graphic>
          </wp:inline>
        </w:drawing>
      </w:r>
      <w:r w:rsidR="00467508">
        <w:tab/>
      </w:r>
      <w:r w:rsidR="00467508">
        <w:tab/>
      </w:r>
      <w:r w:rsidRPr="000051E6">
        <w:drawing>
          <wp:inline distT="0" distB="0" distL="0" distR="0" wp14:anchorId="1397A30D" wp14:editId="3B56E7D7">
            <wp:extent cx="889046" cy="609631"/>
            <wp:effectExtent l="0" t="0" r="635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9046" cy="609631"/>
                    </a:xfrm>
                    <a:prstGeom prst="rect">
                      <a:avLst/>
                    </a:prstGeom>
                  </pic:spPr>
                </pic:pic>
              </a:graphicData>
            </a:graphic>
          </wp:inline>
        </w:drawing>
      </w:r>
    </w:p>
    <w:p w14:paraId="7AFC5BF8" w14:textId="7FF8AFB0" w:rsidR="00421AC9" w:rsidRPr="00421AC9" w:rsidRDefault="000051E6" w:rsidP="00421AC9">
      <w:r>
        <w:t xml:space="preserve"> </w:t>
      </w:r>
      <w:r w:rsidR="00467508">
        <w:t>Deze API’s beantwoorden de requirements, Er is de mogelijkheid om TCP’s te creëren, verwijderen en aan te passen. Ook heeft het de mogelijkheid om te communiceren via Modbus ,en zo het protocol van de Festo motor kan ondersteunen.</w:t>
      </w:r>
      <w:r w:rsidR="003966A6">
        <w:t xml:space="preserve"> De specifieke requirements en hoe de API hier aan voldoet wordt behandeld in Bijlage 13.4.</w:t>
      </w:r>
      <w:r w:rsidR="001459AD">
        <w:t xml:space="preserve"> </w:t>
      </w:r>
    </w:p>
    <w:p w14:paraId="45D81082" w14:textId="1A68BFF8" w:rsidR="00E174E6" w:rsidRDefault="002A72BB" w:rsidP="002019DB">
      <w:pPr>
        <w:pStyle w:val="Kop3"/>
      </w:pPr>
      <w:bookmarkStart w:id="93" w:name="_Toc21351884"/>
      <w:r>
        <w:t>User Interface</w:t>
      </w:r>
      <w:bookmarkEnd w:id="93"/>
    </w:p>
    <w:p w14:paraId="48EB1C1E" w14:textId="0F49095B" w:rsidR="00421AC9" w:rsidRDefault="002A72BB" w:rsidP="00E174E6">
      <w:r>
        <w:t xml:space="preserve">Elke node in PolyScope krijgt een GUI </w:t>
      </w:r>
      <w:r w:rsidR="00421AC9">
        <w:t xml:space="preserve">contribution </w:t>
      </w:r>
      <w:r>
        <w:t xml:space="preserve">, deze bevat functies om </w:t>
      </w:r>
      <w:r w:rsidR="00BA4B86">
        <w:t xml:space="preserve">de interface aan te passen met behulp van HTML of Swing. Universal Robots raad Swing aan omdat het de meeste toegepaste toolkit is voor Java user interfaces onder Java developers en URCap developers. Ook worden er geen updates meer geleverd betreft HTML.  Alle objecten die ondersteund worden in JDK6 zijn geïmplementeerd bij de URCaps, dit bevat o.a. : </w:t>
      </w:r>
      <w:r w:rsidR="00BA4B86" w:rsidRPr="00BC3E60">
        <w:t>Text Input Fields, Number Input Fields, Special Input Fields ( IP of Passwords ) Buttons, Checkboxes, Dropdowns, Lists, Images</w:t>
      </w:r>
      <w:r w:rsidR="00BA4B86">
        <w:t xml:space="preserve"> en nog veel meer. De Swing toolkit is meer dan geschikt om een bruikbare user interface te creëren voor de FestoCap</w:t>
      </w:r>
    </w:p>
    <w:p w14:paraId="0A73A28B" w14:textId="5AFC6449" w:rsidR="00E174E6" w:rsidRPr="00E174E6" w:rsidRDefault="00E174E6" w:rsidP="002019DB">
      <w:pPr>
        <w:pStyle w:val="Kop2"/>
      </w:pPr>
      <w:bookmarkStart w:id="94" w:name="_Toc21351885"/>
      <w:r>
        <w:t>Deployment</w:t>
      </w:r>
      <w:bookmarkEnd w:id="94"/>
    </w:p>
    <w:p w14:paraId="52744832" w14:textId="2C281752" w:rsidR="004506A4" w:rsidRDefault="004506A4" w:rsidP="00BA4B86">
      <w:r>
        <w:t xml:space="preserve">Een URCap wordt </w:t>
      </w:r>
      <w:r w:rsidR="007B4824">
        <w:t>gecompileerd</w:t>
      </w:r>
      <w:r>
        <w:t xml:space="preserve"> en gebuild door middel van een Mave</w:t>
      </w:r>
      <w:r w:rsidR="00B4493B">
        <w:t>n</w:t>
      </w:r>
      <w:r>
        <w:t xml:space="preserve"> </w:t>
      </w:r>
      <w:r w:rsidR="007B4824">
        <w:t>build script</w:t>
      </w:r>
      <w:r>
        <w:t xml:space="preserve"> </w:t>
      </w:r>
      <w:r w:rsidR="007B4824" w:rsidRPr="006022B1">
        <w:t xml:space="preserve">Maven is een </w:t>
      </w:r>
      <w:r w:rsidR="007B4824">
        <w:t>“B</w:t>
      </w:r>
      <w:r w:rsidR="007B4824" w:rsidRPr="006022B1">
        <w:t xml:space="preserve">uild </w:t>
      </w:r>
      <w:r w:rsidR="007B4824">
        <w:t>A</w:t>
      </w:r>
      <w:r w:rsidR="007B4824" w:rsidRPr="006022B1">
        <w:t xml:space="preserve">utomation </w:t>
      </w:r>
      <w:r w:rsidR="007B4824">
        <w:t>T</w:t>
      </w:r>
      <w:r w:rsidR="007B4824" w:rsidRPr="006022B1">
        <w:t>ool</w:t>
      </w:r>
      <w:r w:rsidR="007B4824">
        <w:t>”</w:t>
      </w:r>
      <w:r w:rsidR="007B4824" w:rsidRPr="006022B1">
        <w:t xml:space="preserve"> voor</w:t>
      </w:r>
      <w:r w:rsidR="007B4824">
        <w:t xml:space="preserve"> Java projecten gebaseerd op een Project Object Model(POM). Het wordt gebruik voor het builden van projecten ,dependencies en documentatie. Het levert een simpel build proces, vergelijkbaar aan ANT maar met veel meer mogelijkheden. Maven maakt gebruik van een POM file waar alle informatie in staat gerelateerd aan het project, zoals configuratie informatie en dependencies, source directory, plug-ins en goals. Wanneer een Maven project gebuild wordt leest deze het pom.xml bestand uit en voert deze commando’s out.</w:t>
      </w:r>
    </w:p>
    <w:p w14:paraId="78D534CE" w14:textId="77777777" w:rsidR="007B4824" w:rsidRDefault="004506A4" w:rsidP="004506A4">
      <w:r>
        <w:t>Vervolgens moet het bestand handmatig toegevoegd worden en daarna binnen de simulator toegepast worden. Hierna dient de simulator opnieuw opgestart te worden. Het kost veel tijd om een simpelere URCap te deployen</w:t>
      </w:r>
      <w:r w:rsidR="00BF7266">
        <w:t xml:space="preserve"> </w:t>
      </w:r>
      <w:r>
        <w:t xml:space="preserve">. Dit neemt vooral veel tijd in beslag tijdens de ontwikkeling van een URCap. </w:t>
      </w:r>
    </w:p>
    <w:p w14:paraId="2876F28A" w14:textId="77777777" w:rsidR="00774F3E" w:rsidRDefault="00774F3E">
      <w:pPr>
        <w:rPr>
          <w:rFonts w:asciiTheme="majorHAnsi" w:eastAsiaTheme="majorEastAsia" w:hAnsiTheme="majorHAnsi" w:cstheme="majorBidi"/>
          <w:b/>
          <w:bCs/>
          <w:color w:val="000000" w:themeColor="text1"/>
        </w:rPr>
      </w:pPr>
      <w:r>
        <w:br w:type="page"/>
      </w:r>
    </w:p>
    <w:p w14:paraId="54ABF4E6" w14:textId="416DB2F3" w:rsidR="007B4824" w:rsidRPr="0090708E" w:rsidRDefault="007B4824" w:rsidP="002019DB">
      <w:pPr>
        <w:pStyle w:val="Kop2"/>
      </w:pPr>
      <w:bookmarkStart w:id="95" w:name="_Toc21351886"/>
      <w:r w:rsidRPr="0090708E">
        <w:lastRenderedPageBreak/>
        <w:t>Testopstelling</w:t>
      </w:r>
      <w:bookmarkEnd w:id="95"/>
    </w:p>
    <w:p w14:paraId="550BEFD2" w14:textId="2779BEBB" w:rsidR="00674D58" w:rsidRDefault="007B4824" w:rsidP="007B4824">
      <w:r>
        <w:t>Om een URCap te kunnen produceren volgens de wensen van de opdrachtgever is een testomgeving opgezet. Deze opstelling moet de toepassing van het product voldoende simuleren</w:t>
      </w:r>
      <w:r w:rsidR="00674D58">
        <w:t xml:space="preserve"> tijdens de ontwikkeling van het product</w:t>
      </w:r>
      <w:r>
        <w:t>.</w:t>
      </w:r>
    </w:p>
    <w:p w14:paraId="0496C75B" w14:textId="1616340C" w:rsidR="00674D58" w:rsidRDefault="00674D58" w:rsidP="002019DB">
      <w:pPr>
        <w:pStyle w:val="Kop3"/>
      </w:pPr>
      <w:bookmarkStart w:id="96" w:name="_Toc21351887"/>
      <w:r>
        <w:t>Virtuele Test</w:t>
      </w:r>
      <w:r w:rsidR="009B09E6">
        <w:t>opstelling</w:t>
      </w:r>
      <w:bookmarkEnd w:id="96"/>
    </w:p>
    <w:p w14:paraId="699B4436" w14:textId="611FBEDD" w:rsidR="009B09E6" w:rsidRDefault="00674D58" w:rsidP="007B4824">
      <w:pPr>
        <w:rPr>
          <w:noProof/>
        </w:rPr>
      </w:pPr>
      <w:r>
        <w:t>Om in de beginfasen van de ontwikkeling van het project wordt er gebruik gemaakt van de virtuele omgeving geleverd door Universal Robots. Deze is verbonden</w:t>
      </w:r>
      <w:r w:rsidR="009B09E6">
        <w:t xml:space="preserve"> via netwerkkabel met een Festo motorcontroller.</w:t>
      </w:r>
      <w:r w:rsidR="009B09E6" w:rsidRPr="009B09E6">
        <w:rPr>
          <w:noProof/>
        </w:rPr>
        <w:t xml:space="preserve"> </w:t>
      </w:r>
      <w:r w:rsidR="009B09E6">
        <w:rPr>
          <w:noProof/>
        </w:rPr>
        <w:t>Deze testopstelling maakt het mogelijk snel een project te testen zonder een U</w:t>
      </w:r>
      <w:r w:rsidR="00CB47B6">
        <w:rPr>
          <w:noProof/>
        </w:rPr>
        <w:t xml:space="preserve">R Robotarm. </w:t>
      </w:r>
    </w:p>
    <w:p w14:paraId="154B829E" w14:textId="605314F9" w:rsidR="009B09E6" w:rsidRDefault="009B09E6" w:rsidP="009B09E6">
      <w:pPr>
        <w:jc w:val="center"/>
      </w:pPr>
      <w:r>
        <w:rPr>
          <w:noProof/>
        </w:rPr>
        <w:drawing>
          <wp:inline distT="0" distB="0" distL="0" distR="0" wp14:anchorId="29D26FA0" wp14:editId="49C03C6E">
            <wp:extent cx="4100830" cy="9410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00830" cy="941070"/>
                    </a:xfrm>
                    <a:prstGeom prst="rect">
                      <a:avLst/>
                    </a:prstGeom>
                    <a:noFill/>
                    <a:ln>
                      <a:noFill/>
                    </a:ln>
                  </pic:spPr>
                </pic:pic>
              </a:graphicData>
            </a:graphic>
          </wp:inline>
        </w:drawing>
      </w:r>
    </w:p>
    <w:p w14:paraId="3426CD7E" w14:textId="771ED293" w:rsidR="00CB47B6" w:rsidRPr="00CB47B6" w:rsidRDefault="00CB47B6" w:rsidP="002019DB">
      <w:pPr>
        <w:pStyle w:val="Kop3"/>
        <w:rPr>
          <w:rFonts w:eastAsiaTheme="minorEastAsia"/>
        </w:rPr>
      </w:pPr>
      <w:bookmarkStart w:id="97" w:name="_Toc21351888"/>
      <w:r>
        <w:t>Fysieke Opstelling</w:t>
      </w:r>
      <w:bookmarkEnd w:id="97"/>
    </w:p>
    <w:p w14:paraId="798F13CE" w14:textId="7FD4D3CB" w:rsidR="003631D3" w:rsidRDefault="003631D3" w:rsidP="00CB47B6">
      <w:r>
        <w:rPr>
          <w:noProof/>
        </w:rPr>
        <w:drawing>
          <wp:anchor distT="0" distB="0" distL="114300" distR="114300" simplePos="0" relativeHeight="251662336" behindDoc="1" locked="0" layoutInCell="1" allowOverlap="1" wp14:anchorId="54559A57" wp14:editId="7B736C3E">
            <wp:simplePos x="0" y="0"/>
            <wp:positionH relativeFrom="column">
              <wp:posOffset>661916</wp:posOffset>
            </wp:positionH>
            <wp:positionV relativeFrom="paragraph">
              <wp:posOffset>1404383</wp:posOffset>
            </wp:positionV>
            <wp:extent cx="4285615" cy="2205355"/>
            <wp:effectExtent l="0" t="0" r="635" b="444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85615" cy="2205355"/>
                    </a:xfrm>
                    <a:prstGeom prst="rect">
                      <a:avLst/>
                    </a:prstGeom>
                  </pic:spPr>
                </pic:pic>
              </a:graphicData>
            </a:graphic>
          </wp:anchor>
        </w:drawing>
      </w:r>
      <w:r w:rsidR="00CB47B6">
        <w:t xml:space="preserve">Voor </w:t>
      </w:r>
      <w:r w:rsidR="00F138A9">
        <w:t>de tests wordt er gebruikt gemaakt van een UR5 robotarm opstelling met twee Festo motorcontrollers en motors. Ook beschikt de opstelling over een Pick-IT Camera voor objectdetectie en grijper voor het pakken van objecten. Het doel van deze opstelling is om een bal te pakken uit een bakje en deze vervolgende bovenaan een baan te plaatsen die eindigt in het bakje. De robotarm wordt over een as verplaatst naar het drop-off punt met behulp van de eerste motor, boven het drop-off punt draait een schijf met een gat, deze schijf wordt met behulp van de tweede motor rondgedraaid. De robotarm moet op het juiste moment de bal loslaten zodat deze door het gat valt en de baan afrolt.</w:t>
      </w:r>
    </w:p>
    <w:p w14:paraId="276C5153" w14:textId="19138274" w:rsidR="004231D6" w:rsidRDefault="004231D6" w:rsidP="00CB47B6">
      <w:r w:rsidRPr="003F32E8">
        <w:br w:type="page"/>
      </w:r>
    </w:p>
    <w:p w14:paraId="7B4CE1C8" w14:textId="1E1D506B" w:rsidR="009F7827" w:rsidRDefault="00BA4B86" w:rsidP="009F7827">
      <w:pPr>
        <w:pStyle w:val="Kop2"/>
      </w:pPr>
      <w:bookmarkStart w:id="98" w:name="_Toc21351889"/>
      <w:r>
        <w:lastRenderedPageBreak/>
        <w:t>Conclusie</w:t>
      </w:r>
      <w:bookmarkEnd w:id="98"/>
    </w:p>
    <w:p w14:paraId="00F6CF80" w14:textId="14E62246" w:rsidR="00D35DD9" w:rsidRDefault="009F7827" w:rsidP="00BA4B86">
      <w:r>
        <w:t xml:space="preserve">De ontwikkelomgeving is in zijn huidige staat </w:t>
      </w:r>
      <w:r>
        <w:rPr>
          <w:b/>
          <w:bCs/>
        </w:rPr>
        <w:t>niet</w:t>
      </w:r>
      <w:r>
        <w:t xml:space="preserve"> geschikt om de FestoCap te kunnen produceren die aan alle opgestelde requirements voldoet. Om te kunnen communiceren met de Festo Drive moet er gebruik worden gemaakt van een specifiek </w:t>
      </w:r>
      <w:r w:rsidR="002019DB">
        <w:t>Modbus</w:t>
      </w:r>
      <w:r>
        <w:t xml:space="preserve"> protocol,</w:t>
      </w:r>
      <w:r w:rsidR="002019DB">
        <w:t xml:space="preserve"> </w:t>
      </w:r>
      <w:r>
        <w:t xml:space="preserve">PolyScope beschikt niet over dit protocol. </w:t>
      </w:r>
      <w:r w:rsidR="002019DB">
        <w:t xml:space="preserve">Verder is het niet mogelijk op een makkelijke manier te communiceren vanuit de real time thread naar een URCap en met randapparatuur. Hier moet extra aandacht aan besteed worden bij de ontwikkeling van de FestoCap. </w:t>
      </w:r>
      <w:r>
        <w:t>Ook beperkt de manier waarop variabelen aangepakt worden een paar van de gestelde requirements. Het is vereist om alternatiever voor zowel de communicatie en het gebruikt van variabelen binnen PolyScope te vinden.</w:t>
      </w:r>
    </w:p>
    <w:p w14:paraId="7502B894" w14:textId="09B49650" w:rsidR="002019DB" w:rsidRDefault="002019DB" w:rsidP="00BA4B86"/>
    <w:p w14:paraId="3FB2C56A" w14:textId="77777777" w:rsidR="00421AC9" w:rsidRDefault="00421AC9">
      <w:pPr>
        <w:rPr>
          <w:rFonts w:asciiTheme="majorHAnsi" w:eastAsiaTheme="majorEastAsia" w:hAnsiTheme="majorHAnsi" w:cstheme="majorBidi"/>
          <w:b/>
          <w:bCs/>
          <w:smallCaps/>
          <w:color w:val="000000" w:themeColor="text1"/>
          <w:sz w:val="36"/>
          <w:szCs w:val="36"/>
        </w:rPr>
      </w:pPr>
      <w:r>
        <w:br w:type="page"/>
      </w:r>
    </w:p>
    <w:p w14:paraId="0178AF81" w14:textId="58C95AF1" w:rsidR="00C8340F" w:rsidRDefault="003631D3" w:rsidP="00C8340F">
      <w:pPr>
        <w:pStyle w:val="Kop1"/>
      </w:pPr>
      <w:bookmarkStart w:id="99" w:name="_Toc21351890"/>
      <w:r>
        <w:lastRenderedPageBreak/>
        <w:t>Hoe kan het</w:t>
      </w:r>
      <w:r w:rsidR="00FB727C">
        <w:t xml:space="preserve"> UR</w:t>
      </w:r>
      <w:r w:rsidR="00475C03">
        <w:t xml:space="preserve"> </w:t>
      </w:r>
      <w:r w:rsidR="00FB727C">
        <w:t>Systeem communiceren met randapparatuur?</w:t>
      </w:r>
      <w:bookmarkEnd w:id="99"/>
    </w:p>
    <w:p w14:paraId="65B25A63" w14:textId="65211590" w:rsidR="001C5EB7" w:rsidRDefault="001C5EB7">
      <w:r>
        <w:t xml:space="preserve">Inleiding over hoe er met randapparatuur gecommuniceerd wordt. Vertel over welke methoden er mogelijk zijn en welke methoden Gibas gebruikt. Dit is ook terug te koppelen naar de requirements die eerder zijn opgesteld. </w:t>
      </w:r>
    </w:p>
    <w:p w14:paraId="32727164" w14:textId="42E94829" w:rsidR="007C5BA7" w:rsidRDefault="007C5BA7" w:rsidP="007C5BA7">
      <w:pPr>
        <w:pStyle w:val="Lijstalinea"/>
        <w:numPr>
          <w:ilvl w:val="0"/>
          <w:numId w:val="33"/>
        </w:numPr>
      </w:pPr>
      <w:r>
        <w:t>Gebruik het klassendiagram om de communicatie met randapparatuur weer te geven (waarin ook modbus wordt behandeld )</w:t>
      </w:r>
    </w:p>
    <w:p w14:paraId="130687B5" w14:textId="22EA77EE" w:rsidR="007C5BA7" w:rsidRDefault="007C5BA7" w:rsidP="007C5BA7">
      <w:pPr>
        <w:pStyle w:val="Lijstalinea"/>
        <w:numPr>
          <w:ilvl w:val="0"/>
          <w:numId w:val="33"/>
        </w:numPr>
      </w:pPr>
      <w:r>
        <w:t>Laat het verschil zien tussen de communicatie met Daemon en met Java</w:t>
      </w:r>
    </w:p>
    <w:p w14:paraId="0799729A" w14:textId="77777777" w:rsidR="007C5BA7" w:rsidRDefault="007C5BA7" w:rsidP="007C5BA7">
      <w:pPr>
        <w:pStyle w:val="Lijstalinea"/>
        <w:numPr>
          <w:ilvl w:val="0"/>
          <w:numId w:val="33"/>
        </w:numPr>
      </w:pPr>
      <w:r>
        <w:t xml:space="preserve">Leg uit hoe het prototype van de communicatie van de FestoCap werkt/is gemaakt </w:t>
      </w:r>
    </w:p>
    <w:p w14:paraId="09F2402D" w14:textId="1A963903" w:rsidR="007C5BA7" w:rsidRDefault="007C5BA7" w:rsidP="007C5BA7">
      <w:pPr>
        <w:pStyle w:val="Lijstalinea"/>
        <w:numPr>
          <w:ilvl w:val="0"/>
          <w:numId w:val="33"/>
        </w:numPr>
      </w:pPr>
      <w:r>
        <w:t xml:space="preserve">Breng de Real time thread ter sprake, hoe het werkt en hoe het zorgt voor suboptimale communicatie met randapparatuur </w:t>
      </w:r>
    </w:p>
    <w:p w14:paraId="3046344B" w14:textId="4C1312C1" w:rsidR="007C5BA7" w:rsidRDefault="007C5BA7" w:rsidP="007C5BA7">
      <w:pPr>
        <w:pStyle w:val="Lijstalinea"/>
        <w:numPr>
          <w:ilvl w:val="0"/>
          <w:numId w:val="33"/>
        </w:numPr>
      </w:pPr>
      <w:r>
        <w:t>Conclusie</w:t>
      </w:r>
    </w:p>
    <w:p w14:paraId="0DF18CE2" w14:textId="2548675E" w:rsidR="00C8340F" w:rsidRDefault="00C8340F">
      <w:r>
        <w:br w:type="page"/>
      </w:r>
    </w:p>
    <w:p w14:paraId="5767E606" w14:textId="798A343D" w:rsidR="00C13F84" w:rsidRDefault="004D564F" w:rsidP="004D564F">
      <w:pPr>
        <w:pStyle w:val="Kop1"/>
      </w:pPr>
      <w:bookmarkStart w:id="100" w:name="_Toc21351891"/>
      <w:r w:rsidRPr="004D564F">
        <w:lastRenderedPageBreak/>
        <w:t xml:space="preserve">Hoe kunnen de eerder gevonden resultaten omgezet worden naar een werkende </w:t>
      </w:r>
      <w:r>
        <w:t>URCap</w:t>
      </w:r>
      <w:r w:rsidRPr="004D564F">
        <w:t xml:space="preserve"> met in acht genomen de </w:t>
      </w:r>
      <w:r>
        <w:t>gevonden requirements</w:t>
      </w:r>
      <w:bookmarkEnd w:id="100"/>
    </w:p>
    <w:p w14:paraId="67FC7259" w14:textId="77777777" w:rsidR="00C13F84" w:rsidRPr="00C13F84" w:rsidRDefault="00C13F84" w:rsidP="00C13F84"/>
    <w:p w14:paraId="6FE758AA" w14:textId="3C214231" w:rsidR="00C13F84" w:rsidRDefault="007C5BA7" w:rsidP="007C5BA7">
      <w:pPr>
        <w:pStyle w:val="Lijstalinea"/>
        <w:numPr>
          <w:ilvl w:val="0"/>
          <w:numId w:val="33"/>
        </w:numPr>
      </w:pPr>
      <w:r>
        <w:t xml:space="preserve">Inleiding over hoe het FestoCap prototype gemaakt is </w:t>
      </w:r>
    </w:p>
    <w:p w14:paraId="354215D9" w14:textId="0A822CF5" w:rsidR="007C5BA7" w:rsidRDefault="007C5BA7" w:rsidP="007C5BA7">
      <w:pPr>
        <w:pStyle w:val="Lijstalinea"/>
        <w:numPr>
          <w:ilvl w:val="0"/>
          <w:numId w:val="33"/>
        </w:numPr>
      </w:pPr>
      <w:r>
        <w:t xml:space="preserve">Uitleg van de gekozen structuur van het programma </w:t>
      </w:r>
    </w:p>
    <w:p w14:paraId="3F03613C" w14:textId="4FE7B2D6" w:rsidR="007C5BA7" w:rsidRDefault="007C5BA7" w:rsidP="007C5BA7">
      <w:pPr>
        <w:pStyle w:val="Lijstalinea"/>
        <w:numPr>
          <w:ilvl w:val="0"/>
          <w:numId w:val="33"/>
        </w:numPr>
      </w:pPr>
      <w:r>
        <w:t>Gebruik het std en vergelijkbare diagrammen om de flow van de FestoCap uit te leggen ( vergeet niet terug te koppelen naar requirements</w:t>
      </w:r>
    </w:p>
    <w:p w14:paraId="62F515C2" w14:textId="610B2AAE" w:rsidR="007C5BA7" w:rsidRDefault="007C5BA7" w:rsidP="007C5BA7">
      <w:pPr>
        <w:pStyle w:val="Lijstalinea"/>
        <w:numPr>
          <w:ilvl w:val="0"/>
          <w:numId w:val="33"/>
        </w:numPr>
      </w:pPr>
      <w:r>
        <w:t>Verdiep over het gebruik van models en waarom dat hinderlijk was</w:t>
      </w:r>
    </w:p>
    <w:p w14:paraId="40F0E1B0" w14:textId="72480268" w:rsidR="007C5BA7" w:rsidRDefault="007C5BA7" w:rsidP="007C5BA7">
      <w:pPr>
        <w:pStyle w:val="Lijstalinea"/>
        <w:numPr>
          <w:ilvl w:val="0"/>
          <w:numId w:val="33"/>
        </w:numPr>
      </w:pPr>
      <w:r>
        <w:t>Verbeterpunten aan de het prototype / aanbevelingen</w:t>
      </w:r>
    </w:p>
    <w:p w14:paraId="4F914DF6" w14:textId="2D6E0D43" w:rsidR="007C5BA7" w:rsidRPr="00C13F84" w:rsidRDefault="007C5BA7" w:rsidP="007C5BA7">
      <w:pPr>
        <w:pStyle w:val="Lijstalinea"/>
        <w:numPr>
          <w:ilvl w:val="0"/>
          <w:numId w:val="33"/>
        </w:numPr>
      </w:pPr>
      <w:r>
        <w:t xml:space="preserve">Conclusie </w:t>
      </w:r>
    </w:p>
    <w:p w14:paraId="7AF7E790" w14:textId="77777777" w:rsidR="00C13F84" w:rsidRPr="00C13F84" w:rsidRDefault="00C13F84" w:rsidP="00C13F84"/>
    <w:p w14:paraId="055BCB52" w14:textId="77777777" w:rsidR="00C13F84" w:rsidRPr="00C13F84" w:rsidRDefault="00C13F84" w:rsidP="00C13F84"/>
    <w:p w14:paraId="16CCF856" w14:textId="77777777" w:rsidR="00C13F84" w:rsidRPr="00C13F84" w:rsidRDefault="00C13F84" w:rsidP="00C13F84"/>
    <w:p w14:paraId="033CE952" w14:textId="77777777" w:rsidR="00C13F84" w:rsidRPr="00C13F84" w:rsidRDefault="00C13F84" w:rsidP="00C13F84"/>
    <w:p w14:paraId="00D9102B" w14:textId="77777777" w:rsidR="00C13F84" w:rsidRPr="00C13F84" w:rsidRDefault="00C13F84" w:rsidP="00C13F84"/>
    <w:p w14:paraId="23E31035" w14:textId="77777777" w:rsidR="00C13F84" w:rsidRPr="00C13F84" w:rsidRDefault="00C13F84" w:rsidP="00C13F84"/>
    <w:p w14:paraId="7F27014F" w14:textId="1CFF37CA" w:rsidR="00C8340F" w:rsidRDefault="00C13F84" w:rsidP="007C5BA7">
      <w:pPr>
        <w:tabs>
          <w:tab w:val="left" w:pos="3483"/>
        </w:tabs>
      </w:pPr>
      <w:r>
        <w:tab/>
      </w:r>
    </w:p>
    <w:p w14:paraId="166A41BB"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05684EC5" w14:textId="77777777" w:rsidR="00C8340F" w:rsidRDefault="00C8340F" w:rsidP="00C8340F">
      <w:pPr>
        <w:pStyle w:val="Kop1"/>
      </w:pPr>
      <w:bookmarkStart w:id="101" w:name="_Toc21351892"/>
      <w:r>
        <w:lastRenderedPageBreak/>
        <w:t>Conclusie</w:t>
      </w:r>
      <w:bookmarkEnd w:id="101"/>
    </w:p>
    <w:p w14:paraId="0DA29903"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31D4B978" w14:textId="77777777" w:rsidR="00C8340F" w:rsidRDefault="00C8340F" w:rsidP="00C8340F">
      <w:pPr>
        <w:pStyle w:val="Kop1"/>
      </w:pPr>
      <w:bookmarkStart w:id="102" w:name="_Toc21351893"/>
      <w:r>
        <w:lastRenderedPageBreak/>
        <w:t>Aanbevelingen</w:t>
      </w:r>
      <w:bookmarkEnd w:id="102"/>
    </w:p>
    <w:p w14:paraId="48DBFEF8"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3AD149C9" w14:textId="77777777" w:rsidR="00C8340F" w:rsidRDefault="00C8340F" w:rsidP="00C8340F">
      <w:pPr>
        <w:pStyle w:val="Kop1"/>
      </w:pPr>
      <w:bookmarkStart w:id="103" w:name="_Toc21351894"/>
      <w:r>
        <w:lastRenderedPageBreak/>
        <w:t>Bronvermelding</w:t>
      </w:r>
      <w:bookmarkEnd w:id="103"/>
    </w:p>
    <w:p w14:paraId="0A0867C2"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508C88A9" w14:textId="77777777" w:rsidR="0090708E" w:rsidRDefault="00C8340F" w:rsidP="0090708E">
      <w:pPr>
        <w:pStyle w:val="Kop1"/>
      </w:pPr>
      <w:bookmarkStart w:id="104" w:name="_Toc21351895"/>
      <w:r>
        <w:lastRenderedPageBreak/>
        <w:t>Bijlage</w:t>
      </w:r>
      <w:bookmarkEnd w:id="104"/>
    </w:p>
    <w:p w14:paraId="1353B4C4" w14:textId="200ABA4B" w:rsidR="0090708E" w:rsidRDefault="0090708E" w:rsidP="0090708E">
      <w:pPr>
        <w:pStyle w:val="Kop2"/>
      </w:pPr>
      <w:bookmarkStart w:id="105" w:name="_Toc21351896"/>
      <w:r>
        <w:t>Plan van Aanpak</w:t>
      </w:r>
      <w:bookmarkEnd w:id="105"/>
    </w:p>
    <w:p w14:paraId="56999767" w14:textId="5D52212F" w:rsidR="00E03167" w:rsidRDefault="00E03167" w:rsidP="00E03167"/>
    <w:p w14:paraId="32CFEEF4" w14:textId="437E8D73" w:rsidR="00E03167" w:rsidRDefault="00E03167" w:rsidP="00E03167">
      <w:pPr>
        <w:pStyle w:val="Kop2"/>
      </w:pPr>
      <w:bookmarkStart w:id="106" w:name="_Toc21351897"/>
      <w:r>
        <w:t>Festo motor DataSheet ( Temp want geen online versie beschikbaar)</w:t>
      </w:r>
      <w:bookmarkEnd w:id="106"/>
    </w:p>
    <w:tbl>
      <w:tblPr>
        <w:tblStyle w:val="Rastertabel2"/>
        <w:tblW w:w="0" w:type="auto"/>
        <w:tblLook w:val="04A0" w:firstRow="1" w:lastRow="0" w:firstColumn="1" w:lastColumn="0" w:noHBand="0" w:noVBand="1"/>
      </w:tblPr>
      <w:tblGrid>
        <w:gridCol w:w="4675"/>
        <w:gridCol w:w="4675"/>
      </w:tblGrid>
      <w:tr w:rsidR="00E03167" w:rsidRPr="00777BDD" w14:paraId="12F763C0" w14:textId="77777777" w:rsidTr="00E03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88A849" w14:textId="77777777" w:rsidR="00E03167" w:rsidRPr="00455D34" w:rsidRDefault="00E03167" w:rsidP="00166BA8">
            <w:r w:rsidRPr="00455D34">
              <w:t>Controle Functie</w:t>
            </w:r>
          </w:p>
        </w:tc>
        <w:tc>
          <w:tcPr>
            <w:tcW w:w="4675" w:type="dxa"/>
          </w:tcPr>
          <w:p w14:paraId="5BACE5C3" w14:textId="77777777" w:rsidR="00E03167" w:rsidRPr="00455D34" w:rsidRDefault="00E03167" w:rsidP="00166BA8">
            <w:pPr>
              <w:cnfStyle w:val="100000000000" w:firstRow="1" w:lastRow="0" w:firstColumn="0" w:lastColumn="0" w:oddVBand="0" w:evenVBand="0" w:oddHBand="0" w:evenHBand="0" w:firstRowFirstColumn="0" w:firstRowLastColumn="0" w:lastRowFirstColumn="0" w:lastRowLastColumn="0"/>
              <w:rPr>
                <w:lang w:val="en-GB"/>
              </w:rPr>
            </w:pPr>
            <w:r w:rsidRPr="00455D34">
              <w:rPr>
                <w:lang w:val="en-GB"/>
              </w:rPr>
              <w:t>Beschrijving vanuit Datasheet</w:t>
            </w:r>
          </w:p>
        </w:tc>
      </w:tr>
      <w:tr w:rsidR="00E03167" w:rsidRPr="00F52BE2" w14:paraId="55E194C8"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BA8488" w14:textId="77777777" w:rsidR="00E03167" w:rsidRDefault="00E03167" w:rsidP="00166BA8">
            <w:r>
              <w:t>Enable Drive</w:t>
            </w:r>
          </w:p>
        </w:tc>
        <w:tc>
          <w:tcPr>
            <w:tcW w:w="4675" w:type="dxa"/>
          </w:tcPr>
          <w:p w14:paraId="097B2FB3" w14:textId="77777777" w:rsidR="00E03167" w:rsidRPr="00777BDD"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777BDD">
              <w:rPr>
                <w:lang w:val="en-GB"/>
              </w:rPr>
              <w:t>Enables the Festo Drive(c</w:t>
            </w:r>
            <w:r>
              <w:rPr>
                <w:lang w:val="en-GB"/>
              </w:rPr>
              <w:t xml:space="preserve">ontroller) </w:t>
            </w:r>
          </w:p>
        </w:tc>
      </w:tr>
      <w:tr w:rsidR="00E03167" w:rsidRPr="00F52BE2" w14:paraId="050D4659"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4A15A3AF" w14:textId="77777777" w:rsidR="00E03167" w:rsidRDefault="00E03167" w:rsidP="00166BA8">
            <w:r>
              <w:t>Stop</w:t>
            </w:r>
          </w:p>
        </w:tc>
        <w:tc>
          <w:tcPr>
            <w:tcW w:w="4675" w:type="dxa"/>
          </w:tcPr>
          <w:p w14:paraId="3B35410C" w14:textId="77777777" w:rsidR="00E03167" w:rsidRPr="004B779F"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4B779F">
              <w:rPr>
                <w:lang w:val="en-GB"/>
              </w:rPr>
              <w:t>The drive stops with m</w:t>
            </w:r>
            <w:r>
              <w:rPr>
                <w:lang w:val="en-GB"/>
              </w:rPr>
              <w:t>aximum braking ramp, the positioning job is reset.</w:t>
            </w:r>
          </w:p>
        </w:tc>
      </w:tr>
      <w:tr w:rsidR="00E03167" w:rsidRPr="00F52BE2" w14:paraId="1D7D8C1D"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087C4" w14:textId="77777777" w:rsidR="00E03167" w:rsidRDefault="00E03167" w:rsidP="00166BA8">
            <w:r>
              <w:t>Start Positioning Task</w:t>
            </w:r>
          </w:p>
        </w:tc>
        <w:tc>
          <w:tcPr>
            <w:tcW w:w="4675" w:type="dxa"/>
          </w:tcPr>
          <w:p w14:paraId="51755653" w14:textId="77777777" w:rsidR="00E03167" w:rsidRPr="000C0201"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 </w:t>
            </w:r>
            <w:r w:rsidRPr="000C0201">
              <w:rPr>
                <w:lang w:val="en-GB"/>
              </w:rPr>
              <w:t>rising edge</w:t>
            </w:r>
            <w:r>
              <w:rPr>
                <w:lang w:val="en-GB"/>
              </w:rPr>
              <w:t>*</w:t>
            </w:r>
            <w:r>
              <w:rPr>
                <w:b/>
                <w:bCs/>
                <w:lang w:val="en-GB"/>
              </w:rPr>
              <w:t xml:space="preserve"> </w:t>
            </w:r>
            <w:r>
              <w:rPr>
                <w:lang w:val="en-GB"/>
              </w:rPr>
              <w:t>transfers the current nominal data and starts a positioning process</w:t>
            </w:r>
          </w:p>
        </w:tc>
      </w:tr>
      <w:tr w:rsidR="00E03167" w:rsidRPr="00F52BE2" w14:paraId="2F9E8EB7"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747505D4" w14:textId="77777777" w:rsidR="00E03167" w:rsidRDefault="00E03167" w:rsidP="00166BA8">
            <w:r>
              <w:t>Start Homing</w:t>
            </w:r>
          </w:p>
        </w:tc>
        <w:tc>
          <w:tcPr>
            <w:tcW w:w="4675" w:type="dxa"/>
          </w:tcPr>
          <w:p w14:paraId="486D994A" w14:textId="77777777" w:rsidR="00E03167" w:rsidRPr="000C0201"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0C0201">
              <w:rPr>
                <w:lang w:val="en-GB"/>
              </w:rPr>
              <w:t>A rising edge</w:t>
            </w:r>
            <w:r>
              <w:rPr>
                <w:lang w:val="en-GB"/>
              </w:rPr>
              <w:t>*</w:t>
            </w:r>
            <w:r w:rsidRPr="000C0201">
              <w:rPr>
                <w:lang w:val="en-GB"/>
              </w:rPr>
              <w:t xml:space="preserve"> starts h</w:t>
            </w:r>
            <w:r>
              <w:rPr>
                <w:lang w:val="en-GB"/>
              </w:rPr>
              <w:t>oming with the set parameters</w:t>
            </w:r>
          </w:p>
        </w:tc>
      </w:tr>
      <w:tr w:rsidR="00E03167" w:rsidRPr="00F52BE2" w14:paraId="0BFEF8A0"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5CC5B" w14:textId="77777777" w:rsidR="00E03167" w:rsidRDefault="00E03167" w:rsidP="00166BA8">
            <w:r>
              <w:t>Jog positive</w:t>
            </w:r>
          </w:p>
        </w:tc>
        <w:tc>
          <w:tcPr>
            <w:tcW w:w="4675" w:type="dxa"/>
          </w:tcPr>
          <w:p w14:paraId="550DC302" w14:textId="77777777" w:rsidR="00E03167" w:rsidRPr="000C0201"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0C0201">
              <w:rPr>
                <w:lang w:val="en-GB"/>
              </w:rPr>
              <w:t>The drive moves at a</w:t>
            </w:r>
            <w:r>
              <w:rPr>
                <w:lang w:val="en-GB"/>
              </w:rPr>
              <w:t xml:space="preserve"> specified velocity or rotational speed in the direction of larger actual values, as long as the bit is set.</w:t>
            </w:r>
          </w:p>
        </w:tc>
      </w:tr>
      <w:tr w:rsidR="00E03167" w:rsidRPr="00F52BE2" w14:paraId="3917CA0D"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4F94BDE2" w14:textId="77777777" w:rsidR="00E03167" w:rsidRDefault="00E03167" w:rsidP="00166BA8">
            <w:r>
              <w:t>Jog negative</w:t>
            </w:r>
          </w:p>
        </w:tc>
        <w:tc>
          <w:tcPr>
            <w:tcW w:w="4675" w:type="dxa"/>
          </w:tcPr>
          <w:p w14:paraId="184563F1" w14:textId="77777777" w:rsidR="00E03167" w:rsidRPr="000C0201"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0C0201">
              <w:rPr>
                <w:lang w:val="en-GB"/>
              </w:rPr>
              <w:t>The drive moves at a</w:t>
            </w:r>
            <w:r>
              <w:rPr>
                <w:lang w:val="en-GB"/>
              </w:rPr>
              <w:t xml:space="preserve"> specified velocity or rotational speed in the direction of smaller actual values, as long as the bit is set.</w:t>
            </w:r>
          </w:p>
        </w:tc>
      </w:tr>
      <w:tr w:rsidR="00E03167" w:rsidRPr="00F52BE2" w14:paraId="12BB1137" w14:textId="77777777" w:rsidTr="00E03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AF22B9" w14:textId="77777777" w:rsidR="00E03167" w:rsidRDefault="00E03167" w:rsidP="00166BA8">
            <w:r>
              <w:t>Reset Fault</w:t>
            </w:r>
          </w:p>
        </w:tc>
        <w:tc>
          <w:tcPr>
            <w:tcW w:w="4675" w:type="dxa"/>
          </w:tcPr>
          <w:p w14:paraId="39D3F06B" w14:textId="77777777" w:rsidR="00E03167" w:rsidRPr="000C0201"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0C0201">
              <w:rPr>
                <w:lang w:val="en-GB"/>
              </w:rPr>
              <w:t>A malfunction is acknowledged w</w:t>
            </w:r>
            <w:r>
              <w:rPr>
                <w:lang w:val="en-GB"/>
              </w:rPr>
              <w:t>it ha rising edge and the malfunction value is deleted</w:t>
            </w:r>
          </w:p>
        </w:tc>
      </w:tr>
      <w:tr w:rsidR="00E03167" w:rsidRPr="00F52BE2" w14:paraId="0C7E851A" w14:textId="77777777" w:rsidTr="00E03167">
        <w:tc>
          <w:tcPr>
            <w:cnfStyle w:val="001000000000" w:firstRow="0" w:lastRow="0" w:firstColumn="1" w:lastColumn="0" w:oddVBand="0" w:evenVBand="0" w:oddHBand="0" w:evenHBand="0" w:firstRowFirstColumn="0" w:firstRowLastColumn="0" w:lastRowFirstColumn="0" w:lastRowLastColumn="0"/>
            <w:tcW w:w="4675" w:type="dxa"/>
          </w:tcPr>
          <w:p w14:paraId="2D902461" w14:textId="77777777" w:rsidR="00E03167" w:rsidRPr="000436EC" w:rsidRDefault="00E03167" w:rsidP="00166BA8">
            <w:pPr>
              <w:rPr>
                <w:lang w:val="en-GB"/>
              </w:rPr>
            </w:pPr>
            <w:r>
              <w:rPr>
                <w:lang w:val="en-GB"/>
              </w:rPr>
              <w:t>Velocity</w:t>
            </w:r>
          </w:p>
        </w:tc>
        <w:tc>
          <w:tcPr>
            <w:tcW w:w="4675" w:type="dxa"/>
          </w:tcPr>
          <w:p w14:paraId="0DD055F6" w14:textId="77777777" w:rsidR="00E03167" w:rsidRPr="000C0201"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Velocity ramp as % of base value</w:t>
            </w:r>
          </w:p>
        </w:tc>
      </w:tr>
      <w:tr w:rsidR="00E03167" w:rsidRPr="000C0201" w14:paraId="223AB915" w14:textId="77777777" w:rsidTr="00E0316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75" w:type="dxa"/>
          </w:tcPr>
          <w:p w14:paraId="6CC4FBE7" w14:textId="77777777" w:rsidR="00E03167" w:rsidRPr="000436EC" w:rsidRDefault="00E03167" w:rsidP="00166BA8">
            <w:pPr>
              <w:rPr>
                <w:lang w:val="en-GB"/>
              </w:rPr>
            </w:pPr>
            <w:r>
              <w:rPr>
                <w:lang w:val="en-GB"/>
              </w:rPr>
              <w:t>Position</w:t>
            </w:r>
          </w:p>
        </w:tc>
        <w:tc>
          <w:tcPr>
            <w:tcW w:w="4675" w:type="dxa"/>
          </w:tcPr>
          <w:p w14:paraId="5C00B55E" w14:textId="77777777" w:rsidR="00E03167" w:rsidRPr="000C0201"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Position in positioning unit </w:t>
            </w:r>
          </w:p>
        </w:tc>
      </w:tr>
      <w:tr w:rsidR="00E03167" w14:paraId="7E790689" w14:textId="77777777" w:rsidTr="00166BA8">
        <w:tc>
          <w:tcPr>
            <w:cnfStyle w:val="001000000000" w:firstRow="0" w:lastRow="0" w:firstColumn="1" w:lastColumn="0" w:oddVBand="0" w:evenVBand="0" w:oddHBand="0" w:evenHBand="0" w:firstRowFirstColumn="0" w:firstRowLastColumn="0" w:lastRowFirstColumn="0" w:lastRowLastColumn="0"/>
            <w:tcW w:w="4675" w:type="dxa"/>
          </w:tcPr>
          <w:p w14:paraId="465458DF" w14:textId="7C512E70" w:rsidR="00E03167" w:rsidRPr="00E730A1" w:rsidRDefault="00E03167" w:rsidP="00166BA8">
            <w:pPr>
              <w:rPr>
                <w:b w:val="0"/>
                <w:bCs w:val="0"/>
              </w:rPr>
            </w:pPr>
            <w:r w:rsidRPr="00E730A1">
              <w:rPr>
                <w:b w:val="0"/>
                <w:bCs w:val="0"/>
              </w:rPr>
              <w:t>Status Functie</w:t>
            </w:r>
          </w:p>
        </w:tc>
        <w:tc>
          <w:tcPr>
            <w:tcW w:w="4675" w:type="dxa"/>
          </w:tcPr>
          <w:p w14:paraId="2CE23E33" w14:textId="77777777" w:rsidR="00E03167" w:rsidRPr="00E730A1" w:rsidRDefault="00E03167" w:rsidP="00166BA8">
            <w:pPr>
              <w:cnfStyle w:val="000000000000" w:firstRow="0" w:lastRow="0" w:firstColumn="0" w:lastColumn="0" w:oddVBand="0" w:evenVBand="0" w:oddHBand="0" w:evenHBand="0" w:firstRowFirstColumn="0" w:firstRowLastColumn="0" w:lastRowFirstColumn="0" w:lastRowLastColumn="0"/>
              <w:rPr>
                <w:b/>
                <w:bCs/>
              </w:rPr>
            </w:pPr>
            <w:r w:rsidRPr="00E730A1">
              <w:rPr>
                <w:b/>
                <w:bCs/>
              </w:rPr>
              <w:t>Beschrijving vanuit Datasheet</w:t>
            </w:r>
          </w:p>
        </w:tc>
      </w:tr>
      <w:tr w:rsidR="00E03167" w:rsidRPr="00F52BE2" w14:paraId="4B218108" w14:textId="77777777" w:rsidTr="0016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CB813" w14:textId="77777777" w:rsidR="00E03167" w:rsidRPr="00E730A1" w:rsidRDefault="00E03167" w:rsidP="00166BA8">
            <w:r w:rsidRPr="00E730A1">
              <w:t>Drive Enabled</w:t>
            </w:r>
          </w:p>
        </w:tc>
        <w:tc>
          <w:tcPr>
            <w:tcW w:w="4675" w:type="dxa"/>
          </w:tcPr>
          <w:p w14:paraId="112E5F96" w14:textId="77777777" w:rsidR="00E03167" w:rsidRPr="000436EC"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0436EC">
              <w:rPr>
                <w:lang w:val="en-GB"/>
              </w:rPr>
              <w:t>=1: Drive(controller) is enabled</w:t>
            </w:r>
          </w:p>
          <w:p w14:paraId="3B15B730" w14:textId="77777777" w:rsidR="00E03167" w:rsidRPr="000436EC"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0436EC">
              <w:rPr>
                <w:lang w:val="en-GB"/>
              </w:rPr>
              <w:t>=0</w:t>
            </w:r>
            <w:r>
              <w:rPr>
                <w:lang w:val="en-GB"/>
              </w:rPr>
              <w:t>:</w:t>
            </w:r>
            <w:r w:rsidRPr="000436EC">
              <w:rPr>
                <w:lang w:val="en-GB"/>
              </w:rPr>
              <w:t xml:space="preserve"> Drive blocked, controller not a</w:t>
            </w:r>
            <w:r>
              <w:rPr>
                <w:lang w:val="en-GB"/>
              </w:rPr>
              <w:t>ctive.</w:t>
            </w:r>
          </w:p>
        </w:tc>
      </w:tr>
      <w:tr w:rsidR="00E03167" w:rsidRPr="00F52BE2" w14:paraId="381E9BFC" w14:textId="77777777" w:rsidTr="00166BA8">
        <w:tc>
          <w:tcPr>
            <w:cnfStyle w:val="001000000000" w:firstRow="0" w:lastRow="0" w:firstColumn="1" w:lastColumn="0" w:oddVBand="0" w:evenVBand="0" w:oddHBand="0" w:evenHBand="0" w:firstRowFirstColumn="0" w:firstRowLastColumn="0" w:lastRowFirstColumn="0" w:lastRowLastColumn="0"/>
            <w:tcW w:w="4675" w:type="dxa"/>
          </w:tcPr>
          <w:p w14:paraId="5F5FEC84" w14:textId="77777777" w:rsidR="00E03167" w:rsidRPr="00E730A1" w:rsidRDefault="00E03167" w:rsidP="00166BA8">
            <w:r w:rsidRPr="00E730A1">
              <w:t>Operation Enabled</w:t>
            </w:r>
          </w:p>
        </w:tc>
        <w:tc>
          <w:tcPr>
            <w:tcW w:w="4675" w:type="dxa"/>
          </w:tcPr>
          <w:p w14:paraId="7E017145" w14:textId="77777777" w:rsidR="00E03167" w:rsidRPr="00F52BE2"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F52BE2">
              <w:rPr>
                <w:lang w:val="en-GB"/>
              </w:rPr>
              <w:t>=1 Operation enabled, positioning possible.</w:t>
            </w:r>
          </w:p>
          <w:p w14:paraId="186364CC" w14:textId="77777777" w:rsidR="00E03167" w:rsidRPr="00F52BE2"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F52BE2">
              <w:rPr>
                <w:lang w:val="en-GB"/>
              </w:rPr>
              <w:t>=0: Stop active.</w:t>
            </w:r>
          </w:p>
        </w:tc>
      </w:tr>
      <w:tr w:rsidR="00E03167" w:rsidRPr="00F52BE2" w14:paraId="22F5F7F8" w14:textId="77777777" w:rsidTr="0016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52DD07" w14:textId="77777777" w:rsidR="00E03167" w:rsidRDefault="00E03167" w:rsidP="00166BA8">
            <w:r>
              <w:t>Warning</w:t>
            </w:r>
          </w:p>
        </w:tc>
        <w:tc>
          <w:tcPr>
            <w:tcW w:w="4675" w:type="dxa"/>
          </w:tcPr>
          <w:p w14:paraId="4AF61E26" w14:textId="77777777" w:rsidR="00E03167" w:rsidRPr="00F52BE2"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F52BE2">
              <w:rPr>
                <w:lang w:val="en-GB"/>
              </w:rPr>
              <w:t>=1: Warning applied.</w:t>
            </w:r>
          </w:p>
          <w:p w14:paraId="5EEF7204" w14:textId="77777777" w:rsidR="00E03167" w:rsidRPr="00F52BE2"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F52BE2">
              <w:rPr>
                <w:lang w:val="en-GB"/>
              </w:rPr>
              <w:t>=0: No warning present</w:t>
            </w:r>
          </w:p>
        </w:tc>
      </w:tr>
      <w:tr w:rsidR="00E03167" w:rsidRPr="00F52BE2" w14:paraId="25A2A54B" w14:textId="77777777" w:rsidTr="00166BA8">
        <w:tc>
          <w:tcPr>
            <w:cnfStyle w:val="001000000000" w:firstRow="0" w:lastRow="0" w:firstColumn="1" w:lastColumn="0" w:oddVBand="0" w:evenVBand="0" w:oddHBand="0" w:evenHBand="0" w:firstRowFirstColumn="0" w:firstRowLastColumn="0" w:lastRowFirstColumn="0" w:lastRowLastColumn="0"/>
            <w:tcW w:w="4675" w:type="dxa"/>
          </w:tcPr>
          <w:p w14:paraId="5136A9E1" w14:textId="77777777" w:rsidR="00E03167" w:rsidRDefault="00E03167" w:rsidP="00166BA8">
            <w:r>
              <w:t>Ready Enable</w:t>
            </w:r>
          </w:p>
        </w:tc>
        <w:tc>
          <w:tcPr>
            <w:tcW w:w="4675" w:type="dxa"/>
          </w:tcPr>
          <w:p w14:paraId="391FECD6" w14:textId="77777777" w:rsidR="00E03167" w:rsidRPr="00DA465E"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Ready f</w:t>
            </w:r>
            <w:r>
              <w:rPr>
                <w:lang w:val="en-GB"/>
              </w:rPr>
              <w:t>or Enable.</w:t>
            </w:r>
          </w:p>
          <w:p w14:paraId="18CDAE41" w14:textId="77777777" w:rsidR="00E03167" w:rsidRPr="00DA465E"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=0</w:t>
            </w:r>
            <w:r>
              <w:rPr>
                <w:lang w:val="en-GB"/>
              </w:rPr>
              <w:t>: Not ready for Enable</w:t>
            </w:r>
            <w:r w:rsidRPr="00DA465E">
              <w:rPr>
                <w:lang w:val="en-GB"/>
              </w:rPr>
              <w:t>.</w:t>
            </w:r>
          </w:p>
        </w:tc>
      </w:tr>
      <w:tr w:rsidR="00E03167" w:rsidRPr="00DA465E" w14:paraId="42A7A87D" w14:textId="77777777" w:rsidTr="0016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BF221" w14:textId="77777777" w:rsidR="00E03167" w:rsidRDefault="00E03167" w:rsidP="00166BA8">
            <w:r>
              <w:t>Halt</w:t>
            </w:r>
          </w:p>
        </w:tc>
        <w:tc>
          <w:tcPr>
            <w:tcW w:w="4675" w:type="dxa"/>
          </w:tcPr>
          <w:p w14:paraId="3E74CB8F" w14:textId="77777777" w:rsidR="00E03167"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=1: Halt is not active</w:t>
            </w:r>
            <w:r>
              <w:rPr>
                <w:lang w:val="en-GB"/>
              </w:rPr>
              <w:t>;</w:t>
            </w:r>
            <w:r w:rsidRPr="00DA465E">
              <w:rPr>
                <w:lang w:val="en-GB"/>
              </w:rPr>
              <w:t xml:space="preserve"> a</w:t>
            </w:r>
            <w:r>
              <w:rPr>
                <w:lang w:val="en-GB"/>
              </w:rPr>
              <w:t>xis can be moved.</w:t>
            </w:r>
          </w:p>
          <w:p w14:paraId="21B1F243" w14:textId="77777777" w:rsidR="00E03167" w:rsidRPr="00DA465E"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Pr>
                <w:lang w:val="en-GB"/>
              </w:rPr>
              <w:t>=0: Halt is active.</w:t>
            </w:r>
          </w:p>
        </w:tc>
      </w:tr>
      <w:tr w:rsidR="00E03167" w:rsidRPr="00F52BE2" w14:paraId="3600F9A6" w14:textId="77777777" w:rsidTr="00166BA8">
        <w:tc>
          <w:tcPr>
            <w:cnfStyle w:val="001000000000" w:firstRow="0" w:lastRow="0" w:firstColumn="1" w:lastColumn="0" w:oddVBand="0" w:evenVBand="0" w:oddHBand="0" w:evenHBand="0" w:firstRowFirstColumn="0" w:firstRowLastColumn="0" w:lastRowFirstColumn="0" w:lastRowLastColumn="0"/>
            <w:tcW w:w="4675" w:type="dxa"/>
          </w:tcPr>
          <w:p w14:paraId="34F7AD6F" w14:textId="77777777" w:rsidR="00E03167" w:rsidRDefault="00E03167" w:rsidP="00166BA8">
            <w:r>
              <w:t>Acknowledge Start</w:t>
            </w:r>
          </w:p>
        </w:tc>
        <w:tc>
          <w:tcPr>
            <w:tcW w:w="4675" w:type="dxa"/>
          </w:tcPr>
          <w:p w14:paraId="1CC555FD" w14:textId="77777777" w:rsidR="00E03167"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 Start executed(homing,jogging,po</w:t>
            </w:r>
            <w:r>
              <w:rPr>
                <w:lang w:val="en-GB"/>
              </w:rPr>
              <w:t>sitioning)</w:t>
            </w:r>
          </w:p>
          <w:p w14:paraId="59809C81" w14:textId="77777777" w:rsidR="00E03167" w:rsidRPr="00DA465E"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=0: Ready for start(homing,jogging,positioning)</w:t>
            </w:r>
          </w:p>
        </w:tc>
      </w:tr>
      <w:tr w:rsidR="00E03167" w:rsidRPr="00DA465E" w14:paraId="5100BB1F" w14:textId="77777777" w:rsidTr="0016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627A6" w14:textId="77777777" w:rsidR="00E03167" w:rsidRDefault="00E03167" w:rsidP="00166BA8">
            <w:r>
              <w:t>Motion Complete</w:t>
            </w:r>
          </w:p>
        </w:tc>
        <w:tc>
          <w:tcPr>
            <w:tcW w:w="4675" w:type="dxa"/>
          </w:tcPr>
          <w:p w14:paraId="75DBFD0B" w14:textId="77777777" w:rsidR="00E03167"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 xml:space="preserve">=1 : Positioning job completed, where </w:t>
            </w:r>
            <w:r>
              <w:rPr>
                <w:lang w:val="en-GB"/>
              </w:rPr>
              <w:t>applicable with error</w:t>
            </w:r>
          </w:p>
          <w:p w14:paraId="138784DD" w14:textId="77777777" w:rsidR="00E03167" w:rsidRPr="00DA465E"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Pr>
                <w:lang w:val="en-GB"/>
              </w:rPr>
              <w:t>=0 : Positioning job active</w:t>
            </w:r>
          </w:p>
        </w:tc>
      </w:tr>
      <w:tr w:rsidR="00E03167" w:rsidRPr="00DA465E" w14:paraId="462FC180" w14:textId="77777777" w:rsidTr="00166BA8">
        <w:tc>
          <w:tcPr>
            <w:cnfStyle w:val="001000000000" w:firstRow="0" w:lastRow="0" w:firstColumn="1" w:lastColumn="0" w:oddVBand="0" w:evenVBand="0" w:oddHBand="0" w:evenHBand="0" w:firstRowFirstColumn="0" w:firstRowLastColumn="0" w:lastRowFirstColumn="0" w:lastRowLastColumn="0"/>
            <w:tcW w:w="4675" w:type="dxa"/>
          </w:tcPr>
          <w:p w14:paraId="24176DE1" w14:textId="77777777" w:rsidR="00E03167" w:rsidRDefault="00E03167" w:rsidP="00166BA8">
            <w:r>
              <w:t>Absolute / Relative</w:t>
            </w:r>
          </w:p>
        </w:tc>
        <w:tc>
          <w:tcPr>
            <w:tcW w:w="4675" w:type="dxa"/>
          </w:tcPr>
          <w:p w14:paraId="31DF0D82" w14:textId="77777777" w:rsidR="00E03167"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Nominal value is relative t</w:t>
            </w:r>
            <w:r>
              <w:rPr>
                <w:lang w:val="en-GB"/>
              </w:rPr>
              <w:t>o the last nominal value.</w:t>
            </w:r>
          </w:p>
          <w:p w14:paraId="5515F39D" w14:textId="77777777" w:rsidR="00E03167" w:rsidRPr="00DA465E"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=0: Nominal value is absolute.</w:t>
            </w:r>
          </w:p>
        </w:tc>
      </w:tr>
      <w:tr w:rsidR="00E03167" w:rsidRPr="00F52BE2" w14:paraId="35D5A852" w14:textId="77777777" w:rsidTr="0016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1F21D2" w14:textId="77777777" w:rsidR="00E03167" w:rsidRDefault="00E03167" w:rsidP="00166BA8">
            <w:r>
              <w:lastRenderedPageBreak/>
              <w:t>Control Mode Feedback</w:t>
            </w:r>
          </w:p>
        </w:tc>
        <w:tc>
          <w:tcPr>
            <w:tcW w:w="4675" w:type="dxa"/>
          </w:tcPr>
          <w:p w14:paraId="1261325C" w14:textId="77777777" w:rsidR="00E03167" w:rsidRPr="00DA465E" w:rsidRDefault="00E03167" w:rsidP="00166BA8">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Return the Control mode a</w:t>
            </w:r>
            <w:r>
              <w:rPr>
                <w:lang w:val="en-GB"/>
              </w:rPr>
              <w:t>ccording to the bits set(Position control, Force mode, Velocity control)</w:t>
            </w:r>
          </w:p>
        </w:tc>
      </w:tr>
      <w:tr w:rsidR="00E03167" w:rsidRPr="000436EC" w14:paraId="255377A5" w14:textId="77777777" w:rsidTr="00166BA8">
        <w:tc>
          <w:tcPr>
            <w:cnfStyle w:val="001000000000" w:firstRow="0" w:lastRow="0" w:firstColumn="1" w:lastColumn="0" w:oddVBand="0" w:evenVBand="0" w:oddHBand="0" w:evenHBand="0" w:firstRowFirstColumn="0" w:firstRowLastColumn="0" w:lastRowFirstColumn="0" w:lastRowLastColumn="0"/>
            <w:tcW w:w="4675" w:type="dxa"/>
          </w:tcPr>
          <w:p w14:paraId="60A734C5" w14:textId="77777777" w:rsidR="00E03167" w:rsidRPr="000436EC" w:rsidRDefault="00E03167" w:rsidP="00166BA8">
            <w:pPr>
              <w:rPr>
                <w:lang w:val="en-GB"/>
              </w:rPr>
            </w:pPr>
            <w:r w:rsidRPr="000436EC">
              <w:rPr>
                <w:lang w:val="en-GB"/>
              </w:rPr>
              <w:t>Feedback depending on Control M</w:t>
            </w:r>
            <w:r>
              <w:rPr>
                <w:lang w:val="en-GB"/>
              </w:rPr>
              <w:t>ode</w:t>
            </w:r>
          </w:p>
        </w:tc>
        <w:tc>
          <w:tcPr>
            <w:tcW w:w="4675" w:type="dxa"/>
          </w:tcPr>
          <w:p w14:paraId="09A04163" w14:textId="77777777" w:rsidR="00E03167"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Returns feedback depending on Control mode :</w:t>
            </w:r>
          </w:p>
          <w:p w14:paraId="63F921F1" w14:textId="77777777" w:rsidR="00E03167"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Position control : return Velocity as % of base value.</w:t>
            </w:r>
          </w:p>
          <w:p w14:paraId="6798167B" w14:textId="77777777" w:rsidR="00E03167"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Force mode : return Torque as % of the rated torque</w:t>
            </w:r>
          </w:p>
          <w:p w14:paraId="50A35728" w14:textId="77777777" w:rsidR="00E03167" w:rsidRPr="000436EC" w:rsidRDefault="00E03167" w:rsidP="00166BA8">
            <w:pPr>
              <w:cnfStyle w:val="000000000000" w:firstRow="0" w:lastRow="0" w:firstColumn="0" w:lastColumn="0" w:oddVBand="0" w:evenVBand="0" w:oddHBand="0" w:evenHBand="0" w:firstRowFirstColumn="0" w:firstRowLastColumn="0" w:lastRowFirstColumn="0" w:lastRowLastColumn="0"/>
              <w:rPr>
                <w:lang w:val="en-GB"/>
              </w:rPr>
            </w:pPr>
            <w:r>
              <w:rPr>
                <w:lang w:val="en-GB"/>
              </w:rPr>
              <w:t>Velocity control : no function, =0</w:t>
            </w:r>
          </w:p>
        </w:tc>
      </w:tr>
    </w:tbl>
    <w:p w14:paraId="53ED0136" w14:textId="77777777" w:rsidR="00E03167" w:rsidRPr="00E03167" w:rsidRDefault="00E03167" w:rsidP="00E03167"/>
    <w:p w14:paraId="47BD88B0" w14:textId="77777777" w:rsidR="0090708E" w:rsidRDefault="0090708E" w:rsidP="0090708E">
      <w:pPr>
        <w:pStyle w:val="Kop2"/>
      </w:pPr>
      <w:bookmarkStart w:id="107" w:name="_Toc21351898"/>
      <w:r>
        <w:t>Requirements FestoCap</w:t>
      </w:r>
      <w:bookmarkEnd w:id="107"/>
    </w:p>
    <w:p w14:paraId="37077367" w14:textId="4D310CEF" w:rsidR="0090708E" w:rsidRPr="0090708E" w:rsidRDefault="0090708E" w:rsidP="0090708E">
      <w:pPr>
        <w:pStyle w:val="Geenafstand"/>
        <w:rPr>
          <w:lang w:val="nl-NL"/>
        </w:rPr>
      </w:pPr>
      <w:r w:rsidRPr="0090708E">
        <w:rPr>
          <w:lang w:val="nl-NL"/>
        </w:rPr>
        <w:t>Voor de ontwikkeling van d</w:t>
      </w:r>
      <w:r>
        <w:rPr>
          <w:lang w:val="nl-NL"/>
        </w:rPr>
        <w:t>e FestoCap zijn requirements aan de functionaliteiten vastgesteld. De volgende lijst bevat requirements die tijdens de stageperiode zijn vastgesteld.</w:t>
      </w:r>
    </w:p>
    <w:tbl>
      <w:tblPr>
        <w:tblStyle w:val="Onopgemaaktetabel1"/>
        <w:tblW w:w="0" w:type="auto"/>
        <w:tblLook w:val="04A0" w:firstRow="1" w:lastRow="0" w:firstColumn="1" w:lastColumn="0" w:noHBand="0" w:noVBand="1"/>
      </w:tblPr>
      <w:tblGrid>
        <w:gridCol w:w="834"/>
        <w:gridCol w:w="8516"/>
      </w:tblGrid>
      <w:tr w:rsidR="0090708E" w14:paraId="7C201784" w14:textId="77777777" w:rsidTr="0090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E308D7" w14:textId="77777777" w:rsidR="0090708E" w:rsidRPr="0090708E" w:rsidRDefault="0090708E" w:rsidP="00F52BE2">
            <w:pPr>
              <w:rPr>
                <w:b w:val="0"/>
                <w:bCs w:val="0"/>
              </w:rPr>
            </w:pPr>
            <w:r w:rsidRPr="0090708E">
              <w:rPr>
                <w:b w:val="0"/>
                <w:bCs w:val="0"/>
              </w:rPr>
              <w:t>FR1.1</w:t>
            </w:r>
          </w:p>
        </w:tc>
        <w:tc>
          <w:tcPr>
            <w:tcW w:w="8515" w:type="dxa"/>
          </w:tcPr>
          <w:p w14:paraId="27D6F274" w14:textId="77777777" w:rsidR="0090708E" w:rsidRPr="0090708E" w:rsidRDefault="0090708E" w:rsidP="00F52BE2">
            <w:pPr>
              <w:cnfStyle w:val="100000000000" w:firstRow="1" w:lastRow="0" w:firstColumn="0" w:lastColumn="0" w:oddVBand="0" w:evenVBand="0" w:oddHBand="0" w:evenHBand="0" w:firstRowFirstColumn="0" w:firstRowLastColumn="0" w:lastRowFirstColumn="0" w:lastRowLastColumn="0"/>
              <w:rPr>
                <w:b w:val="0"/>
                <w:bCs w:val="0"/>
              </w:rPr>
            </w:pPr>
            <w:r w:rsidRPr="0090708E">
              <w:rPr>
                <w:b w:val="0"/>
                <w:bCs w:val="0"/>
              </w:rPr>
              <w:t>De FestoCap moet een Festo motor kunnen activeren</w:t>
            </w:r>
          </w:p>
        </w:tc>
      </w:tr>
      <w:tr w:rsidR="0090708E" w14:paraId="75D57A5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63318D0" w14:textId="77777777" w:rsidR="0090708E" w:rsidRPr="0090708E" w:rsidRDefault="0090708E" w:rsidP="00F52BE2">
            <w:pPr>
              <w:rPr>
                <w:b w:val="0"/>
                <w:bCs w:val="0"/>
              </w:rPr>
            </w:pPr>
            <w:r w:rsidRPr="0090708E">
              <w:rPr>
                <w:b w:val="0"/>
                <w:bCs w:val="0"/>
              </w:rPr>
              <w:t>FR1.2</w:t>
            </w:r>
          </w:p>
        </w:tc>
        <w:tc>
          <w:tcPr>
            <w:tcW w:w="8515" w:type="dxa"/>
          </w:tcPr>
          <w:p w14:paraId="214BD921"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Festo motor kunnen stoppen tijdens een beweging</w:t>
            </w:r>
          </w:p>
        </w:tc>
      </w:tr>
      <w:tr w:rsidR="0090708E" w:rsidRPr="0090708E" w14:paraId="6881F78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9C2392A" w14:textId="77777777" w:rsidR="0090708E" w:rsidRPr="0090708E" w:rsidRDefault="0090708E" w:rsidP="00F52BE2">
            <w:pPr>
              <w:rPr>
                <w:b w:val="0"/>
                <w:bCs w:val="0"/>
              </w:rPr>
            </w:pPr>
            <w:r w:rsidRPr="0090708E">
              <w:rPr>
                <w:b w:val="0"/>
                <w:bCs w:val="0"/>
              </w:rPr>
              <w:t>FR1.3</w:t>
            </w:r>
          </w:p>
        </w:tc>
        <w:tc>
          <w:tcPr>
            <w:tcW w:w="8515" w:type="dxa"/>
          </w:tcPr>
          <w:p w14:paraId="4B17BB8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een Festo motor naar een absolute positie kunnen verplaatsen</w:t>
            </w:r>
          </w:p>
        </w:tc>
      </w:tr>
      <w:tr w:rsidR="0090708E" w:rsidRPr="0090708E" w14:paraId="1ED62D8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D017C1C" w14:textId="77777777" w:rsidR="0090708E" w:rsidRPr="0090708E" w:rsidRDefault="0090708E" w:rsidP="00F52BE2">
            <w:pPr>
              <w:rPr>
                <w:b w:val="0"/>
                <w:bCs w:val="0"/>
              </w:rPr>
            </w:pPr>
            <w:r w:rsidRPr="0090708E">
              <w:rPr>
                <w:b w:val="0"/>
                <w:bCs w:val="0"/>
              </w:rPr>
              <w:t>FR1.4</w:t>
            </w:r>
          </w:p>
        </w:tc>
        <w:tc>
          <w:tcPr>
            <w:tcW w:w="8515" w:type="dxa"/>
          </w:tcPr>
          <w:p w14:paraId="1D03335D"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Festo motor naar een relatieve positie kunnen verplaatsen</w:t>
            </w:r>
          </w:p>
        </w:tc>
      </w:tr>
      <w:tr w:rsidR="0090708E" w:rsidRPr="0090708E" w14:paraId="4BB72FD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99E9853" w14:textId="77777777" w:rsidR="0090708E" w:rsidRPr="0090708E" w:rsidRDefault="0090708E" w:rsidP="00F52BE2">
            <w:pPr>
              <w:rPr>
                <w:b w:val="0"/>
                <w:bCs w:val="0"/>
              </w:rPr>
            </w:pPr>
            <w:r w:rsidRPr="0090708E">
              <w:rPr>
                <w:b w:val="0"/>
                <w:bCs w:val="0"/>
              </w:rPr>
              <w:t>FR1.5</w:t>
            </w:r>
          </w:p>
        </w:tc>
        <w:tc>
          <w:tcPr>
            <w:tcW w:w="8515" w:type="dxa"/>
          </w:tcPr>
          <w:p w14:paraId="744665AA"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een Festo motor continu in beide richtingen kunnen bewegen</w:t>
            </w:r>
          </w:p>
        </w:tc>
      </w:tr>
      <w:tr w:rsidR="0090708E" w:rsidRPr="0090708E" w14:paraId="31739F96"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DB2C8A2" w14:textId="77777777" w:rsidR="0090708E" w:rsidRPr="0090708E" w:rsidRDefault="0090708E" w:rsidP="00F52BE2">
            <w:pPr>
              <w:rPr>
                <w:b w:val="0"/>
                <w:bCs w:val="0"/>
              </w:rPr>
            </w:pPr>
            <w:r w:rsidRPr="0090708E">
              <w:rPr>
                <w:b w:val="0"/>
                <w:bCs w:val="0"/>
              </w:rPr>
              <w:t>FR1.6</w:t>
            </w:r>
          </w:p>
        </w:tc>
        <w:tc>
          <w:tcPr>
            <w:tcW w:w="8515" w:type="dxa"/>
          </w:tcPr>
          <w:p w14:paraId="5EC7C8EA"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error in de motor kunnen herkennen en verwerken</w:t>
            </w:r>
          </w:p>
        </w:tc>
      </w:tr>
      <w:tr w:rsidR="0090708E" w:rsidRPr="0090708E" w14:paraId="7233DB0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010FE41" w14:textId="77777777" w:rsidR="0090708E" w:rsidRPr="0090708E" w:rsidRDefault="0090708E" w:rsidP="00F52BE2">
            <w:pPr>
              <w:rPr>
                <w:b w:val="0"/>
                <w:bCs w:val="0"/>
              </w:rPr>
            </w:pPr>
            <w:r w:rsidRPr="0090708E">
              <w:rPr>
                <w:b w:val="0"/>
                <w:bCs w:val="0"/>
              </w:rPr>
              <w:t>FR1.7</w:t>
            </w:r>
          </w:p>
        </w:tc>
        <w:tc>
          <w:tcPr>
            <w:tcW w:w="8515" w:type="dxa"/>
          </w:tcPr>
          <w:p w14:paraId="76F6B96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de status van de Drive op kunnen vragen</w:t>
            </w:r>
          </w:p>
        </w:tc>
      </w:tr>
      <w:tr w:rsidR="0090708E" w:rsidRPr="0090708E" w14:paraId="558D67AD"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A661B9E" w14:textId="77777777" w:rsidR="0090708E" w:rsidRPr="0090708E" w:rsidRDefault="0090708E" w:rsidP="00F52BE2">
            <w:pPr>
              <w:rPr>
                <w:b w:val="0"/>
                <w:bCs w:val="0"/>
              </w:rPr>
            </w:pPr>
            <w:r w:rsidRPr="0090708E">
              <w:rPr>
                <w:b w:val="0"/>
                <w:bCs w:val="0"/>
              </w:rPr>
              <w:t>FR1.8</w:t>
            </w:r>
          </w:p>
        </w:tc>
        <w:tc>
          <w:tcPr>
            <w:tcW w:w="8515" w:type="dxa"/>
          </w:tcPr>
          <w:p w14:paraId="4A3E5D48"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de status van de huidige operatie op kunnen vragen</w:t>
            </w:r>
          </w:p>
        </w:tc>
      </w:tr>
      <w:tr w:rsidR="0090708E" w:rsidRPr="0090708E" w14:paraId="5F1A562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2CCF2D7E" w14:textId="77777777" w:rsidR="0090708E" w:rsidRPr="0090708E" w:rsidRDefault="0090708E" w:rsidP="00F52BE2">
            <w:pPr>
              <w:rPr>
                <w:b w:val="0"/>
                <w:bCs w:val="0"/>
              </w:rPr>
            </w:pPr>
            <w:r w:rsidRPr="0090708E">
              <w:rPr>
                <w:b w:val="0"/>
                <w:bCs w:val="0"/>
              </w:rPr>
              <w:t>FR1.9</w:t>
            </w:r>
          </w:p>
        </w:tc>
        <w:tc>
          <w:tcPr>
            <w:tcW w:w="8515" w:type="dxa"/>
          </w:tcPr>
          <w:p w14:paraId="231105DB"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een warning of malfunction in de Festo motor kunnen herkennen</w:t>
            </w:r>
          </w:p>
        </w:tc>
      </w:tr>
      <w:tr w:rsidR="0090708E" w:rsidRPr="0090708E" w14:paraId="20EB922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06928B0" w14:textId="77777777" w:rsidR="0090708E" w:rsidRPr="0090708E" w:rsidRDefault="0090708E" w:rsidP="00F52BE2">
            <w:pPr>
              <w:rPr>
                <w:b w:val="0"/>
                <w:bCs w:val="0"/>
              </w:rPr>
            </w:pPr>
            <w:r w:rsidRPr="0090708E">
              <w:rPr>
                <w:b w:val="0"/>
                <w:bCs w:val="0"/>
              </w:rPr>
              <w:t>FR1.10</w:t>
            </w:r>
          </w:p>
        </w:tc>
        <w:tc>
          <w:tcPr>
            <w:tcW w:w="8515" w:type="dxa"/>
          </w:tcPr>
          <w:p w14:paraId="2D4A92B9"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op kunnen vragen of de Festo motor enabled kan worden.</w:t>
            </w:r>
          </w:p>
        </w:tc>
      </w:tr>
      <w:tr w:rsidR="0090708E" w:rsidRPr="0090708E" w14:paraId="30233F6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0853D9CA" w14:textId="77777777" w:rsidR="0090708E" w:rsidRPr="0090708E" w:rsidRDefault="0090708E" w:rsidP="00F52BE2">
            <w:pPr>
              <w:rPr>
                <w:b w:val="0"/>
                <w:bCs w:val="0"/>
              </w:rPr>
            </w:pPr>
            <w:r w:rsidRPr="0090708E">
              <w:rPr>
                <w:b w:val="0"/>
                <w:bCs w:val="0"/>
              </w:rPr>
              <w:t>FR1.11</w:t>
            </w:r>
          </w:p>
        </w:tc>
        <w:tc>
          <w:tcPr>
            <w:tcW w:w="8515" w:type="dxa"/>
          </w:tcPr>
          <w:p w14:paraId="13D6BD2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op kunnen vragen of Halt geactiveerd is</w:t>
            </w:r>
          </w:p>
        </w:tc>
      </w:tr>
      <w:tr w:rsidR="0090708E" w:rsidRPr="0090708E" w14:paraId="42EA4805"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3455CFD" w14:textId="77777777" w:rsidR="0090708E" w:rsidRPr="0090708E" w:rsidRDefault="0090708E" w:rsidP="00F52BE2">
            <w:pPr>
              <w:rPr>
                <w:b w:val="0"/>
                <w:bCs w:val="0"/>
              </w:rPr>
            </w:pPr>
            <w:r w:rsidRPr="0090708E">
              <w:rPr>
                <w:b w:val="0"/>
                <w:bCs w:val="0"/>
              </w:rPr>
              <w:t>FR1.12</w:t>
            </w:r>
          </w:p>
        </w:tc>
        <w:tc>
          <w:tcPr>
            <w:tcW w:w="8515" w:type="dxa"/>
          </w:tcPr>
          <w:p w14:paraId="270D43AF"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op kunnen vragen of de Festo motor klaar is om te start</w:t>
            </w:r>
          </w:p>
        </w:tc>
      </w:tr>
      <w:tr w:rsidR="0090708E" w:rsidRPr="0090708E" w14:paraId="0B6E529B"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0D9D18B" w14:textId="77777777" w:rsidR="0090708E" w:rsidRPr="0090708E" w:rsidRDefault="0090708E" w:rsidP="00F52BE2">
            <w:pPr>
              <w:rPr>
                <w:b w:val="0"/>
                <w:bCs w:val="0"/>
              </w:rPr>
            </w:pPr>
            <w:r w:rsidRPr="0090708E">
              <w:rPr>
                <w:b w:val="0"/>
                <w:bCs w:val="0"/>
              </w:rPr>
              <w:t>FR1.13</w:t>
            </w:r>
          </w:p>
        </w:tc>
        <w:tc>
          <w:tcPr>
            <w:tcW w:w="8515" w:type="dxa"/>
          </w:tcPr>
          <w:p w14:paraId="2F48804A"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op kunnen vragen of de bewegingsopdracht voltooid is</w:t>
            </w:r>
          </w:p>
        </w:tc>
      </w:tr>
      <w:tr w:rsidR="0090708E" w:rsidRPr="0090708E" w14:paraId="3E0B05B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263AEDF" w14:textId="77777777" w:rsidR="0090708E" w:rsidRPr="0090708E" w:rsidRDefault="0090708E" w:rsidP="00F52BE2">
            <w:pPr>
              <w:rPr>
                <w:b w:val="0"/>
                <w:bCs w:val="0"/>
              </w:rPr>
            </w:pPr>
            <w:r w:rsidRPr="0090708E">
              <w:rPr>
                <w:b w:val="0"/>
                <w:bCs w:val="0"/>
              </w:rPr>
              <w:t>FR1.14</w:t>
            </w:r>
          </w:p>
        </w:tc>
        <w:tc>
          <w:tcPr>
            <w:tcW w:w="8515" w:type="dxa"/>
          </w:tcPr>
          <w:p w14:paraId="65385B14"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op kunnen vragen of de bewegingsopdracht een absolute of relatieve positie is</w:t>
            </w:r>
          </w:p>
        </w:tc>
      </w:tr>
      <w:tr w:rsidR="0090708E" w:rsidRPr="0090708E" w14:paraId="3AB99C39"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47E69266" w14:textId="77777777" w:rsidR="0090708E" w:rsidRPr="0090708E" w:rsidRDefault="0090708E" w:rsidP="00F52BE2">
            <w:pPr>
              <w:rPr>
                <w:b w:val="0"/>
                <w:bCs w:val="0"/>
              </w:rPr>
            </w:pPr>
            <w:r w:rsidRPr="0090708E">
              <w:rPr>
                <w:b w:val="0"/>
                <w:bCs w:val="0"/>
              </w:rPr>
              <w:t>FR1.15</w:t>
            </w:r>
          </w:p>
        </w:tc>
        <w:tc>
          <w:tcPr>
            <w:tcW w:w="8515" w:type="dxa"/>
          </w:tcPr>
          <w:p w14:paraId="738B1BE2"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de huidige positie van de Festo motor op kunnen vragen</w:t>
            </w:r>
          </w:p>
        </w:tc>
      </w:tr>
      <w:tr w:rsidR="0090708E" w:rsidRPr="0090708E" w14:paraId="08CB89F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DAAF891" w14:textId="77777777" w:rsidR="0090708E" w:rsidRPr="0090708E" w:rsidRDefault="0090708E" w:rsidP="00F52BE2">
            <w:pPr>
              <w:rPr>
                <w:b w:val="0"/>
                <w:bCs w:val="0"/>
              </w:rPr>
            </w:pPr>
            <w:r w:rsidRPr="0090708E">
              <w:rPr>
                <w:b w:val="0"/>
                <w:bCs w:val="0"/>
              </w:rPr>
              <w:t>FR1.16</w:t>
            </w:r>
          </w:p>
        </w:tc>
        <w:tc>
          <w:tcPr>
            <w:tcW w:w="8515" w:type="dxa"/>
          </w:tcPr>
          <w:p w14:paraId="230EC5EB"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de ingestelde snelheid van de Festo motor op kunnen vragen</w:t>
            </w:r>
          </w:p>
        </w:tc>
      </w:tr>
      <w:tr w:rsidR="0090708E" w:rsidRPr="0090708E" w14:paraId="0DF260C0"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31EA2F9" w14:textId="77777777" w:rsidR="0090708E" w:rsidRPr="0090708E" w:rsidRDefault="0090708E" w:rsidP="00F52BE2">
            <w:pPr>
              <w:rPr>
                <w:b w:val="0"/>
                <w:bCs w:val="0"/>
              </w:rPr>
            </w:pPr>
            <w:r w:rsidRPr="0090708E">
              <w:rPr>
                <w:b w:val="0"/>
                <w:bCs w:val="0"/>
              </w:rPr>
              <w:t>FR2.1</w:t>
            </w:r>
          </w:p>
        </w:tc>
        <w:tc>
          <w:tcPr>
            <w:tcW w:w="8515" w:type="dxa"/>
          </w:tcPr>
          <w:p w14:paraId="395F093E"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kunnen verbinden met een Festo motor</w:t>
            </w:r>
          </w:p>
        </w:tc>
      </w:tr>
      <w:tr w:rsidR="0090708E" w:rsidRPr="0090708E" w14:paraId="3698EB19"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6765555" w14:textId="77777777" w:rsidR="0090708E" w:rsidRPr="0090708E" w:rsidRDefault="0090708E" w:rsidP="00F52BE2">
            <w:pPr>
              <w:rPr>
                <w:b w:val="0"/>
                <w:bCs w:val="0"/>
              </w:rPr>
            </w:pPr>
            <w:r w:rsidRPr="0090708E">
              <w:rPr>
                <w:b w:val="0"/>
                <w:bCs w:val="0"/>
              </w:rPr>
              <w:t>FR2.2</w:t>
            </w:r>
          </w:p>
        </w:tc>
        <w:tc>
          <w:tcPr>
            <w:tcW w:w="8515" w:type="dxa"/>
          </w:tcPr>
          <w:p w14:paraId="24B45E78"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de verbinding kunnen verbreken met een Festo motor</w:t>
            </w:r>
          </w:p>
        </w:tc>
      </w:tr>
      <w:tr w:rsidR="0090708E" w:rsidRPr="0090708E" w14:paraId="0D199092"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237FFF31" w14:textId="77777777" w:rsidR="0090708E" w:rsidRPr="0090708E" w:rsidRDefault="0090708E" w:rsidP="00F52BE2">
            <w:pPr>
              <w:rPr>
                <w:b w:val="0"/>
                <w:bCs w:val="0"/>
              </w:rPr>
            </w:pPr>
            <w:r w:rsidRPr="0090708E">
              <w:rPr>
                <w:b w:val="0"/>
                <w:bCs w:val="0"/>
              </w:rPr>
              <w:t>FR2.3</w:t>
            </w:r>
          </w:p>
        </w:tc>
        <w:tc>
          <w:tcPr>
            <w:tcW w:w="8515" w:type="dxa"/>
          </w:tcPr>
          <w:p w14:paraId="006DBDDE"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verbindingsfouten kunnen herkennen en weergeven aan de gebruiker</w:t>
            </w:r>
          </w:p>
        </w:tc>
      </w:tr>
      <w:tr w:rsidR="0090708E" w:rsidRPr="0090708E" w14:paraId="13C6609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8CBD6E1" w14:textId="77777777" w:rsidR="0090708E" w:rsidRPr="0090708E" w:rsidRDefault="0090708E" w:rsidP="00F52BE2">
            <w:pPr>
              <w:rPr>
                <w:b w:val="0"/>
                <w:bCs w:val="0"/>
              </w:rPr>
            </w:pPr>
            <w:r w:rsidRPr="0090708E">
              <w:rPr>
                <w:b w:val="0"/>
                <w:bCs w:val="0"/>
              </w:rPr>
              <w:t>FR2.4</w:t>
            </w:r>
          </w:p>
        </w:tc>
        <w:tc>
          <w:tcPr>
            <w:tcW w:w="8515" w:type="dxa"/>
          </w:tcPr>
          <w:p w14:paraId="2EFF50AA"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berichten kunnen versturen naar een Festo motor</w:t>
            </w:r>
          </w:p>
        </w:tc>
      </w:tr>
      <w:tr w:rsidR="0090708E" w:rsidRPr="0090708E" w14:paraId="3465056A"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C734B7E" w14:textId="77777777" w:rsidR="0090708E" w:rsidRPr="0090708E" w:rsidRDefault="0090708E" w:rsidP="00F52BE2">
            <w:pPr>
              <w:rPr>
                <w:b w:val="0"/>
                <w:bCs w:val="0"/>
              </w:rPr>
            </w:pPr>
            <w:r w:rsidRPr="0090708E">
              <w:rPr>
                <w:b w:val="0"/>
                <w:bCs w:val="0"/>
              </w:rPr>
              <w:t>FR2.5</w:t>
            </w:r>
          </w:p>
        </w:tc>
        <w:tc>
          <w:tcPr>
            <w:tcW w:w="8515" w:type="dxa"/>
          </w:tcPr>
          <w:p w14:paraId="2E23F46F"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berichten kunnen ontvangen van een Festo motor</w:t>
            </w:r>
          </w:p>
        </w:tc>
      </w:tr>
      <w:tr w:rsidR="0090708E" w:rsidRPr="0090708E" w14:paraId="2AD0C5E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494152" w14:textId="77777777" w:rsidR="0090708E" w:rsidRPr="0090708E" w:rsidRDefault="0090708E" w:rsidP="00F52BE2">
            <w:pPr>
              <w:rPr>
                <w:b w:val="0"/>
                <w:bCs w:val="0"/>
              </w:rPr>
            </w:pPr>
            <w:r w:rsidRPr="0090708E">
              <w:rPr>
                <w:b w:val="0"/>
                <w:bCs w:val="0"/>
              </w:rPr>
              <w:t>FR3.1</w:t>
            </w:r>
          </w:p>
        </w:tc>
        <w:tc>
          <w:tcPr>
            <w:tcW w:w="0" w:type="auto"/>
          </w:tcPr>
          <w:p w14:paraId="3C5BDA41"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positie kunnen invoeren voor de Festo motor</w:t>
            </w:r>
          </w:p>
        </w:tc>
      </w:tr>
      <w:tr w:rsidR="0090708E" w:rsidRPr="0090708E" w14:paraId="26CEE823"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6461EE5" w14:textId="77777777" w:rsidR="0090708E" w:rsidRPr="0090708E" w:rsidRDefault="0090708E" w:rsidP="00F52BE2">
            <w:pPr>
              <w:rPr>
                <w:b w:val="0"/>
                <w:bCs w:val="0"/>
              </w:rPr>
            </w:pPr>
            <w:r w:rsidRPr="0090708E">
              <w:rPr>
                <w:b w:val="0"/>
                <w:bCs w:val="0"/>
              </w:rPr>
              <w:t>FR3.2</w:t>
            </w:r>
          </w:p>
        </w:tc>
        <w:tc>
          <w:tcPr>
            <w:tcW w:w="0" w:type="auto"/>
          </w:tcPr>
          <w:p w14:paraId="6B1BEC1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 xml:space="preserve">De gebruiker moet vanuit de user interface een variabele in PolyScope als positie </w:t>
            </w:r>
          </w:p>
          <w:p w14:paraId="293D1156"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voor de Festo motor invoeren</w:t>
            </w:r>
          </w:p>
        </w:tc>
      </w:tr>
      <w:tr w:rsidR="0090708E" w:rsidRPr="0090708E" w14:paraId="54A710BD"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3CA9" w14:textId="77777777" w:rsidR="0090708E" w:rsidRPr="0090708E" w:rsidRDefault="0090708E" w:rsidP="00F52BE2">
            <w:pPr>
              <w:rPr>
                <w:b w:val="0"/>
                <w:bCs w:val="0"/>
              </w:rPr>
            </w:pPr>
            <w:r w:rsidRPr="0090708E">
              <w:rPr>
                <w:b w:val="0"/>
                <w:bCs w:val="0"/>
              </w:rPr>
              <w:t>FR3.3</w:t>
            </w:r>
          </w:p>
        </w:tc>
        <w:tc>
          <w:tcPr>
            <w:tcW w:w="0" w:type="auto"/>
          </w:tcPr>
          <w:p w14:paraId="6CA01734"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home commando uit kunnen voeren</w:t>
            </w:r>
          </w:p>
        </w:tc>
      </w:tr>
      <w:tr w:rsidR="0090708E" w:rsidRPr="0090708E" w14:paraId="49934410"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839FD66" w14:textId="77777777" w:rsidR="0090708E" w:rsidRPr="0090708E" w:rsidRDefault="0090708E" w:rsidP="00F52BE2">
            <w:pPr>
              <w:rPr>
                <w:b w:val="0"/>
                <w:bCs w:val="0"/>
              </w:rPr>
            </w:pPr>
            <w:r w:rsidRPr="0090708E">
              <w:rPr>
                <w:b w:val="0"/>
                <w:bCs w:val="0"/>
              </w:rPr>
              <w:t>FR3.4</w:t>
            </w:r>
          </w:p>
        </w:tc>
        <w:tc>
          <w:tcPr>
            <w:tcW w:w="0" w:type="auto"/>
          </w:tcPr>
          <w:p w14:paraId="53BB0A9E"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aan kunnen geven of de positie relatief is</w:t>
            </w:r>
          </w:p>
        </w:tc>
      </w:tr>
      <w:tr w:rsidR="0090708E" w:rsidRPr="0090708E" w14:paraId="3443DA62"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A6EC89" w14:textId="77777777" w:rsidR="0090708E" w:rsidRPr="0090708E" w:rsidRDefault="0090708E" w:rsidP="00F52BE2">
            <w:pPr>
              <w:rPr>
                <w:b w:val="0"/>
                <w:bCs w:val="0"/>
              </w:rPr>
            </w:pPr>
            <w:r w:rsidRPr="0090708E">
              <w:rPr>
                <w:b w:val="0"/>
                <w:bCs w:val="0"/>
              </w:rPr>
              <w:t>FR3.5</w:t>
            </w:r>
          </w:p>
        </w:tc>
        <w:tc>
          <w:tcPr>
            <w:tcW w:w="0" w:type="auto"/>
          </w:tcPr>
          <w:p w14:paraId="6BCD0BA0"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aan kunnen geven of de positie absoluut is</w:t>
            </w:r>
          </w:p>
        </w:tc>
      </w:tr>
      <w:tr w:rsidR="0090708E" w:rsidRPr="0090708E" w14:paraId="2EC0D54A"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A1DB2C0" w14:textId="77777777" w:rsidR="0090708E" w:rsidRPr="0090708E" w:rsidRDefault="0090708E" w:rsidP="00F52BE2">
            <w:pPr>
              <w:rPr>
                <w:b w:val="0"/>
                <w:bCs w:val="0"/>
              </w:rPr>
            </w:pPr>
            <w:r w:rsidRPr="0090708E">
              <w:rPr>
                <w:b w:val="0"/>
                <w:bCs w:val="0"/>
              </w:rPr>
              <w:t>FR3.6</w:t>
            </w:r>
          </w:p>
        </w:tc>
        <w:tc>
          <w:tcPr>
            <w:tcW w:w="0" w:type="auto"/>
          </w:tcPr>
          <w:p w14:paraId="505F3EB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aan kunnen geven of PolyScope moet</w:t>
            </w:r>
          </w:p>
          <w:p w14:paraId="70F62A47"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 xml:space="preserve"> wachten tot het commando uitgevoerd is</w:t>
            </w:r>
          </w:p>
        </w:tc>
      </w:tr>
      <w:tr w:rsidR="0090708E" w:rsidRPr="0090708E" w14:paraId="1954145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C33626" w14:textId="77777777" w:rsidR="0090708E" w:rsidRPr="0090708E" w:rsidRDefault="0090708E" w:rsidP="00F52BE2">
            <w:pPr>
              <w:rPr>
                <w:b w:val="0"/>
                <w:bCs w:val="0"/>
              </w:rPr>
            </w:pPr>
            <w:r w:rsidRPr="0090708E">
              <w:rPr>
                <w:b w:val="0"/>
                <w:bCs w:val="0"/>
              </w:rPr>
              <w:t>FR3.7</w:t>
            </w:r>
          </w:p>
        </w:tc>
        <w:tc>
          <w:tcPr>
            <w:tcW w:w="0" w:type="auto"/>
          </w:tcPr>
          <w:p w14:paraId="7A012778"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IP in kunnen voeren om mee te verbinden</w:t>
            </w:r>
          </w:p>
        </w:tc>
      </w:tr>
      <w:tr w:rsidR="0090708E" w:rsidRPr="0090708E" w14:paraId="6036B598"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499E11AC" w14:textId="77777777" w:rsidR="0090708E" w:rsidRPr="0090708E" w:rsidRDefault="0090708E" w:rsidP="00F52BE2">
            <w:pPr>
              <w:rPr>
                <w:b w:val="0"/>
                <w:bCs w:val="0"/>
              </w:rPr>
            </w:pPr>
            <w:r w:rsidRPr="0090708E">
              <w:rPr>
                <w:b w:val="0"/>
                <w:bCs w:val="0"/>
              </w:rPr>
              <w:lastRenderedPageBreak/>
              <w:t>FR3.8</w:t>
            </w:r>
          </w:p>
        </w:tc>
        <w:tc>
          <w:tcPr>
            <w:tcW w:w="0" w:type="auto"/>
          </w:tcPr>
          <w:p w14:paraId="5018BDD0"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een Port in kunnen voeren om mee te verbinden</w:t>
            </w:r>
          </w:p>
        </w:tc>
      </w:tr>
      <w:tr w:rsidR="0090708E" w:rsidRPr="0090708E" w14:paraId="3F022F1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6AAD" w14:textId="77777777" w:rsidR="0090708E" w:rsidRPr="0090708E" w:rsidRDefault="0090708E" w:rsidP="00F52BE2">
            <w:pPr>
              <w:rPr>
                <w:b w:val="0"/>
                <w:bCs w:val="0"/>
              </w:rPr>
            </w:pPr>
            <w:r w:rsidRPr="0090708E">
              <w:rPr>
                <w:b w:val="0"/>
                <w:bCs w:val="0"/>
              </w:rPr>
              <w:t>FR3.9</w:t>
            </w:r>
          </w:p>
        </w:tc>
        <w:tc>
          <w:tcPr>
            <w:tcW w:w="0" w:type="auto"/>
          </w:tcPr>
          <w:p w14:paraId="3BC63C40"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enable commando uit kunnen voeren</w:t>
            </w:r>
          </w:p>
        </w:tc>
      </w:tr>
      <w:tr w:rsidR="0090708E" w:rsidRPr="0090708E" w14:paraId="5628CF22"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51D4E536" w14:textId="77777777" w:rsidR="0090708E" w:rsidRPr="0090708E" w:rsidRDefault="0090708E" w:rsidP="00F52BE2">
            <w:pPr>
              <w:rPr>
                <w:b w:val="0"/>
                <w:bCs w:val="0"/>
              </w:rPr>
            </w:pPr>
            <w:r w:rsidRPr="0090708E">
              <w:rPr>
                <w:b w:val="0"/>
                <w:bCs w:val="0"/>
              </w:rPr>
              <w:t>FR3.10</w:t>
            </w:r>
          </w:p>
        </w:tc>
        <w:tc>
          <w:tcPr>
            <w:tcW w:w="0" w:type="auto"/>
          </w:tcPr>
          <w:p w14:paraId="6F6A2560"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kunnen verbinden met een Festo motor</w:t>
            </w:r>
          </w:p>
        </w:tc>
      </w:tr>
      <w:tr w:rsidR="0090708E" w:rsidRPr="0090708E" w14:paraId="3BBEBC8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F1D8B" w14:textId="77777777" w:rsidR="0090708E" w:rsidRPr="0090708E" w:rsidRDefault="0090708E" w:rsidP="00F52BE2">
            <w:pPr>
              <w:rPr>
                <w:b w:val="0"/>
                <w:bCs w:val="0"/>
              </w:rPr>
            </w:pPr>
            <w:r w:rsidRPr="0090708E">
              <w:rPr>
                <w:b w:val="0"/>
                <w:bCs w:val="0"/>
              </w:rPr>
              <w:t>FR3.11</w:t>
            </w:r>
          </w:p>
        </w:tc>
        <w:tc>
          <w:tcPr>
            <w:tcW w:w="0" w:type="auto"/>
          </w:tcPr>
          <w:p w14:paraId="513D67AA"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de verbinding met een Festo motor kunnen verbreken</w:t>
            </w:r>
          </w:p>
        </w:tc>
      </w:tr>
      <w:tr w:rsidR="0090708E" w:rsidRPr="0090708E" w14:paraId="63C5EA46"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1F5248E1" w14:textId="77777777" w:rsidR="0090708E" w:rsidRPr="0090708E" w:rsidRDefault="0090708E" w:rsidP="00F52BE2">
            <w:pPr>
              <w:rPr>
                <w:b w:val="0"/>
                <w:bCs w:val="0"/>
              </w:rPr>
            </w:pPr>
            <w:r w:rsidRPr="0090708E">
              <w:rPr>
                <w:b w:val="0"/>
                <w:bCs w:val="0"/>
              </w:rPr>
              <w:t>FR3.12</w:t>
            </w:r>
          </w:p>
        </w:tc>
        <w:tc>
          <w:tcPr>
            <w:tcW w:w="0" w:type="auto"/>
          </w:tcPr>
          <w:p w14:paraId="32C29311"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 xml:space="preserve">De gebruiker moet vanuit de user interface kunnen selecteren of er verbonden moet </w:t>
            </w:r>
          </w:p>
          <w:p w14:paraId="6D90B6E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worden bij het opstarten van PolyScope</w:t>
            </w:r>
          </w:p>
        </w:tc>
      </w:tr>
      <w:tr w:rsidR="0090708E" w:rsidRPr="0090708E" w14:paraId="2376870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B97358" w14:textId="77777777" w:rsidR="0090708E" w:rsidRPr="0090708E" w:rsidRDefault="0090708E" w:rsidP="00F52BE2">
            <w:pPr>
              <w:rPr>
                <w:b w:val="0"/>
                <w:bCs w:val="0"/>
              </w:rPr>
            </w:pPr>
            <w:r w:rsidRPr="0090708E">
              <w:rPr>
                <w:b w:val="0"/>
                <w:bCs w:val="0"/>
              </w:rPr>
              <w:t>FR3.13</w:t>
            </w:r>
          </w:p>
        </w:tc>
        <w:tc>
          <w:tcPr>
            <w:tcW w:w="0" w:type="auto"/>
          </w:tcPr>
          <w:p w14:paraId="778AD0BB"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de huidige positie van een Festo motor kunnen zien</w:t>
            </w:r>
          </w:p>
        </w:tc>
      </w:tr>
      <w:tr w:rsidR="0090708E" w:rsidRPr="0090708E" w14:paraId="63B1A33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1525E897" w14:textId="77777777" w:rsidR="0090708E" w:rsidRPr="0090708E" w:rsidRDefault="0090708E" w:rsidP="00F52BE2">
            <w:pPr>
              <w:rPr>
                <w:b w:val="0"/>
                <w:bCs w:val="0"/>
              </w:rPr>
            </w:pPr>
            <w:r w:rsidRPr="0090708E">
              <w:rPr>
                <w:b w:val="0"/>
                <w:bCs w:val="0"/>
              </w:rPr>
              <w:t>FR3.14</w:t>
            </w:r>
          </w:p>
        </w:tc>
        <w:tc>
          <w:tcPr>
            <w:tcW w:w="0" w:type="auto"/>
          </w:tcPr>
          <w:p w14:paraId="6A58974F"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de status van de verbinding kunnen zien</w:t>
            </w:r>
          </w:p>
        </w:tc>
      </w:tr>
      <w:tr w:rsidR="0090708E" w:rsidRPr="0090708E" w14:paraId="5AD79A0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513B31" w14:textId="77777777" w:rsidR="0090708E" w:rsidRPr="0090708E" w:rsidRDefault="0090708E" w:rsidP="00F52BE2">
            <w:pPr>
              <w:rPr>
                <w:b w:val="0"/>
                <w:bCs w:val="0"/>
              </w:rPr>
            </w:pPr>
            <w:r w:rsidRPr="0090708E">
              <w:rPr>
                <w:b w:val="0"/>
                <w:bCs w:val="0"/>
              </w:rPr>
              <w:t>FR4.1</w:t>
            </w:r>
          </w:p>
        </w:tc>
        <w:tc>
          <w:tcPr>
            <w:tcW w:w="8515" w:type="dxa"/>
          </w:tcPr>
          <w:p w14:paraId="0458B9AB"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de huidige positie van een Festo motor kunnen zien</w:t>
            </w:r>
          </w:p>
        </w:tc>
      </w:tr>
      <w:tr w:rsidR="0090708E" w:rsidRPr="0090708E" w14:paraId="41AA6DD5"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C3DE920" w14:textId="77777777" w:rsidR="0090708E" w:rsidRPr="0090708E" w:rsidRDefault="0090708E" w:rsidP="00F52BE2">
            <w:pPr>
              <w:rPr>
                <w:b w:val="0"/>
                <w:bCs w:val="0"/>
              </w:rPr>
            </w:pPr>
            <w:r w:rsidRPr="0090708E">
              <w:rPr>
                <w:b w:val="0"/>
                <w:bCs w:val="0"/>
              </w:rPr>
              <w:t>FR4.2</w:t>
            </w:r>
          </w:p>
        </w:tc>
        <w:tc>
          <w:tcPr>
            <w:tcW w:w="8515" w:type="dxa"/>
          </w:tcPr>
          <w:p w14:paraId="0E252288"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status van de verbinding kunnen zien</w:t>
            </w:r>
          </w:p>
        </w:tc>
      </w:tr>
      <w:tr w:rsidR="0090708E" w:rsidRPr="0090708E" w14:paraId="133B932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2446796" w14:textId="77777777" w:rsidR="0090708E" w:rsidRPr="0090708E" w:rsidRDefault="0090708E" w:rsidP="00F52BE2">
            <w:pPr>
              <w:rPr>
                <w:b w:val="0"/>
                <w:bCs w:val="0"/>
              </w:rPr>
            </w:pPr>
            <w:r w:rsidRPr="0090708E">
              <w:rPr>
                <w:b w:val="0"/>
                <w:bCs w:val="0"/>
              </w:rPr>
              <w:t>FR4.3</w:t>
            </w:r>
          </w:p>
        </w:tc>
        <w:tc>
          <w:tcPr>
            <w:tcW w:w="8515" w:type="dxa"/>
          </w:tcPr>
          <w:p w14:paraId="5546ABD9"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een stap commando uit kunnen voeren</w:t>
            </w:r>
          </w:p>
        </w:tc>
      </w:tr>
      <w:tr w:rsidR="0090708E" w:rsidRPr="0090708E" w14:paraId="07D6FA28"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6F89FC0A" w14:textId="77777777" w:rsidR="0090708E" w:rsidRPr="0090708E" w:rsidRDefault="0090708E" w:rsidP="00F52BE2">
            <w:pPr>
              <w:rPr>
                <w:b w:val="0"/>
                <w:bCs w:val="0"/>
              </w:rPr>
            </w:pPr>
            <w:r w:rsidRPr="0090708E">
              <w:rPr>
                <w:b w:val="0"/>
                <w:bCs w:val="0"/>
              </w:rPr>
              <w:t>FR4.4</w:t>
            </w:r>
          </w:p>
        </w:tc>
        <w:tc>
          <w:tcPr>
            <w:tcW w:w="8515" w:type="dxa"/>
          </w:tcPr>
          <w:p w14:paraId="1B96EB8B"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grootte van de stap in kunnen voeren</w:t>
            </w:r>
          </w:p>
        </w:tc>
      </w:tr>
      <w:tr w:rsidR="0090708E" w:rsidRPr="0090708E" w14:paraId="395D7A5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D478F05" w14:textId="77777777" w:rsidR="0090708E" w:rsidRPr="0090708E" w:rsidRDefault="0090708E" w:rsidP="00F52BE2">
            <w:pPr>
              <w:rPr>
                <w:b w:val="0"/>
                <w:bCs w:val="0"/>
              </w:rPr>
            </w:pPr>
            <w:r w:rsidRPr="0090708E">
              <w:rPr>
                <w:b w:val="0"/>
                <w:bCs w:val="0"/>
              </w:rPr>
              <w:t>FR4.5</w:t>
            </w:r>
          </w:p>
        </w:tc>
        <w:tc>
          <w:tcPr>
            <w:tcW w:w="8515" w:type="dxa"/>
          </w:tcPr>
          <w:p w14:paraId="1D469F64"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de Festo motor positief laten Joggen door een knop in te houden</w:t>
            </w:r>
          </w:p>
        </w:tc>
      </w:tr>
      <w:tr w:rsidR="0090708E" w:rsidRPr="0090708E" w14:paraId="0B970E1B"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522C6D72" w14:textId="77777777" w:rsidR="0090708E" w:rsidRPr="0090708E" w:rsidRDefault="0090708E" w:rsidP="00F52BE2">
            <w:pPr>
              <w:rPr>
                <w:b w:val="0"/>
                <w:bCs w:val="0"/>
              </w:rPr>
            </w:pPr>
            <w:r w:rsidRPr="0090708E">
              <w:rPr>
                <w:b w:val="0"/>
                <w:bCs w:val="0"/>
              </w:rPr>
              <w:t>FR4.6</w:t>
            </w:r>
          </w:p>
        </w:tc>
        <w:tc>
          <w:tcPr>
            <w:tcW w:w="8515" w:type="dxa"/>
          </w:tcPr>
          <w:p w14:paraId="0D6F8D94"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Festo motor negatief laten Joggen door een knop in te houden</w:t>
            </w:r>
          </w:p>
        </w:tc>
      </w:tr>
      <w:tr w:rsidR="0090708E" w:rsidRPr="0090708E" w14:paraId="0F706DF7"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D04E326" w14:textId="77777777" w:rsidR="0090708E" w:rsidRPr="0090708E" w:rsidRDefault="0090708E" w:rsidP="00F52BE2">
            <w:pPr>
              <w:rPr>
                <w:b w:val="0"/>
                <w:bCs w:val="0"/>
              </w:rPr>
            </w:pPr>
            <w:r w:rsidRPr="0090708E">
              <w:rPr>
                <w:b w:val="0"/>
                <w:bCs w:val="0"/>
              </w:rPr>
              <w:t>FR4.7</w:t>
            </w:r>
          </w:p>
        </w:tc>
        <w:tc>
          <w:tcPr>
            <w:tcW w:w="8515" w:type="dxa"/>
          </w:tcPr>
          <w:p w14:paraId="7F8AEB43"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een home commando uit kunnen voeren</w:t>
            </w:r>
          </w:p>
        </w:tc>
      </w:tr>
      <w:tr w:rsidR="0090708E" w:rsidRPr="0090708E" w14:paraId="16883310"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673763AF" w14:textId="77777777" w:rsidR="0090708E" w:rsidRPr="0090708E" w:rsidRDefault="0090708E" w:rsidP="00F52BE2">
            <w:pPr>
              <w:rPr>
                <w:b w:val="0"/>
                <w:bCs w:val="0"/>
              </w:rPr>
            </w:pPr>
            <w:r w:rsidRPr="0090708E">
              <w:rPr>
                <w:b w:val="0"/>
                <w:bCs w:val="0"/>
              </w:rPr>
              <w:t>FR4.8</w:t>
            </w:r>
          </w:p>
        </w:tc>
        <w:tc>
          <w:tcPr>
            <w:tcW w:w="8515" w:type="dxa"/>
          </w:tcPr>
          <w:p w14:paraId="52F8314D"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Toolbar moet duidelijk te identificeren zijn als de Toolbar voor een Festo motor</w:t>
            </w:r>
          </w:p>
        </w:tc>
      </w:tr>
      <w:tr w:rsidR="0090708E" w:rsidRPr="0090708E" w14:paraId="5A2FEFC8"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6F0FF3" w14:textId="77777777" w:rsidR="0090708E" w:rsidRPr="0090708E" w:rsidRDefault="0090708E" w:rsidP="00F52BE2">
            <w:pPr>
              <w:rPr>
                <w:b w:val="0"/>
                <w:bCs w:val="0"/>
              </w:rPr>
            </w:pPr>
            <w:r w:rsidRPr="0090708E">
              <w:rPr>
                <w:b w:val="0"/>
                <w:bCs w:val="0"/>
              </w:rPr>
              <w:t>FR5.1</w:t>
            </w:r>
          </w:p>
        </w:tc>
        <w:tc>
          <w:tcPr>
            <w:tcW w:w="8515" w:type="dxa"/>
          </w:tcPr>
          <w:p w14:paraId="46C3A223"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engineer moet, zonder de FestoCap aan te passen ,een nieuwe Festo motor klasse toe kunnen voegen</w:t>
            </w:r>
          </w:p>
        </w:tc>
      </w:tr>
      <w:tr w:rsidR="0090708E" w:rsidRPr="0090708E" w14:paraId="279E50D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7C0EA80A" w14:textId="77777777" w:rsidR="0090708E" w:rsidRPr="0090708E" w:rsidRDefault="0090708E" w:rsidP="00F52BE2">
            <w:pPr>
              <w:rPr>
                <w:b w:val="0"/>
                <w:bCs w:val="0"/>
              </w:rPr>
            </w:pPr>
            <w:r w:rsidRPr="0090708E">
              <w:rPr>
                <w:b w:val="0"/>
                <w:bCs w:val="0"/>
              </w:rPr>
              <w:t>FR5.2</w:t>
            </w:r>
          </w:p>
        </w:tc>
        <w:tc>
          <w:tcPr>
            <w:tcW w:w="8515" w:type="dxa"/>
          </w:tcPr>
          <w:p w14:paraId="59518669"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gebruiker moet een Festo motor kunnen selecteren in de user interface</w:t>
            </w:r>
          </w:p>
        </w:tc>
      </w:tr>
      <w:tr w:rsidR="0090708E" w:rsidRPr="0090708E" w14:paraId="515B5279"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F9155F9" w14:textId="77777777" w:rsidR="0090708E" w:rsidRPr="0090708E" w:rsidRDefault="0090708E" w:rsidP="00F52BE2">
            <w:pPr>
              <w:rPr>
                <w:b w:val="0"/>
                <w:bCs w:val="0"/>
              </w:rPr>
            </w:pPr>
            <w:r w:rsidRPr="0090708E">
              <w:rPr>
                <w:b w:val="0"/>
                <w:bCs w:val="0"/>
              </w:rPr>
              <w:t>FR5.3</w:t>
            </w:r>
          </w:p>
        </w:tc>
        <w:tc>
          <w:tcPr>
            <w:tcW w:w="8515" w:type="dxa"/>
          </w:tcPr>
          <w:p w14:paraId="059C1EEE" w14:textId="77777777" w:rsidR="0090708E" w:rsidRPr="0090708E" w:rsidRDefault="0090708E" w:rsidP="00F52BE2">
            <w:pPr>
              <w:cnfStyle w:val="000000100000" w:firstRow="0" w:lastRow="0" w:firstColumn="0" w:lastColumn="0" w:oddVBand="0" w:evenVBand="0" w:oddHBand="1" w:evenHBand="0" w:firstRowFirstColumn="0" w:firstRowLastColumn="0" w:lastRowFirstColumn="0" w:lastRowLastColumn="0"/>
            </w:pPr>
            <w:r w:rsidRPr="0090708E">
              <w:t>De FestoCap moet een interface klasse hebben die het mogelijk maakt nieuwe Festo motoren toe te voegen</w:t>
            </w:r>
          </w:p>
        </w:tc>
      </w:tr>
      <w:tr w:rsidR="0090708E" w:rsidRPr="0090708E" w14:paraId="78ADD69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777C6C5" w14:textId="77777777" w:rsidR="0090708E" w:rsidRPr="0090708E" w:rsidRDefault="0090708E" w:rsidP="00F52BE2">
            <w:pPr>
              <w:rPr>
                <w:b w:val="0"/>
                <w:bCs w:val="0"/>
              </w:rPr>
            </w:pPr>
            <w:r w:rsidRPr="0090708E">
              <w:rPr>
                <w:b w:val="0"/>
                <w:bCs w:val="0"/>
              </w:rPr>
              <w:t>FR5.4</w:t>
            </w:r>
          </w:p>
        </w:tc>
        <w:tc>
          <w:tcPr>
            <w:tcW w:w="8515" w:type="dxa"/>
          </w:tcPr>
          <w:p w14:paraId="0911531B" w14:textId="77777777" w:rsidR="0090708E" w:rsidRPr="0090708E" w:rsidRDefault="0090708E" w:rsidP="00F52BE2">
            <w:pPr>
              <w:cnfStyle w:val="000000000000" w:firstRow="0" w:lastRow="0" w:firstColumn="0" w:lastColumn="0" w:oddVBand="0" w:evenVBand="0" w:oddHBand="0" w:evenHBand="0" w:firstRowFirstColumn="0" w:firstRowLastColumn="0" w:lastRowFirstColumn="0" w:lastRowLastColumn="0"/>
            </w:pPr>
            <w:r w:rsidRPr="0090708E">
              <w:t>De FestoCap moet onderscheid kunnen maken tussen de verschillende Festo motoren</w:t>
            </w:r>
          </w:p>
        </w:tc>
      </w:tr>
    </w:tbl>
    <w:p w14:paraId="6A870494" w14:textId="77777777" w:rsidR="0090708E" w:rsidRPr="0090708E" w:rsidRDefault="0090708E" w:rsidP="0090708E">
      <w:pPr>
        <w:pStyle w:val="Geenafstand"/>
        <w:rPr>
          <w:lang w:val="nl-NL"/>
        </w:rPr>
      </w:pPr>
    </w:p>
    <w:p w14:paraId="7D0F57AE" w14:textId="77777777" w:rsidR="00E174E6" w:rsidRDefault="00E174E6">
      <w:pPr>
        <w:rPr>
          <w:rFonts w:asciiTheme="majorHAnsi" w:eastAsiaTheme="majorEastAsia" w:hAnsiTheme="majorHAnsi" w:cstheme="majorBidi"/>
          <w:b/>
          <w:bCs/>
          <w:smallCaps/>
          <w:color w:val="000000" w:themeColor="text1"/>
          <w:sz w:val="28"/>
          <w:szCs w:val="28"/>
        </w:rPr>
      </w:pPr>
      <w:r>
        <w:br w:type="page"/>
      </w:r>
    </w:p>
    <w:p w14:paraId="1B6AC4DD" w14:textId="4B4A50EC" w:rsidR="00C8340F" w:rsidRDefault="00E174E6" w:rsidP="00E174E6">
      <w:pPr>
        <w:pStyle w:val="Kop2"/>
      </w:pPr>
      <w:bookmarkStart w:id="108" w:name="_Toc21351899"/>
      <w:r>
        <w:lastRenderedPageBreak/>
        <w:t>API Functionaliteit</w:t>
      </w:r>
      <w:bookmarkEnd w:id="108"/>
    </w:p>
    <w:p w14:paraId="330E864E" w14:textId="4F432D03" w:rsidR="00E174E6" w:rsidRPr="00E174E6" w:rsidRDefault="00E174E6" w:rsidP="00E174E6">
      <w:pPr>
        <w:jc w:val="center"/>
      </w:pPr>
      <w:r>
        <w:rPr>
          <w:noProof/>
        </w:rPr>
        <w:drawing>
          <wp:inline distT="0" distB="0" distL="0" distR="0" wp14:anchorId="5F229B4A" wp14:editId="55BFFDA4">
            <wp:extent cx="7804934" cy="4506182"/>
            <wp:effectExtent l="0" t="7937"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804934" cy="4506182"/>
                    </a:xfrm>
                    <a:prstGeom prst="rect">
                      <a:avLst/>
                    </a:prstGeom>
                    <a:noFill/>
                    <a:ln>
                      <a:noFill/>
                    </a:ln>
                  </pic:spPr>
                </pic:pic>
              </a:graphicData>
            </a:graphic>
          </wp:inline>
        </w:drawing>
      </w:r>
    </w:p>
    <w:sectPr w:rsidR="00E174E6" w:rsidRPr="00E174E6" w:rsidSect="00A60D96">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tthijs Vos" w:date="2019-10-04T15:26:00Z" w:initials="MV">
    <w:p w14:paraId="18606C09" w14:textId="303B3A9A" w:rsidR="009F7827" w:rsidRDefault="009F7827">
      <w:pPr>
        <w:pStyle w:val="Tekstopmerking"/>
      </w:pPr>
      <w:r>
        <w:rPr>
          <w:rStyle w:val="Verwijzingopmerking"/>
        </w:rPr>
        <w:annotationRef/>
      </w:r>
      <w:r>
        <w:t>Verander de woorden naar het juiste begrip</w:t>
      </w:r>
    </w:p>
  </w:comment>
  <w:comment w:id="4" w:author="Matthijs Vos" w:date="2019-10-04T15:25:00Z" w:initials="MV">
    <w:p w14:paraId="17C91612" w14:textId="77777777" w:rsidR="009F7827" w:rsidRDefault="009F7827">
      <w:pPr>
        <w:pStyle w:val="Tekstopmerking"/>
      </w:pPr>
      <w:r>
        <w:rPr>
          <w:rStyle w:val="Verwijzingopmerking"/>
        </w:rPr>
        <w:annotationRef/>
      </w:r>
      <w:r>
        <w:t>Maak er nog even een plaatje van om duidelijk te maken</w:t>
      </w:r>
    </w:p>
    <w:p w14:paraId="64531220" w14:textId="4880FF25" w:rsidR="009F7827" w:rsidRDefault="009F7827">
      <w:pPr>
        <w:pStyle w:val="Tekstopmerking"/>
      </w:pPr>
    </w:p>
  </w:comment>
  <w:comment w:id="55" w:author="Matthijs Vos" w:date="2019-10-04T15:28:00Z" w:initials="MV">
    <w:p w14:paraId="0C6ACAF6" w14:textId="728B918C" w:rsidR="009F7827" w:rsidRDefault="009F7827">
      <w:pPr>
        <w:pStyle w:val="Tekstopmerking"/>
      </w:pPr>
      <w:r>
        <w:rPr>
          <w:rStyle w:val="Verwijzingopmerking"/>
        </w:rPr>
        <w:annotationRef/>
      </w:r>
      <w:r>
        <w:t xml:space="preserve">Aanvullen aan het einde </w:t>
      </w:r>
    </w:p>
  </w:comment>
  <w:comment w:id="88" w:author="Matthijs Vos" w:date="2019-10-04T16:13:00Z" w:initials="MV">
    <w:p w14:paraId="4B9D70DD" w14:textId="77777777" w:rsidR="009F7827" w:rsidRDefault="009F7827">
      <w:pPr>
        <w:pStyle w:val="Tekstopmerking"/>
        <w:rPr>
          <w:lang w:val="en-GB"/>
        </w:rPr>
      </w:pPr>
      <w:r>
        <w:rPr>
          <w:rStyle w:val="Verwijzingopmerking"/>
        </w:rPr>
        <w:annotationRef/>
      </w:r>
      <w:r w:rsidRPr="009F7827">
        <w:rPr>
          <w:lang w:val="en-GB"/>
        </w:rPr>
        <w:t>Praat over hoe contributions niet called worden during program executioner, th</w:t>
      </w:r>
      <w:r>
        <w:rPr>
          <w:lang w:val="en-GB"/>
        </w:rPr>
        <w:t>ey are only supplying script code that is executed by real time controller thread. Basically they are called just once before the program starts execution</w:t>
      </w:r>
    </w:p>
    <w:p w14:paraId="77604B1D" w14:textId="77777777" w:rsidR="009F7827" w:rsidRDefault="009F7827">
      <w:pPr>
        <w:pStyle w:val="Tekstopmerking"/>
        <w:rPr>
          <w:lang w:val="en-GB"/>
        </w:rPr>
      </w:pPr>
    </w:p>
    <w:p w14:paraId="623F2609" w14:textId="58530E72" w:rsidR="009F7827" w:rsidRPr="009F7827" w:rsidRDefault="009F7827">
      <w:pPr>
        <w:pStyle w:val="Tekstopmerking"/>
      </w:pPr>
      <w:r w:rsidRPr="009F7827">
        <w:t>Breng</w:t>
      </w:r>
      <w:r>
        <w:t xml:space="preserve"> ook ter sprake hoe variabelen worden vastgesteld. Een Node kan een variabele maken, maar vervolgens deze niet weer opvragen. Want de variabele wordt omgezet naar een script in een nieuwe variabele. Dus de variabele die de node mee geeft zal nooit veranderd worden. </w:t>
      </w:r>
    </w:p>
  </w:comment>
  <w:comment w:id="92" w:author="Matthijs Vos" w:date="2019-10-04T16:01:00Z" w:initials="MV">
    <w:p w14:paraId="4F8373E2" w14:textId="604C0826" w:rsidR="009F7827" w:rsidRDefault="009F7827">
      <w:pPr>
        <w:pStyle w:val="Tekstopmerking"/>
      </w:pPr>
      <w:r>
        <w:rPr>
          <w:rStyle w:val="Verwijzingopmerking"/>
        </w:rPr>
        <w:annotationRef/>
      </w:r>
      <w:r>
        <w:t>Praat over hoe er geen sprake is van communicatie met een randapperaat dat modbus gebruikt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606C09" w15:done="0"/>
  <w15:commentEx w15:paraId="64531220" w15:done="0"/>
  <w15:commentEx w15:paraId="0C6ACAF6" w15:done="0"/>
  <w15:commentEx w15:paraId="623F2609" w15:done="0"/>
  <w15:commentEx w15:paraId="4F837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606C09" w16cid:durableId="2141E309"/>
  <w16cid:commentId w16cid:paraId="64531220" w16cid:durableId="2141E2F4"/>
  <w16cid:commentId w16cid:paraId="0C6ACAF6" w16cid:durableId="2141E3B0"/>
  <w16cid:commentId w16cid:paraId="623F2609" w16cid:durableId="2141EE15"/>
  <w16cid:commentId w16cid:paraId="4F8373E2" w16cid:durableId="2141EB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8321E" w14:textId="77777777" w:rsidR="00E60EBA" w:rsidRDefault="00E60EBA" w:rsidP="006D30E0">
      <w:pPr>
        <w:spacing w:after="0" w:line="240" w:lineRule="auto"/>
      </w:pPr>
      <w:r>
        <w:separator/>
      </w:r>
    </w:p>
  </w:endnote>
  <w:endnote w:type="continuationSeparator" w:id="0">
    <w:p w14:paraId="39BD419B" w14:textId="77777777" w:rsidR="00E60EBA" w:rsidRDefault="00E60EBA"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CACC0" w14:textId="77777777" w:rsidR="00E60EBA" w:rsidRDefault="00E60EBA" w:rsidP="006D30E0">
      <w:pPr>
        <w:spacing w:after="0" w:line="240" w:lineRule="auto"/>
      </w:pPr>
      <w:r>
        <w:separator/>
      </w:r>
    </w:p>
  </w:footnote>
  <w:footnote w:type="continuationSeparator" w:id="0">
    <w:p w14:paraId="2B3DF1A3" w14:textId="77777777" w:rsidR="00E60EBA" w:rsidRDefault="00E60EBA"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22A83"/>
    <w:multiLevelType w:val="hybridMultilevel"/>
    <w:tmpl w:val="559C998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15:restartNumberingAfterBreak="0">
    <w:nsid w:val="1482775B"/>
    <w:multiLevelType w:val="multilevel"/>
    <w:tmpl w:val="C382DF7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4B87F43"/>
    <w:multiLevelType w:val="hybridMultilevel"/>
    <w:tmpl w:val="341EE7C4"/>
    <w:lvl w:ilvl="0" w:tplc="F56CBB30">
      <w:numFmt w:val="bullet"/>
      <w:lvlText w:val="-"/>
      <w:lvlJc w:val="left"/>
      <w:pPr>
        <w:ind w:left="770" w:hanging="360"/>
      </w:pPr>
      <w:rPr>
        <w:rFonts w:ascii="Calibri" w:eastAsiaTheme="minorEastAsia"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B6EEE"/>
    <w:multiLevelType w:val="hybridMultilevel"/>
    <w:tmpl w:val="A642CAA0"/>
    <w:lvl w:ilvl="0" w:tplc="F56CBB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6A354A"/>
    <w:multiLevelType w:val="hybridMultilevel"/>
    <w:tmpl w:val="21283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40E01FE2"/>
    <w:multiLevelType w:val="hybridMultilevel"/>
    <w:tmpl w:val="973A0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94D7A"/>
    <w:multiLevelType w:val="hybridMultilevel"/>
    <w:tmpl w:val="1D4C4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95EA5"/>
    <w:multiLevelType w:val="hybridMultilevel"/>
    <w:tmpl w:val="55D2DF9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3" w15:restartNumberingAfterBreak="0">
    <w:nsid w:val="52152FF4"/>
    <w:multiLevelType w:val="hybridMultilevel"/>
    <w:tmpl w:val="A7FABE20"/>
    <w:lvl w:ilvl="0" w:tplc="F56CBB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220D41"/>
    <w:multiLevelType w:val="hybridMultilevel"/>
    <w:tmpl w:val="55D2DF9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D6C30"/>
    <w:multiLevelType w:val="hybridMultilevel"/>
    <w:tmpl w:val="8EBC5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0"/>
  </w:num>
  <w:num w:numId="13">
    <w:abstractNumId w:val="12"/>
  </w:num>
  <w:num w:numId="14">
    <w:abstractNumId w:val="15"/>
  </w:num>
  <w:num w:numId="15">
    <w:abstractNumId w:val="4"/>
  </w:num>
  <w:num w:numId="16">
    <w:abstractNumId w:val="7"/>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5"/>
  </w:num>
  <w:num w:numId="28">
    <w:abstractNumId w:val="1"/>
  </w:num>
  <w:num w:numId="29">
    <w:abstractNumId w:val="9"/>
  </w:num>
  <w:num w:numId="30">
    <w:abstractNumId w:val="16"/>
  </w:num>
  <w:num w:numId="31">
    <w:abstractNumId w:val="6"/>
  </w:num>
  <w:num w:numId="32">
    <w:abstractNumId w:val="8"/>
  </w:num>
  <w:num w:numId="33">
    <w:abstractNumId w:val="3"/>
  </w:num>
  <w:num w:numId="34">
    <w:abstractNumId w:val="13"/>
  </w:num>
  <w:num w:numId="35">
    <w:abstractNumId w:val="14"/>
  </w:num>
  <w:num w:numId="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96"/>
    <w:rsid w:val="000051E6"/>
    <w:rsid w:val="000436EC"/>
    <w:rsid w:val="00057E1A"/>
    <w:rsid w:val="0006309E"/>
    <w:rsid w:val="00072709"/>
    <w:rsid w:val="000777F5"/>
    <w:rsid w:val="000872A3"/>
    <w:rsid w:val="000934ED"/>
    <w:rsid w:val="000953F4"/>
    <w:rsid w:val="000C0201"/>
    <w:rsid w:val="00102DDE"/>
    <w:rsid w:val="001459AD"/>
    <w:rsid w:val="001567B4"/>
    <w:rsid w:val="00166BA8"/>
    <w:rsid w:val="00170DBC"/>
    <w:rsid w:val="00194F95"/>
    <w:rsid w:val="001A37EB"/>
    <w:rsid w:val="001C5EB7"/>
    <w:rsid w:val="002019DB"/>
    <w:rsid w:val="00214F3B"/>
    <w:rsid w:val="00273E77"/>
    <w:rsid w:val="00293EEF"/>
    <w:rsid w:val="002A72BB"/>
    <w:rsid w:val="002C0EFF"/>
    <w:rsid w:val="002D2B89"/>
    <w:rsid w:val="002D6BB9"/>
    <w:rsid w:val="003060F5"/>
    <w:rsid w:val="00306CDA"/>
    <w:rsid w:val="00307E44"/>
    <w:rsid w:val="00325F5F"/>
    <w:rsid w:val="0032643D"/>
    <w:rsid w:val="00330512"/>
    <w:rsid w:val="003631D3"/>
    <w:rsid w:val="00376709"/>
    <w:rsid w:val="003777D3"/>
    <w:rsid w:val="003966A6"/>
    <w:rsid w:val="003C5D5C"/>
    <w:rsid w:val="003D02CD"/>
    <w:rsid w:val="003E51A1"/>
    <w:rsid w:val="003E7B53"/>
    <w:rsid w:val="003F1E4F"/>
    <w:rsid w:val="003F20BD"/>
    <w:rsid w:val="003F32E8"/>
    <w:rsid w:val="00401E3F"/>
    <w:rsid w:val="004051DC"/>
    <w:rsid w:val="00421AC9"/>
    <w:rsid w:val="004231D6"/>
    <w:rsid w:val="00434EA3"/>
    <w:rsid w:val="004506A4"/>
    <w:rsid w:val="00455D34"/>
    <w:rsid w:val="00467508"/>
    <w:rsid w:val="00473FA2"/>
    <w:rsid w:val="00475C03"/>
    <w:rsid w:val="004B779F"/>
    <w:rsid w:val="004D55E2"/>
    <w:rsid w:val="004D564F"/>
    <w:rsid w:val="004E3674"/>
    <w:rsid w:val="00503A28"/>
    <w:rsid w:val="005536AB"/>
    <w:rsid w:val="00567CF9"/>
    <w:rsid w:val="00577FDC"/>
    <w:rsid w:val="005D2B3C"/>
    <w:rsid w:val="005F31B6"/>
    <w:rsid w:val="005F7543"/>
    <w:rsid w:val="006022B1"/>
    <w:rsid w:val="00605919"/>
    <w:rsid w:val="0061146D"/>
    <w:rsid w:val="0066337F"/>
    <w:rsid w:val="00673432"/>
    <w:rsid w:val="00674D58"/>
    <w:rsid w:val="006A2B6D"/>
    <w:rsid w:val="006A6E2E"/>
    <w:rsid w:val="006C1889"/>
    <w:rsid w:val="006D30E0"/>
    <w:rsid w:val="006F6C44"/>
    <w:rsid w:val="00716C33"/>
    <w:rsid w:val="0073197B"/>
    <w:rsid w:val="00736D4B"/>
    <w:rsid w:val="007549ED"/>
    <w:rsid w:val="00774F3E"/>
    <w:rsid w:val="00777BDD"/>
    <w:rsid w:val="007A4381"/>
    <w:rsid w:val="007B4824"/>
    <w:rsid w:val="007C5BA7"/>
    <w:rsid w:val="007D6621"/>
    <w:rsid w:val="007F7681"/>
    <w:rsid w:val="00826CD1"/>
    <w:rsid w:val="0083701A"/>
    <w:rsid w:val="008554E7"/>
    <w:rsid w:val="0088565C"/>
    <w:rsid w:val="008C35BB"/>
    <w:rsid w:val="008E3761"/>
    <w:rsid w:val="0090708E"/>
    <w:rsid w:val="009300D5"/>
    <w:rsid w:val="009505B8"/>
    <w:rsid w:val="00956708"/>
    <w:rsid w:val="009B06AD"/>
    <w:rsid w:val="009B09E6"/>
    <w:rsid w:val="009F7827"/>
    <w:rsid w:val="00A558BC"/>
    <w:rsid w:val="00A60D96"/>
    <w:rsid w:val="00A62527"/>
    <w:rsid w:val="00A94CBE"/>
    <w:rsid w:val="00A955C0"/>
    <w:rsid w:val="00AD1DD0"/>
    <w:rsid w:val="00AD635F"/>
    <w:rsid w:val="00AE51CA"/>
    <w:rsid w:val="00B00D94"/>
    <w:rsid w:val="00B21EDC"/>
    <w:rsid w:val="00B4493B"/>
    <w:rsid w:val="00B50A25"/>
    <w:rsid w:val="00B706DA"/>
    <w:rsid w:val="00B91981"/>
    <w:rsid w:val="00BA2FCC"/>
    <w:rsid w:val="00BA4B86"/>
    <w:rsid w:val="00BB134A"/>
    <w:rsid w:val="00BC252C"/>
    <w:rsid w:val="00BC2C2D"/>
    <w:rsid w:val="00BC3E60"/>
    <w:rsid w:val="00BF7266"/>
    <w:rsid w:val="00C05747"/>
    <w:rsid w:val="00C13F84"/>
    <w:rsid w:val="00C242BB"/>
    <w:rsid w:val="00C57748"/>
    <w:rsid w:val="00C609CF"/>
    <w:rsid w:val="00C8340F"/>
    <w:rsid w:val="00CB04E0"/>
    <w:rsid w:val="00CB47B6"/>
    <w:rsid w:val="00CF1011"/>
    <w:rsid w:val="00D2260B"/>
    <w:rsid w:val="00D359F5"/>
    <w:rsid w:val="00D35DD9"/>
    <w:rsid w:val="00D52518"/>
    <w:rsid w:val="00D61906"/>
    <w:rsid w:val="00DA0B19"/>
    <w:rsid w:val="00DA465E"/>
    <w:rsid w:val="00DE6016"/>
    <w:rsid w:val="00E03167"/>
    <w:rsid w:val="00E174E6"/>
    <w:rsid w:val="00E60EBA"/>
    <w:rsid w:val="00E709F9"/>
    <w:rsid w:val="00E730A1"/>
    <w:rsid w:val="00EC106D"/>
    <w:rsid w:val="00EC7962"/>
    <w:rsid w:val="00ED4A0D"/>
    <w:rsid w:val="00ED4BD7"/>
    <w:rsid w:val="00F00674"/>
    <w:rsid w:val="00F138A9"/>
    <w:rsid w:val="00F31983"/>
    <w:rsid w:val="00F52BE2"/>
    <w:rsid w:val="00F7372D"/>
    <w:rsid w:val="00F87512"/>
    <w:rsid w:val="00FB727C"/>
    <w:rsid w:val="00FC3944"/>
    <w:rsid w:val="00FE2212"/>
    <w:rsid w:val="00FF07C9"/>
    <w:rsid w:val="00FF6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83D1"/>
  <w15:chartTrackingRefBased/>
  <w15:docId w15:val="{25562C7C-DEF6-4DFC-9412-6C2848F1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link w:val="GeenafstandChar"/>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character" w:customStyle="1" w:styleId="GeenafstandChar">
    <w:name w:val="Geen afstand Char"/>
    <w:basedOn w:val="Standaardalinea-lettertype"/>
    <w:link w:val="Geenafstand"/>
    <w:uiPriority w:val="1"/>
    <w:rsid w:val="00A60D96"/>
  </w:style>
  <w:style w:type="table" w:styleId="Tabelraster">
    <w:name w:val="Table Grid"/>
    <w:basedOn w:val="Standaardtabel"/>
    <w:uiPriority w:val="39"/>
    <w:rsid w:val="0029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D2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2D2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2">
    <w:name w:val="Grid Table 2"/>
    <w:basedOn w:val="Standaardtabel"/>
    <w:uiPriority w:val="47"/>
    <w:rsid w:val="00CF10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5">
    <w:name w:val="Plain Table 5"/>
    <w:basedOn w:val="Standaardtabel"/>
    <w:uiPriority w:val="45"/>
    <w:rsid w:val="009F78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rsid w:val="009F782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F782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2-Accent1">
    <w:name w:val="Grid Table 2 Accent 1"/>
    <w:basedOn w:val="Standaardtabel"/>
    <w:uiPriority w:val="47"/>
    <w:rsid w:val="009F782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54119">
      <w:bodyDiv w:val="1"/>
      <w:marLeft w:val="0"/>
      <w:marRight w:val="0"/>
      <w:marTop w:val="0"/>
      <w:marBottom w:val="0"/>
      <w:divBdr>
        <w:top w:val="none" w:sz="0" w:space="0" w:color="auto"/>
        <w:left w:val="none" w:sz="0" w:space="0" w:color="auto"/>
        <w:bottom w:val="none" w:sz="0" w:space="0" w:color="auto"/>
        <w:right w:val="none" w:sz="0" w:space="0" w:color="auto"/>
      </w:divBdr>
    </w:div>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6380">
      <w:bodyDiv w:val="1"/>
      <w:marLeft w:val="0"/>
      <w:marRight w:val="0"/>
      <w:marTop w:val="0"/>
      <w:marBottom w:val="0"/>
      <w:divBdr>
        <w:top w:val="none" w:sz="0" w:space="0" w:color="auto"/>
        <w:left w:val="none" w:sz="0" w:space="0" w:color="auto"/>
        <w:bottom w:val="none" w:sz="0" w:space="0" w:color="auto"/>
        <w:right w:val="none" w:sz="0" w:space="0" w:color="auto"/>
      </w:divBdr>
      <w:divsChild>
        <w:div w:id="351417730">
          <w:marLeft w:val="0"/>
          <w:marRight w:val="0"/>
          <w:marTop w:val="0"/>
          <w:marBottom w:val="0"/>
          <w:divBdr>
            <w:top w:val="none" w:sz="0" w:space="0" w:color="auto"/>
            <w:left w:val="none" w:sz="0" w:space="0" w:color="auto"/>
            <w:bottom w:val="none" w:sz="0" w:space="0" w:color="auto"/>
            <w:right w:val="none" w:sz="0" w:space="0" w:color="auto"/>
          </w:divBdr>
          <w:divsChild>
            <w:div w:id="1080717746">
              <w:marLeft w:val="0"/>
              <w:marRight w:val="0"/>
              <w:marTop w:val="0"/>
              <w:marBottom w:val="0"/>
              <w:divBdr>
                <w:top w:val="none" w:sz="0" w:space="0" w:color="auto"/>
                <w:left w:val="none" w:sz="0" w:space="0" w:color="auto"/>
                <w:bottom w:val="none" w:sz="0" w:space="0" w:color="auto"/>
                <w:right w:val="none" w:sz="0" w:space="0" w:color="auto"/>
              </w:divBdr>
            </w:div>
            <w:div w:id="13528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3283">
      <w:bodyDiv w:val="1"/>
      <w:marLeft w:val="0"/>
      <w:marRight w:val="0"/>
      <w:marTop w:val="0"/>
      <w:marBottom w:val="0"/>
      <w:divBdr>
        <w:top w:val="none" w:sz="0" w:space="0" w:color="auto"/>
        <w:left w:val="none" w:sz="0" w:space="0" w:color="auto"/>
        <w:bottom w:val="none" w:sz="0" w:space="0" w:color="auto"/>
        <w:right w:val="none" w:sz="0" w:space="0" w:color="auto"/>
      </w:divBdr>
      <w:divsChild>
        <w:div w:id="1138649128">
          <w:marLeft w:val="0"/>
          <w:marRight w:val="0"/>
          <w:marTop w:val="0"/>
          <w:marBottom w:val="0"/>
          <w:divBdr>
            <w:top w:val="none" w:sz="0" w:space="0" w:color="auto"/>
            <w:left w:val="none" w:sz="0" w:space="0" w:color="auto"/>
            <w:bottom w:val="none" w:sz="0" w:space="0" w:color="auto"/>
            <w:right w:val="none" w:sz="0" w:space="0" w:color="auto"/>
          </w:divBdr>
          <w:divsChild>
            <w:div w:id="726030277">
              <w:marLeft w:val="0"/>
              <w:marRight w:val="0"/>
              <w:marTop w:val="0"/>
              <w:marBottom w:val="0"/>
              <w:divBdr>
                <w:top w:val="none" w:sz="0" w:space="0" w:color="auto"/>
                <w:left w:val="none" w:sz="0" w:space="0" w:color="auto"/>
                <w:bottom w:val="none" w:sz="0" w:space="0" w:color="auto"/>
                <w:right w:val="none" w:sz="0" w:space="0" w:color="auto"/>
              </w:divBdr>
              <w:divsChild>
                <w:div w:id="1930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forum.universal-robots.com/t/urcap-program-node-execution/595"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us.universal-robots.com/getting-started/urcap-api-overview/Deployment" TargetMode="External"/><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Gibas\Eindverslag\Eindverslag_MatthijsVos_V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9247DD30F04CD390BA32ACE87E1C1B"/>
        <w:category>
          <w:name w:val="Algemeen"/>
          <w:gallery w:val="placeholder"/>
        </w:category>
        <w:types>
          <w:type w:val="bbPlcHdr"/>
        </w:types>
        <w:behaviors>
          <w:behavior w:val="content"/>
        </w:behaviors>
        <w:guid w:val="{594495EF-EB85-4949-A61E-17CE0A581E3E}"/>
      </w:docPartPr>
      <w:docPartBody>
        <w:p w:rsidR="00E05C6B" w:rsidRDefault="00E05C6B" w:rsidP="00E05C6B">
          <w:pPr>
            <w:pStyle w:val="C69247DD30F04CD390BA32ACE87E1C1B"/>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6B"/>
    <w:rsid w:val="0012103E"/>
    <w:rsid w:val="00B82045"/>
    <w:rsid w:val="00E05C6B"/>
    <w:rsid w:val="00E3451C"/>
    <w:rsid w:val="00FF2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21C76DF0B740398EDDE17E62BC5C21">
    <w:name w:val="DC21C76DF0B740398EDDE17E62BC5C21"/>
    <w:rsid w:val="00E05C6B"/>
  </w:style>
  <w:style w:type="paragraph" w:customStyle="1" w:styleId="C69247DD30F04CD390BA32ACE87E1C1B">
    <w:name w:val="C69247DD30F04CD390BA32ACE87E1C1B"/>
    <w:rsid w:val="00E05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Gib19</b:Tag>
    <b:SourceType>InternetSite</b:SourceType>
    <b:Guid>{5ABF9025-2723-4072-B9CF-366B33F741A9}</b:Guid>
    <b:Author>
      <b:Author>
        <b:Corporate>Gibas Automation</b:Corporate>
      </b:Author>
    </b:Author>
    <b:Title>Gibas Automation</b:Title>
    <b:InternetSiteTitle>Gibas</b:InternetSiteTitle>
    <b:URL>http://www.gibas.nl/automatisering</b:URL>
    <b:YearAccessed>2019</b:YearAccessed>
    <b:MonthAccessed>04</b:MonthAccessed>
    <b:DayAccessed>8</b:DayAccessed>
    <b:RefOrder>1</b:RefOrder>
  </b:Source>
  <b:Source>
    <b:Tag>Too19</b:Tag>
    <b:SourceType>InternetSite</b:SourceType>
    <b:Guid>{9EEAEC6A-0B53-4E4E-BE4E-193D7BDBB327}</b:Guid>
    <b:Title>Management Modellen</b:Title>
    <b:Author>
      <b:Author>
        <b:Corporate>Toolshero</b:Corporate>
      </b:Author>
    </b:Author>
    <b:URL>https://www.toolshero.nl/management-modellen/handy-model/</b:URL>
    <b:YearAccessed>2019</b:YearAccessed>
    <b:MonthAccessed>04</b:MonthAccessed>
    <b:DayAccessed>14</b:DayAccessed>
    <b:RefOrder>2</b:RefOrder>
  </b:Source>
  <b:Source>
    <b:Tag>Uni</b:Tag>
    <b:SourceType>Misc</b:SourceType>
    <b:Guid>{3C1858BE-DB59-4849-A133-508CA2D0571E}</b:Guid>
    <b:Author>
      <b:Author>
        <b:Corporate>Universal Robots</b:Corporate>
      </b:Author>
    </b:Author>
    <b:Title>UR SOFTWARE PROCESSES OVERVIEW</b:Title>
    <b:URL>https://plus.universal-robots.com/getting-started/ur-software-architecture/</b:URL>
    <b:YearAccessed>2019</b:YearAccessed>
    <b:MonthAccessed>04</b:MonthAccessed>
    <b:DayAccessed>16</b:DayAccessed>
    <b:RefOrder>8</b:RefOrder>
  </b:Source>
  <b:Source>
    <b:Tag>Uni18</b:Tag>
    <b:SourceType>ElectronicSource</b:SourceType>
    <b:Guid>{0BE29C27-4E92-496F-96F7-E11937AA5949}</b:Guid>
    <b:Title>The URScript Programming Language</b:Title>
    <b:Year>2018</b:Year>
    <b:Month>04</b:Month>
    <b:Day>12</b:Day>
    <b:Author>
      <b:Author>
        <b:Corporate>Universal Robots</b:Corporate>
      </b:Author>
    </b:Author>
    <b:Edition>Version 3.5.4</b:Edition>
    <b:YearAccessed>2019</b:YearAccessed>
    <b:MonthAccessed>04</b:MonthAccessed>
    <b:DayAccessed>16</b:DayAccessed>
    <b:URL>http://me.umn.edu/courses/me5286/robotlab/Resources/scriptManual-3.5.4.pdf</b:URL>
    <b:RefOrder>3</b:RefOrder>
  </b:Source>
  <b:Source>
    <b:Tag>Uni2</b:Tag>
    <b:SourceType>Misc</b:SourceType>
    <b:Guid>{D8B29966-E557-4173-9EE0-BCE776F4597E}</b:Guid>
    <b:Title>Principle of URCaps intigration</b:Title>
    <b:URL>https://plus.universal-robots.com/getting-started/principle-of-urcaps-integration-in-polyscope/</b:URL>
    <b:Author>
      <b:Author>
        <b:Corporate>Universal Robots</b:Corporate>
      </b:Author>
    </b:Author>
    <b:YearAccessed>2019</b:YearAccessed>
    <b:MonthAccessed>04</b:MonthAccessed>
    <b:DayAccessed>16</b:DayAccessed>
    <b:RefOrder>4</b:RefOrder>
  </b:Source>
  <b:Source>
    <b:Tag>Uni1</b:Tag>
    <b:SourceType>InternetSite</b:SourceType>
    <b:Guid>{2FB2E0A2-F292-49A6-A9DE-056CF85CE932}</b:Guid>
    <b:Title>Overview of UR software architecture</b:Title>
    <b:Author>
      <b:Author>
        <b:Corporate>Universal Robots</b:Corporate>
      </b:Author>
    </b:Author>
    <b:InternetSiteTitle>Universal Robots+</b:InternetSiteTitle>
    <b:URL>https://plus.universal-robots.com/getting-started/ur-software-architecture/</b:URL>
    <b:YearAccessed>2019</b:YearAccessed>
    <b:MonthAccessed>04</b:MonthAccessed>
    <b:DayAccessed>16</b:DayAccessed>
    <b:RefOrder>5</b:RefOrder>
  </b:Source>
  <b:Source>
    <b:Tag>Fes19</b:Tag>
    <b:SourceType>DocumentFromInternetSite</b:SourceType>
    <b:Guid>{6ADBE38E-0C75-4B65-B040-3F0A3F3B60CB}</b:Guid>
    <b:Title>Support Portal</b:Title>
    <b:Author>
      <b:Author>
        <b:Corporate>Festo</b:Corporate>
      </b:Author>
    </b:Author>
    <b:InternetSiteTitle>Festo</b:InternetSiteTitle>
    <b:URL>https://www.festo.com/net/SupportPortal/Files/428408/CMMP-AS-M3_M0-C-HP_2015-12b_8046788g1.pdf</b:URL>
    <b:YearAccessed>2019</b:YearAccessed>
    <b:MonthAccessed>04</b:MonthAccessed>
    <b:DayAccessed>16</b:DayAccessed>
    <b:Version>Version 1512b</b:Version>
    <b:RefOrder>6</b:RefOrder>
  </b:Source>
  <b:Source>
    <b:Tag>API</b:Tag>
    <b:SourceType>Art</b:SourceType>
    <b:Guid>{B7993523-CB42-4B91-9BD7-12444A679180}</b:Guid>
    <b:Title>Overview of API Functionality</b:Title>
    <b:Author>
      <b:Artist>
        <b:NameList>
          <b:Person>
            <b:Last>Robots</b:Last>
            <b:First>Universal</b:First>
          </b:Person>
        </b:NameList>
      </b:Artist>
    </b:Author>
    <b:Institution>Universal Robots</b:Institution>
    <b:RefOrder>7</b:RefOrder>
  </b:Source>
</b:Sources>
</file>

<file path=customXml/itemProps1.xml><?xml version="1.0" encoding="utf-8"?>
<ds:datastoreItem xmlns:ds="http://schemas.openxmlformats.org/officeDocument/2006/customXml" ds:itemID="{1D3B5CA8-2904-4077-9494-FEDBB2C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Eindverslag_MatthijsVos_V0.1</Template>
  <TotalTime>4189</TotalTime>
  <Pages>36</Pages>
  <Words>7400</Words>
  <Characters>42186</Characters>
  <Application>Microsoft Office Word</Application>
  <DocSecurity>0</DocSecurity>
  <Lines>351</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MOTORS CAPS EN ROCK’N ROLL</dc:subject>
  <dc:creator>Matthijs Vos</dc:creator>
  <cp:keywords/>
  <dc:description/>
  <cp:lastModifiedBy>Matthijs Vos</cp:lastModifiedBy>
  <cp:revision>3</cp:revision>
  <dcterms:created xsi:type="dcterms:W3CDTF">2019-10-04T14:56:00Z</dcterms:created>
  <dcterms:modified xsi:type="dcterms:W3CDTF">2019-10-07T12:45:00Z</dcterms:modified>
</cp:coreProperties>
</file>