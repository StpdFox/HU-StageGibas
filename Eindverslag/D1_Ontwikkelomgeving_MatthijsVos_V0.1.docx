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42C" w:rsidRDefault="00BA4227" w:rsidP="00A3142C">
      <w:pPr>
        <w:pStyle w:val="Ondertitel"/>
        <w:rPr>
          <w:rStyle w:val="Intensievebenadrukking"/>
        </w:rPr>
      </w:pPr>
      <w:r>
        <w:rPr>
          <w:rStyle w:val="Intensievebenadrukking"/>
        </w:rPr>
        <w:t xml:space="preserve">Deelvraag 1 </w:t>
      </w:r>
    </w:p>
    <w:p w:rsidR="00BA4227" w:rsidRDefault="00BA4227" w:rsidP="00BA4227">
      <w:pPr>
        <w:pStyle w:val="Titel"/>
        <w:rPr>
          <w:rStyle w:val="Subtielebenadrukking"/>
        </w:rPr>
      </w:pPr>
      <w:r>
        <w:rPr>
          <w:rStyle w:val="Subtielebenadrukking"/>
        </w:rPr>
        <w:t>Is de huidige ontwikkelomgeving geschikt voor het produceren van URCaps?</w:t>
      </w:r>
    </w:p>
    <w:p w:rsidR="00BA4227" w:rsidRPr="00BA4227" w:rsidRDefault="00BA4227" w:rsidP="00BA4227">
      <w:bookmarkStart w:id="0" w:name="_GoBack"/>
      <w:bookmarkEnd w:id="0"/>
    </w:p>
    <w:sectPr w:rsidR="00BA4227" w:rsidRPr="00BA42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C0B" w:rsidRDefault="00E41C0B" w:rsidP="006D30E0">
      <w:pPr>
        <w:spacing w:after="0" w:line="240" w:lineRule="auto"/>
      </w:pPr>
      <w:r>
        <w:separator/>
      </w:r>
    </w:p>
  </w:endnote>
  <w:endnote w:type="continuationSeparator" w:id="0">
    <w:p w:rsidR="00E41C0B" w:rsidRDefault="00E41C0B" w:rsidP="006D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C0B" w:rsidRDefault="00E41C0B" w:rsidP="006D30E0">
      <w:pPr>
        <w:spacing w:after="0" w:line="240" w:lineRule="auto"/>
      </w:pPr>
      <w:r>
        <w:separator/>
      </w:r>
    </w:p>
  </w:footnote>
  <w:footnote w:type="continuationSeparator" w:id="0">
    <w:p w:rsidR="00E41C0B" w:rsidRDefault="00E41C0B" w:rsidP="006D3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B83"/>
    <w:multiLevelType w:val="hybridMultilevel"/>
    <w:tmpl w:val="3D30E2A0"/>
    <w:lvl w:ilvl="0" w:tplc="B7E689E0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6B80BF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6D0D9C"/>
    <w:multiLevelType w:val="hybridMultilevel"/>
    <w:tmpl w:val="91E0B6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64DA4"/>
    <w:multiLevelType w:val="hybridMultilevel"/>
    <w:tmpl w:val="8836FBA0"/>
    <w:lvl w:ilvl="0" w:tplc="08090003">
      <w:start w:val="1"/>
      <w:numFmt w:val="bullet"/>
      <w:lvlText w:val="o"/>
      <w:lvlJc w:val="left"/>
      <w:pPr>
        <w:ind w:left="7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4E13064E"/>
    <w:multiLevelType w:val="hybridMultilevel"/>
    <w:tmpl w:val="CA220BC0"/>
    <w:lvl w:ilvl="0" w:tplc="B7E689E0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B7BFB"/>
    <w:multiLevelType w:val="hybridMultilevel"/>
    <w:tmpl w:val="746A857E"/>
    <w:lvl w:ilvl="0" w:tplc="08090003">
      <w:start w:val="1"/>
      <w:numFmt w:val="bullet"/>
      <w:lvlText w:val="o"/>
      <w:lvlJc w:val="left"/>
      <w:pPr>
        <w:ind w:left="7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788E3AE7"/>
    <w:multiLevelType w:val="hybridMultilevel"/>
    <w:tmpl w:val="DFC8A5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  <w:num w:numId="14">
    <w:abstractNumId w:val="6"/>
  </w:num>
  <w:num w:numId="15">
    <w:abstractNumId w:val="2"/>
  </w:num>
  <w:num w:numId="16">
    <w:abstractNumId w:val="3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2C"/>
    <w:rsid w:val="000872A3"/>
    <w:rsid w:val="001567B4"/>
    <w:rsid w:val="00194F95"/>
    <w:rsid w:val="001A37EB"/>
    <w:rsid w:val="002C0EFF"/>
    <w:rsid w:val="002D6BB9"/>
    <w:rsid w:val="003060F5"/>
    <w:rsid w:val="00307E44"/>
    <w:rsid w:val="00376709"/>
    <w:rsid w:val="003E51A1"/>
    <w:rsid w:val="00401E3F"/>
    <w:rsid w:val="00473FA2"/>
    <w:rsid w:val="004E3674"/>
    <w:rsid w:val="00503A28"/>
    <w:rsid w:val="00577FDC"/>
    <w:rsid w:val="005F31B6"/>
    <w:rsid w:val="0066337F"/>
    <w:rsid w:val="006845EF"/>
    <w:rsid w:val="006A6E2E"/>
    <w:rsid w:val="006D30E0"/>
    <w:rsid w:val="006F6C44"/>
    <w:rsid w:val="00736D4B"/>
    <w:rsid w:val="007549ED"/>
    <w:rsid w:val="007A4381"/>
    <w:rsid w:val="007F7681"/>
    <w:rsid w:val="0083701A"/>
    <w:rsid w:val="0088565C"/>
    <w:rsid w:val="00956708"/>
    <w:rsid w:val="00A3142C"/>
    <w:rsid w:val="00A955C0"/>
    <w:rsid w:val="00B16081"/>
    <w:rsid w:val="00B21EDC"/>
    <w:rsid w:val="00B91981"/>
    <w:rsid w:val="00BA4227"/>
    <w:rsid w:val="00BC252C"/>
    <w:rsid w:val="00BC2C2D"/>
    <w:rsid w:val="00C05747"/>
    <w:rsid w:val="00C57748"/>
    <w:rsid w:val="00C609CF"/>
    <w:rsid w:val="00DA0B19"/>
    <w:rsid w:val="00E41C0B"/>
    <w:rsid w:val="00EC106D"/>
    <w:rsid w:val="00F31983"/>
    <w:rsid w:val="00F87512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A73A"/>
  <w15:chartTrackingRefBased/>
  <w15:docId w15:val="{442D929A-F4FD-45AD-88CB-3465816D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0EF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C0EFF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0EFF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0EFF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0EF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0EF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0EF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0EF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0EF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0EF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0E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2C0E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C0E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2C0E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0E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0E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0E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0E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0E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C0E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2C0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0E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0E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0EFF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2C0EFF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2C0EFF"/>
    <w:rPr>
      <w:i/>
      <w:iCs/>
      <w:color w:val="auto"/>
    </w:rPr>
  </w:style>
  <w:style w:type="paragraph" w:styleId="Geenafstand">
    <w:name w:val="No Spacing"/>
    <w:uiPriority w:val="1"/>
    <w:qFormat/>
    <w:rsid w:val="002C0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C0E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2C0EF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0E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0EFF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2C0EFF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2C0EFF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2C0EFF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2C0EFF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C0EFF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0EFF"/>
  </w:style>
  <w:style w:type="paragraph" w:styleId="Ballontekst">
    <w:name w:val="Balloon Text"/>
    <w:basedOn w:val="Standaard"/>
    <w:link w:val="BallontekstChar"/>
    <w:uiPriority w:val="99"/>
    <w:semiHidden/>
    <w:unhideWhenUsed/>
    <w:rsid w:val="00156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567B4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1567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567B4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060F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3060F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3060F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060F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060F5"/>
    <w:rPr>
      <w:b/>
      <w:bCs/>
      <w:sz w:val="20"/>
      <w:szCs w:val="20"/>
    </w:rPr>
  </w:style>
  <w:style w:type="paragraph" w:customStyle="1" w:styleId="Default">
    <w:name w:val="Default"/>
    <w:rsid w:val="00306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2C0EF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7A4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kstvantijdelijkeaanduiding">
    <w:name w:val="Placeholder Text"/>
    <w:basedOn w:val="Standaardalinea-lettertype"/>
    <w:uiPriority w:val="99"/>
    <w:semiHidden/>
    <w:rsid w:val="007A4381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A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A438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A0B19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DA0B1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0B19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6D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30E0"/>
  </w:style>
  <w:style w:type="paragraph" w:styleId="Voettekst">
    <w:name w:val="footer"/>
    <w:basedOn w:val="Standaard"/>
    <w:link w:val="VoettekstChar"/>
    <w:uiPriority w:val="99"/>
    <w:unhideWhenUsed/>
    <w:rsid w:val="006D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Desktop\StageGibas\Eindverslag\Eindverslag_MatthijsVos_V0.1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987E-91E5-49B4-B8E5-F78B5A66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Eindverslag_MatthijsVos_V0.1</Template>
  <TotalTime>1205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Vos</dc:creator>
  <cp:keywords/>
  <dc:description/>
  <cp:lastModifiedBy>Matthijs Vos</cp:lastModifiedBy>
  <cp:revision>2</cp:revision>
  <dcterms:created xsi:type="dcterms:W3CDTF">2019-05-21T12:59:00Z</dcterms:created>
  <dcterms:modified xsi:type="dcterms:W3CDTF">2019-05-24T15:02:00Z</dcterms:modified>
</cp:coreProperties>
</file>