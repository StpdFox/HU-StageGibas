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A5A5A" w:themeColor="text1" w:themeTint="A5"/>
          <w:spacing w:val="10"/>
        </w:rPr>
        <w:id w:val="-640353572"/>
        <w:docPartObj>
          <w:docPartGallery w:val="Cover Pages"/>
          <w:docPartUnique/>
        </w:docPartObj>
      </w:sdtPr>
      <w:sdtContent>
        <w:p w14:paraId="79EF227A" w14:textId="77777777" w:rsidR="00A60D96" w:rsidRDefault="00A60D96"/>
        <w:p w14:paraId="660A9269" w14:textId="77777777" w:rsidR="00A60D96" w:rsidRDefault="00A60D96"/>
        <w:p w14:paraId="3E9FBC28" w14:textId="77777777" w:rsidR="00A60D96" w:rsidRDefault="00A60D96"/>
        <w:p w14:paraId="11022798" w14:textId="77777777" w:rsidR="00A60D96" w:rsidRDefault="00A60D96"/>
        <w:p w14:paraId="1AB5BCA0" w14:textId="3ADEE95B" w:rsidR="00A60D96" w:rsidRPr="003E7B53" w:rsidRDefault="003777D3">
          <w:pPr>
            <w:rPr>
              <w:rStyle w:val="TitelChar"/>
              <w:sz w:val="96"/>
              <w:szCs w:val="96"/>
              <w:lang w:val="en-GB"/>
            </w:rPr>
          </w:pPr>
          <w:sdt>
            <w:sdtPr>
              <w:rPr>
                <w:rStyle w:val="TitelChar"/>
                <w:sz w:val="96"/>
                <w:szCs w:val="96"/>
              </w:rPr>
              <w:alias w:val="Titel"/>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sidR="003E7B53" w:rsidRPr="003E7B53">
                <w:rPr>
                  <w:rStyle w:val="TitelChar"/>
                  <w:sz w:val="96"/>
                  <w:szCs w:val="96"/>
                  <w:lang w:val="en-GB"/>
                </w:rPr>
                <w:t xml:space="preserve">     </w:t>
              </w:r>
            </w:sdtContent>
          </w:sdt>
        </w:p>
        <w:sdt>
          <w:sdtPr>
            <w:rPr>
              <w:rStyle w:val="Intensievebenadrukking"/>
              <w:b w:val="0"/>
              <w:i w:val="0"/>
              <w:sz w:val="32"/>
              <w:szCs w:val="32"/>
              <w:lang w:val="en-GB"/>
            </w:rPr>
            <w:alias w:val="Ondertitel"/>
            <w:tag w:val=""/>
            <w:id w:val="328029620"/>
            <w:placeholder>
              <w:docPart w:val="C69247DD30F04CD390BA32ACE87E1C1B"/>
            </w:placeholder>
            <w:dataBinding w:prefixMappings="xmlns:ns0='http://purl.org/dc/elements/1.1/' xmlns:ns1='http://schemas.openxmlformats.org/package/2006/metadata/core-properties' " w:xpath="/ns1:coreProperties[1]/ns0:subject[1]" w:storeItemID="{6C3C8BC8-F283-45AE-878A-BAB7291924A1}"/>
            <w:text/>
          </w:sdtPr>
          <w:sdtContent>
            <w:p w14:paraId="491207C3" w14:textId="77777777" w:rsidR="00FF07C9" w:rsidRPr="00FF07C9" w:rsidRDefault="00AE51CA" w:rsidP="00FF07C9">
              <w:pPr>
                <w:rPr>
                  <w:rStyle w:val="Intensievebenadrukking"/>
                  <w:b w:val="0"/>
                  <w:i w:val="0"/>
                  <w:sz w:val="32"/>
                  <w:szCs w:val="32"/>
                  <w:lang w:val="en-GB"/>
                </w:rPr>
              </w:pPr>
              <w:r>
                <w:rPr>
                  <w:rStyle w:val="Intensievebenadrukking"/>
                  <w:b w:val="0"/>
                  <w:i w:val="0"/>
                  <w:sz w:val="32"/>
                  <w:szCs w:val="32"/>
                  <w:lang w:val="en-GB"/>
                </w:rPr>
                <w:t>MOTORS CAPS EN ROCK’N ROLL</w:t>
              </w:r>
            </w:p>
          </w:sdtContent>
        </w:sdt>
        <w:p w14:paraId="53C0A22C" w14:textId="77777777" w:rsidR="00A60D96" w:rsidRPr="00FF07C9" w:rsidRDefault="00FF07C9" w:rsidP="00FF07C9">
          <w:pPr>
            <w:pStyle w:val="Ondertitel"/>
            <w:rPr>
              <w:rFonts w:asciiTheme="majorHAnsi" w:eastAsiaTheme="majorEastAsia" w:hAnsiTheme="majorHAnsi" w:cstheme="majorBidi"/>
              <w:color w:val="000000" w:themeColor="text1"/>
              <w:sz w:val="56"/>
              <w:szCs w:val="56"/>
            </w:rPr>
          </w:pPr>
          <w:r w:rsidRPr="00FF07C9">
            <w:rPr>
              <w:noProof/>
              <w:lang w:val="en-GB"/>
            </w:rPr>
            <w:t xml:space="preserve"> </w:t>
          </w:r>
          <w:r>
            <w:rPr>
              <w:noProof/>
            </w:rPr>
            <w:drawing>
              <wp:anchor distT="0" distB="0" distL="114300" distR="114300" simplePos="0" relativeHeight="251661312" behindDoc="1" locked="0" layoutInCell="1" allowOverlap="1" wp14:anchorId="74E46A97" wp14:editId="79DA2AEC">
                <wp:simplePos x="0" y="0"/>
                <wp:positionH relativeFrom="margin">
                  <wp:align>right</wp:align>
                </wp:positionH>
                <wp:positionV relativeFrom="paragraph">
                  <wp:posOffset>5016500</wp:posOffset>
                </wp:positionV>
                <wp:extent cx="790575" cy="790575"/>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flipH="1">
                          <a:off x="0" y="0"/>
                          <a:ext cx="790575" cy="790575"/>
                        </a:xfrm>
                        <a:prstGeom prst="rect">
                          <a:avLst/>
                        </a:prstGeom>
                        <a:noFill/>
                        <a:ln>
                          <a:noFill/>
                        </a:ln>
                      </pic:spPr>
                    </pic:pic>
                  </a:graphicData>
                </a:graphic>
              </wp:anchor>
            </w:drawing>
          </w:r>
          <w:r>
            <w:rPr>
              <w:noProof/>
              <w:color w:val="4472C4" w:themeColor="accent1"/>
            </w:rPr>
            <mc:AlternateContent>
              <mc:Choice Requires="wps">
                <w:drawing>
                  <wp:anchor distT="0" distB="0" distL="114300" distR="114300" simplePos="0" relativeHeight="251659264" behindDoc="0" locked="0" layoutInCell="1" allowOverlap="1" wp14:anchorId="41AD9A8B" wp14:editId="3C0E953F">
                    <wp:simplePos x="0" y="0"/>
                    <wp:positionH relativeFrom="margin">
                      <wp:align>left</wp:align>
                    </wp:positionH>
                    <wp:positionV relativeFrom="margin">
                      <wp:align>bottom</wp:align>
                    </wp:positionV>
                    <wp:extent cx="5019675" cy="891540"/>
                    <wp:effectExtent l="0" t="0" r="9525" b="3810"/>
                    <wp:wrapNone/>
                    <wp:docPr id="142" name="Tekstvak 142"/>
                    <wp:cNvGraphicFramePr/>
                    <a:graphic xmlns:a="http://schemas.openxmlformats.org/drawingml/2006/main">
                      <a:graphicData uri="http://schemas.microsoft.com/office/word/2010/wordprocessingShape">
                        <wps:wsp>
                          <wps:cNvSpPr txBox="1"/>
                          <wps:spPr>
                            <a:xfrm>
                              <a:off x="0" y="0"/>
                              <a:ext cx="5019675"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423D7" w14:textId="77777777" w:rsidR="00455D34" w:rsidRPr="00E53D8D" w:rsidRDefault="00455D34" w:rsidP="00FF07C9">
                                <w:pPr>
                                  <w:pStyle w:val="Ondertitel"/>
                                </w:pPr>
                                <w:r w:rsidRPr="00E53D8D">
                                  <w:t xml:space="preserve">Student: </w:t>
                                </w:r>
                                <w:r>
                                  <w:tab/>
                                </w:r>
                                <w:r>
                                  <w:tab/>
                                </w:r>
                                <w:r w:rsidRPr="00E53D8D">
                                  <w:t>Matthijs Vos</w:t>
                                </w:r>
                                <w:r w:rsidRPr="00E53D8D">
                                  <w:tab/>
                                </w:r>
                                <w:r>
                                  <w:t>(</w:t>
                                </w:r>
                                <w:r w:rsidRPr="00E53D8D">
                                  <w:t>1651350</w:t>
                                </w:r>
                                <w:r>
                                  <w:t>)</w:t>
                                </w:r>
                              </w:p>
                              <w:p w14:paraId="6A4F99F6" w14:textId="77777777" w:rsidR="00455D34" w:rsidRPr="00E53D8D" w:rsidRDefault="00455D34" w:rsidP="00FF07C9">
                                <w:pPr>
                                  <w:pStyle w:val="Ondertitel"/>
                                </w:pPr>
                                <w:r>
                                  <w:t>Stagedocent:</w:t>
                                </w:r>
                                <w:r w:rsidRPr="00E53D8D">
                                  <w:tab/>
                                </w:r>
                                <w:r>
                                  <w:tab/>
                                </w:r>
                                <w:r w:rsidRPr="00E53D8D">
                                  <w:t>Jorn Bunk</w:t>
                                </w:r>
                              </w:p>
                              <w:p w14:paraId="0AD26EAD" w14:textId="77777777" w:rsidR="00455D34" w:rsidRDefault="00455D34" w:rsidP="00FF07C9">
                                <w:pPr>
                                  <w:pStyle w:val="Ondertitel"/>
                                </w:pPr>
                                <w:r>
                                  <w:t>Stagebegeleider:</w:t>
                                </w:r>
                                <w:r>
                                  <w:tab/>
                                  <w:t>Sjoerd Radstok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D9A8B" id="_x0000_t202" coordsize="21600,21600" o:spt="202" path="m,l,21600r21600,l21600,xe">
                    <v:stroke joinstyle="miter"/>
                    <v:path gradientshapeok="t" o:connecttype="rect"/>
                  </v:shapetype>
                  <v:shape id="Tekstvak 142" o:spid="_x0000_s1026" type="#_x0000_t202" style="position:absolute;margin-left:0;margin-top:0;width:395.25pt;height:70.2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" filled="f" stroked="f" strokeweight=".5pt">
                    <v:textbox inset="0,0,0,0">
                      <w:txbxContent>
                        <w:p w14:paraId="0B3423D7" w14:textId="77777777" w:rsidR="00455D34" w:rsidRPr="00E53D8D" w:rsidRDefault="00455D34" w:rsidP="00FF07C9">
                          <w:pPr>
                            <w:pStyle w:val="Ondertitel"/>
                          </w:pPr>
                          <w:r w:rsidRPr="00E53D8D">
                            <w:t xml:space="preserve">Student: </w:t>
                          </w:r>
                          <w:r>
                            <w:tab/>
                          </w:r>
                          <w:r>
                            <w:tab/>
                          </w:r>
                          <w:r w:rsidRPr="00E53D8D">
                            <w:t>Matthijs Vos</w:t>
                          </w:r>
                          <w:r w:rsidRPr="00E53D8D">
                            <w:tab/>
                          </w:r>
                          <w:r>
                            <w:t>(</w:t>
                          </w:r>
                          <w:r w:rsidRPr="00E53D8D">
                            <w:t>1651350</w:t>
                          </w:r>
                          <w:r>
                            <w:t>)</w:t>
                          </w:r>
                        </w:p>
                        <w:p w14:paraId="6A4F99F6" w14:textId="77777777" w:rsidR="00455D34" w:rsidRPr="00E53D8D" w:rsidRDefault="00455D34" w:rsidP="00FF07C9">
                          <w:pPr>
                            <w:pStyle w:val="Ondertitel"/>
                          </w:pPr>
                          <w:r>
                            <w:t>Stagedocent:</w:t>
                          </w:r>
                          <w:r w:rsidRPr="00E53D8D">
                            <w:tab/>
                          </w:r>
                          <w:r>
                            <w:tab/>
                          </w:r>
                          <w:r w:rsidRPr="00E53D8D">
                            <w:t>Jorn Bunk</w:t>
                          </w:r>
                        </w:p>
                        <w:p w14:paraId="0AD26EAD" w14:textId="77777777" w:rsidR="00455D34" w:rsidRDefault="00455D34" w:rsidP="00FF07C9">
                          <w:pPr>
                            <w:pStyle w:val="Ondertitel"/>
                          </w:pPr>
                          <w:r>
                            <w:t>Stagebegeleider:</w:t>
                          </w:r>
                          <w:r>
                            <w:tab/>
                            <w:t>Sjoerd Radstok</w:t>
                          </w:r>
                        </w:p>
                      </w:txbxContent>
                    </v:textbox>
                    <w10:wrap anchorx="margin" anchory="margin"/>
                  </v:shape>
                </w:pict>
              </mc:Fallback>
            </mc:AlternateContent>
          </w:r>
          <w:r w:rsidR="00A60D96" w:rsidRPr="00FF07C9">
            <w:rPr>
              <w:lang w:val="en-GB"/>
            </w:rPr>
            <w:t xml:space="preserve"> </w:t>
          </w:r>
          <w:r w:rsidR="00A60D96" w:rsidRPr="00FF07C9">
            <w:t>Versie 0.1</w:t>
          </w:r>
          <w:r w:rsidR="00A60D96" w:rsidRPr="00FF07C9">
            <w:br w:type="page"/>
          </w:r>
        </w:p>
      </w:sdtContent>
    </w:sdt>
    <w:p w14:paraId="201A6620" w14:textId="77777777" w:rsidR="00EC106D" w:rsidRDefault="00FF07C9" w:rsidP="00FF07C9">
      <w:pPr>
        <w:pStyle w:val="Kop1"/>
      </w:pPr>
      <w:bookmarkStart w:id="0" w:name="_Toc9421490"/>
      <w:r>
        <w:lastRenderedPageBreak/>
        <w:t>Managementsamenvatting</w:t>
      </w:r>
      <w:bookmarkEnd w:id="0"/>
    </w:p>
    <w:p w14:paraId="2FCCA1EF" w14:textId="77777777" w:rsidR="00FF07C9" w:rsidRDefault="00FF07C9" w:rsidP="00FF07C9">
      <w:r>
        <w:t xml:space="preserve">Deze bullshit hoeft gelukkig pas aan het einde van het project. </w:t>
      </w:r>
    </w:p>
    <w:p w14:paraId="586D0C2A" w14:textId="77777777" w:rsidR="00FF07C9" w:rsidRDefault="00FF07C9" w:rsidP="00FF07C9">
      <w:pPr>
        <w:pStyle w:val="Lijstalinea"/>
        <w:numPr>
          <w:ilvl w:val="0"/>
          <w:numId w:val="27"/>
        </w:numPr>
      </w:pPr>
      <w:r>
        <w:t>De samenvatting moet een op zichzelf staand onderdeel zijn</w:t>
      </w:r>
    </w:p>
    <w:p w14:paraId="6A7885E4" w14:textId="77777777" w:rsidR="00FF07C9" w:rsidRDefault="00FF07C9" w:rsidP="00FF07C9">
      <w:pPr>
        <w:pStyle w:val="Lijstalinea"/>
        <w:numPr>
          <w:ilvl w:val="0"/>
          <w:numId w:val="27"/>
        </w:numPr>
      </w:pPr>
      <w:r>
        <w:t>Ga er in de samenvatting niet vanuit dat de lezer bekend is met de rest van het rapport. Of omgekeerd</w:t>
      </w:r>
    </w:p>
    <w:p w14:paraId="2CB5657B" w14:textId="77777777" w:rsidR="00FF07C9" w:rsidRDefault="00FF07C9" w:rsidP="00FF07C9">
      <w:pPr>
        <w:pStyle w:val="Lijstalinea"/>
        <w:numPr>
          <w:ilvl w:val="0"/>
          <w:numId w:val="27"/>
        </w:numPr>
      </w:pPr>
      <w:r>
        <w:t>Richtlijn omvang: 1 a 1.5 A</w:t>
      </w:r>
    </w:p>
    <w:p w14:paraId="4602D781" w14:textId="77777777" w:rsidR="00C8340F" w:rsidRDefault="00C8340F" w:rsidP="00C8340F">
      <w:r>
        <w:br/>
      </w:r>
      <w:r>
        <w:br/>
      </w:r>
      <w:r>
        <w:br/>
      </w:r>
    </w:p>
    <w:p w14:paraId="76125610" w14:textId="77777777" w:rsidR="00C8340F" w:rsidRDefault="00C8340F">
      <w:r>
        <w:br w:type="page"/>
      </w:r>
    </w:p>
    <w:bookmarkStart w:id="1" w:name="_Toc9421491" w:displacedByCustomXml="next"/>
    <w:sdt>
      <w:sdtPr>
        <w:rPr>
          <w:rFonts w:asciiTheme="minorHAnsi" w:eastAsiaTheme="minorEastAsia" w:hAnsiTheme="minorHAnsi" w:cstheme="minorBidi"/>
          <w:b w:val="0"/>
          <w:bCs w:val="0"/>
          <w:smallCaps w:val="0"/>
          <w:color w:val="auto"/>
          <w:sz w:val="22"/>
          <w:szCs w:val="22"/>
        </w:rPr>
        <w:id w:val="-90403059"/>
        <w:docPartObj>
          <w:docPartGallery w:val="Table of Contents"/>
          <w:docPartUnique/>
        </w:docPartObj>
      </w:sdtPr>
      <w:sdtContent>
        <w:p w14:paraId="387C9AB9" w14:textId="77777777" w:rsidR="00C8340F" w:rsidRDefault="00C8340F">
          <w:pPr>
            <w:pStyle w:val="Kopvaninhoudsopgave"/>
          </w:pPr>
          <w:r>
            <w:t>Inhoud</w:t>
          </w:r>
          <w:bookmarkEnd w:id="1"/>
        </w:p>
        <w:p w14:paraId="1F488F3D" w14:textId="77777777" w:rsidR="00C242BB" w:rsidRDefault="00C8340F">
          <w:pPr>
            <w:pStyle w:val="Inhopg1"/>
            <w:tabs>
              <w:tab w:val="left" w:pos="440"/>
              <w:tab w:val="right" w:leader="dot" w:pos="9350"/>
            </w:tabs>
            <w:rPr>
              <w:noProof/>
              <w:lang w:val="en-GB" w:eastAsia="en-GB"/>
            </w:rPr>
          </w:pPr>
          <w:r>
            <w:fldChar w:fldCharType="begin"/>
          </w:r>
          <w:r>
            <w:instrText xml:space="preserve"> TOC \o "1-3" \h \z \u </w:instrText>
          </w:r>
          <w:r>
            <w:fldChar w:fldCharType="separate"/>
          </w:r>
          <w:hyperlink w:anchor="_Toc9421490" w:history="1">
            <w:r w:rsidR="00C242BB" w:rsidRPr="00673C25">
              <w:rPr>
                <w:rStyle w:val="Hyperlink"/>
                <w:noProof/>
              </w:rPr>
              <w:t>1</w:t>
            </w:r>
            <w:r w:rsidR="00C242BB">
              <w:rPr>
                <w:noProof/>
                <w:lang w:val="en-GB" w:eastAsia="en-GB"/>
              </w:rPr>
              <w:tab/>
            </w:r>
            <w:r w:rsidR="00C242BB" w:rsidRPr="00673C25">
              <w:rPr>
                <w:rStyle w:val="Hyperlink"/>
                <w:noProof/>
              </w:rPr>
              <w:t>Managementsamenvatting</w:t>
            </w:r>
            <w:r w:rsidR="00C242BB">
              <w:rPr>
                <w:noProof/>
                <w:webHidden/>
              </w:rPr>
              <w:tab/>
            </w:r>
            <w:r w:rsidR="00C242BB">
              <w:rPr>
                <w:noProof/>
                <w:webHidden/>
              </w:rPr>
              <w:fldChar w:fldCharType="begin"/>
            </w:r>
            <w:r w:rsidR="00C242BB">
              <w:rPr>
                <w:noProof/>
                <w:webHidden/>
              </w:rPr>
              <w:instrText xml:space="preserve"> PAGEREF _Toc9421490 \h </w:instrText>
            </w:r>
            <w:r w:rsidR="00C242BB">
              <w:rPr>
                <w:noProof/>
                <w:webHidden/>
              </w:rPr>
            </w:r>
            <w:r w:rsidR="00C242BB">
              <w:rPr>
                <w:noProof/>
                <w:webHidden/>
              </w:rPr>
              <w:fldChar w:fldCharType="separate"/>
            </w:r>
            <w:r w:rsidR="00C242BB">
              <w:rPr>
                <w:noProof/>
                <w:webHidden/>
              </w:rPr>
              <w:t>1</w:t>
            </w:r>
            <w:r w:rsidR="00C242BB">
              <w:rPr>
                <w:noProof/>
                <w:webHidden/>
              </w:rPr>
              <w:fldChar w:fldCharType="end"/>
            </w:r>
          </w:hyperlink>
        </w:p>
        <w:p w14:paraId="3DABDD72" w14:textId="77777777" w:rsidR="00C242BB" w:rsidRDefault="003777D3">
          <w:pPr>
            <w:pStyle w:val="Inhopg1"/>
            <w:tabs>
              <w:tab w:val="left" w:pos="440"/>
              <w:tab w:val="right" w:leader="dot" w:pos="9350"/>
            </w:tabs>
            <w:rPr>
              <w:noProof/>
              <w:lang w:val="en-GB" w:eastAsia="en-GB"/>
            </w:rPr>
          </w:pPr>
          <w:hyperlink w:anchor="_Toc9421491" w:history="1">
            <w:r w:rsidR="00C242BB" w:rsidRPr="00673C25">
              <w:rPr>
                <w:rStyle w:val="Hyperlink"/>
                <w:noProof/>
              </w:rPr>
              <w:t>2</w:t>
            </w:r>
            <w:r w:rsidR="00C242BB">
              <w:rPr>
                <w:noProof/>
                <w:lang w:val="en-GB" w:eastAsia="en-GB"/>
              </w:rPr>
              <w:tab/>
            </w:r>
            <w:r w:rsidR="00C242BB" w:rsidRPr="00673C25">
              <w:rPr>
                <w:rStyle w:val="Hyperlink"/>
                <w:noProof/>
              </w:rPr>
              <w:t>Inhoud</w:t>
            </w:r>
            <w:r w:rsidR="00C242BB">
              <w:rPr>
                <w:noProof/>
                <w:webHidden/>
              </w:rPr>
              <w:tab/>
            </w:r>
            <w:r w:rsidR="00C242BB">
              <w:rPr>
                <w:noProof/>
                <w:webHidden/>
              </w:rPr>
              <w:fldChar w:fldCharType="begin"/>
            </w:r>
            <w:r w:rsidR="00C242BB">
              <w:rPr>
                <w:noProof/>
                <w:webHidden/>
              </w:rPr>
              <w:instrText xml:space="preserve"> PAGEREF _Toc9421491 \h </w:instrText>
            </w:r>
            <w:r w:rsidR="00C242BB">
              <w:rPr>
                <w:noProof/>
                <w:webHidden/>
              </w:rPr>
            </w:r>
            <w:r w:rsidR="00C242BB">
              <w:rPr>
                <w:noProof/>
                <w:webHidden/>
              </w:rPr>
              <w:fldChar w:fldCharType="separate"/>
            </w:r>
            <w:r w:rsidR="00C242BB">
              <w:rPr>
                <w:noProof/>
                <w:webHidden/>
              </w:rPr>
              <w:t>2</w:t>
            </w:r>
            <w:r w:rsidR="00C242BB">
              <w:rPr>
                <w:noProof/>
                <w:webHidden/>
              </w:rPr>
              <w:fldChar w:fldCharType="end"/>
            </w:r>
          </w:hyperlink>
        </w:p>
        <w:p w14:paraId="055B206E" w14:textId="77777777" w:rsidR="00C242BB" w:rsidRDefault="003777D3">
          <w:pPr>
            <w:pStyle w:val="Inhopg1"/>
            <w:tabs>
              <w:tab w:val="left" w:pos="440"/>
              <w:tab w:val="right" w:leader="dot" w:pos="9350"/>
            </w:tabs>
            <w:rPr>
              <w:noProof/>
              <w:lang w:val="en-GB" w:eastAsia="en-GB"/>
            </w:rPr>
          </w:pPr>
          <w:hyperlink w:anchor="_Toc9421492" w:history="1">
            <w:r w:rsidR="00C242BB" w:rsidRPr="00673C25">
              <w:rPr>
                <w:rStyle w:val="Hyperlink"/>
                <w:noProof/>
              </w:rPr>
              <w:t>3</w:t>
            </w:r>
            <w:r w:rsidR="00C242BB">
              <w:rPr>
                <w:noProof/>
                <w:lang w:val="en-GB" w:eastAsia="en-GB"/>
              </w:rPr>
              <w:tab/>
            </w:r>
            <w:r w:rsidR="00C242BB" w:rsidRPr="00673C25">
              <w:rPr>
                <w:rStyle w:val="Hyperlink"/>
                <w:noProof/>
              </w:rPr>
              <w:t>Inleiding</w:t>
            </w:r>
            <w:r w:rsidR="00C242BB">
              <w:rPr>
                <w:noProof/>
                <w:webHidden/>
              </w:rPr>
              <w:tab/>
            </w:r>
            <w:r w:rsidR="00C242BB">
              <w:rPr>
                <w:noProof/>
                <w:webHidden/>
              </w:rPr>
              <w:fldChar w:fldCharType="begin"/>
            </w:r>
            <w:r w:rsidR="00C242BB">
              <w:rPr>
                <w:noProof/>
                <w:webHidden/>
              </w:rPr>
              <w:instrText xml:space="preserve"> PAGEREF _Toc9421492 \h </w:instrText>
            </w:r>
            <w:r w:rsidR="00C242BB">
              <w:rPr>
                <w:noProof/>
                <w:webHidden/>
              </w:rPr>
            </w:r>
            <w:r w:rsidR="00C242BB">
              <w:rPr>
                <w:noProof/>
                <w:webHidden/>
              </w:rPr>
              <w:fldChar w:fldCharType="separate"/>
            </w:r>
            <w:r w:rsidR="00C242BB">
              <w:rPr>
                <w:noProof/>
                <w:webHidden/>
              </w:rPr>
              <w:t>4</w:t>
            </w:r>
            <w:r w:rsidR="00C242BB">
              <w:rPr>
                <w:noProof/>
                <w:webHidden/>
              </w:rPr>
              <w:fldChar w:fldCharType="end"/>
            </w:r>
          </w:hyperlink>
        </w:p>
        <w:p w14:paraId="13F7D06A" w14:textId="77777777" w:rsidR="00C242BB" w:rsidRDefault="003777D3">
          <w:pPr>
            <w:pStyle w:val="Inhopg1"/>
            <w:tabs>
              <w:tab w:val="left" w:pos="440"/>
              <w:tab w:val="right" w:leader="dot" w:pos="9350"/>
            </w:tabs>
            <w:rPr>
              <w:noProof/>
              <w:lang w:val="en-GB" w:eastAsia="en-GB"/>
            </w:rPr>
          </w:pPr>
          <w:hyperlink w:anchor="_Toc9421493" w:history="1">
            <w:r w:rsidR="00C242BB" w:rsidRPr="00673C25">
              <w:rPr>
                <w:rStyle w:val="Hyperlink"/>
                <w:noProof/>
              </w:rPr>
              <w:t>4</w:t>
            </w:r>
            <w:r w:rsidR="00C242BB">
              <w:rPr>
                <w:noProof/>
                <w:lang w:val="en-GB" w:eastAsia="en-GB"/>
              </w:rPr>
              <w:tab/>
            </w:r>
            <w:r w:rsidR="00C242BB" w:rsidRPr="00673C25">
              <w:rPr>
                <w:rStyle w:val="Hyperlink"/>
                <w:noProof/>
              </w:rPr>
              <w:t>Organisatorische Context</w:t>
            </w:r>
            <w:r w:rsidR="00C242BB">
              <w:rPr>
                <w:noProof/>
                <w:webHidden/>
              </w:rPr>
              <w:tab/>
            </w:r>
            <w:r w:rsidR="00C242BB">
              <w:rPr>
                <w:noProof/>
                <w:webHidden/>
              </w:rPr>
              <w:fldChar w:fldCharType="begin"/>
            </w:r>
            <w:r w:rsidR="00C242BB">
              <w:rPr>
                <w:noProof/>
                <w:webHidden/>
              </w:rPr>
              <w:instrText xml:space="preserve"> PAGEREF _Toc9421493 \h </w:instrText>
            </w:r>
            <w:r w:rsidR="00C242BB">
              <w:rPr>
                <w:noProof/>
                <w:webHidden/>
              </w:rPr>
            </w:r>
            <w:r w:rsidR="00C242BB">
              <w:rPr>
                <w:noProof/>
                <w:webHidden/>
              </w:rPr>
              <w:fldChar w:fldCharType="separate"/>
            </w:r>
            <w:r w:rsidR="00C242BB">
              <w:rPr>
                <w:noProof/>
                <w:webHidden/>
              </w:rPr>
              <w:t>5</w:t>
            </w:r>
            <w:r w:rsidR="00C242BB">
              <w:rPr>
                <w:noProof/>
                <w:webHidden/>
              </w:rPr>
              <w:fldChar w:fldCharType="end"/>
            </w:r>
          </w:hyperlink>
        </w:p>
        <w:p w14:paraId="25032BAE" w14:textId="77777777" w:rsidR="00C242BB" w:rsidRDefault="003777D3">
          <w:pPr>
            <w:pStyle w:val="Inhopg2"/>
            <w:tabs>
              <w:tab w:val="left" w:pos="880"/>
              <w:tab w:val="right" w:leader="dot" w:pos="9350"/>
            </w:tabs>
            <w:rPr>
              <w:noProof/>
              <w:lang w:val="en-GB" w:eastAsia="en-GB"/>
            </w:rPr>
          </w:pPr>
          <w:hyperlink w:anchor="_Toc9421494" w:history="1">
            <w:r w:rsidR="00C242BB" w:rsidRPr="00673C25">
              <w:rPr>
                <w:rStyle w:val="Hyperlink"/>
                <w:noProof/>
              </w:rPr>
              <w:t>4.1</w:t>
            </w:r>
            <w:r w:rsidR="00C242BB">
              <w:rPr>
                <w:noProof/>
                <w:lang w:val="en-GB" w:eastAsia="en-GB"/>
              </w:rPr>
              <w:tab/>
            </w:r>
            <w:r w:rsidR="00C242BB" w:rsidRPr="00673C25">
              <w:rPr>
                <w:rStyle w:val="Hyperlink"/>
                <w:noProof/>
              </w:rPr>
              <w:t>Gibas Automation</w:t>
            </w:r>
            <w:r w:rsidR="00C242BB">
              <w:rPr>
                <w:noProof/>
                <w:webHidden/>
              </w:rPr>
              <w:tab/>
            </w:r>
            <w:r w:rsidR="00C242BB">
              <w:rPr>
                <w:noProof/>
                <w:webHidden/>
              </w:rPr>
              <w:fldChar w:fldCharType="begin"/>
            </w:r>
            <w:r w:rsidR="00C242BB">
              <w:rPr>
                <w:noProof/>
                <w:webHidden/>
              </w:rPr>
              <w:instrText xml:space="preserve"> PAGEREF _Toc9421494 \h </w:instrText>
            </w:r>
            <w:r w:rsidR="00C242BB">
              <w:rPr>
                <w:noProof/>
                <w:webHidden/>
              </w:rPr>
            </w:r>
            <w:r w:rsidR="00C242BB">
              <w:rPr>
                <w:noProof/>
                <w:webHidden/>
              </w:rPr>
              <w:fldChar w:fldCharType="separate"/>
            </w:r>
            <w:r w:rsidR="00C242BB">
              <w:rPr>
                <w:noProof/>
                <w:webHidden/>
              </w:rPr>
              <w:t>5</w:t>
            </w:r>
            <w:r w:rsidR="00C242BB">
              <w:rPr>
                <w:noProof/>
                <w:webHidden/>
              </w:rPr>
              <w:fldChar w:fldCharType="end"/>
            </w:r>
          </w:hyperlink>
        </w:p>
        <w:p w14:paraId="05AF7C65" w14:textId="77777777" w:rsidR="00C242BB" w:rsidRDefault="003777D3">
          <w:pPr>
            <w:pStyle w:val="Inhopg2"/>
            <w:tabs>
              <w:tab w:val="left" w:pos="880"/>
              <w:tab w:val="right" w:leader="dot" w:pos="9350"/>
            </w:tabs>
            <w:rPr>
              <w:noProof/>
              <w:lang w:val="en-GB" w:eastAsia="en-GB"/>
            </w:rPr>
          </w:pPr>
          <w:hyperlink w:anchor="_Toc9421495" w:history="1">
            <w:r w:rsidR="00C242BB" w:rsidRPr="00673C25">
              <w:rPr>
                <w:rStyle w:val="Hyperlink"/>
                <w:noProof/>
              </w:rPr>
              <w:t>4.2</w:t>
            </w:r>
            <w:r w:rsidR="00C242BB">
              <w:rPr>
                <w:noProof/>
                <w:lang w:val="en-GB" w:eastAsia="en-GB"/>
              </w:rPr>
              <w:tab/>
            </w:r>
            <w:r w:rsidR="00C242BB" w:rsidRPr="00673C25">
              <w:rPr>
                <w:rStyle w:val="Hyperlink"/>
                <w:noProof/>
              </w:rPr>
              <w:t>Bedrijfs- en Informatiesystemen</w:t>
            </w:r>
            <w:r w:rsidR="00C242BB">
              <w:rPr>
                <w:noProof/>
                <w:webHidden/>
              </w:rPr>
              <w:tab/>
            </w:r>
            <w:r w:rsidR="00C242BB">
              <w:rPr>
                <w:noProof/>
                <w:webHidden/>
              </w:rPr>
              <w:fldChar w:fldCharType="begin"/>
            </w:r>
            <w:r w:rsidR="00C242BB">
              <w:rPr>
                <w:noProof/>
                <w:webHidden/>
              </w:rPr>
              <w:instrText xml:space="preserve"> PAGEREF _Toc9421495 \h </w:instrText>
            </w:r>
            <w:r w:rsidR="00C242BB">
              <w:rPr>
                <w:noProof/>
                <w:webHidden/>
              </w:rPr>
            </w:r>
            <w:r w:rsidR="00C242BB">
              <w:rPr>
                <w:noProof/>
                <w:webHidden/>
              </w:rPr>
              <w:fldChar w:fldCharType="separate"/>
            </w:r>
            <w:r w:rsidR="00C242BB">
              <w:rPr>
                <w:noProof/>
                <w:webHidden/>
              </w:rPr>
              <w:t>5</w:t>
            </w:r>
            <w:r w:rsidR="00C242BB">
              <w:rPr>
                <w:noProof/>
                <w:webHidden/>
              </w:rPr>
              <w:fldChar w:fldCharType="end"/>
            </w:r>
          </w:hyperlink>
        </w:p>
        <w:p w14:paraId="3843DB6D" w14:textId="77777777" w:rsidR="00C242BB" w:rsidRDefault="003777D3">
          <w:pPr>
            <w:pStyle w:val="Inhopg3"/>
            <w:tabs>
              <w:tab w:val="left" w:pos="1320"/>
              <w:tab w:val="right" w:leader="dot" w:pos="9350"/>
            </w:tabs>
            <w:rPr>
              <w:noProof/>
              <w:lang w:val="en-GB" w:eastAsia="en-GB"/>
            </w:rPr>
          </w:pPr>
          <w:hyperlink w:anchor="_Toc9421496" w:history="1">
            <w:r w:rsidR="00C242BB" w:rsidRPr="00673C25">
              <w:rPr>
                <w:rStyle w:val="Hyperlink"/>
                <w:noProof/>
              </w:rPr>
              <w:t>4.2.1</w:t>
            </w:r>
            <w:r w:rsidR="00C242BB">
              <w:rPr>
                <w:noProof/>
                <w:lang w:val="en-GB" w:eastAsia="en-GB"/>
              </w:rPr>
              <w:tab/>
            </w:r>
            <w:r w:rsidR="00C242BB" w:rsidRPr="00673C25">
              <w:rPr>
                <w:rStyle w:val="Hyperlink"/>
                <w:noProof/>
              </w:rPr>
              <w:t>Universal Robots</w:t>
            </w:r>
            <w:r w:rsidR="00C242BB">
              <w:rPr>
                <w:noProof/>
                <w:webHidden/>
              </w:rPr>
              <w:tab/>
            </w:r>
            <w:r w:rsidR="00C242BB">
              <w:rPr>
                <w:noProof/>
                <w:webHidden/>
              </w:rPr>
              <w:fldChar w:fldCharType="begin"/>
            </w:r>
            <w:r w:rsidR="00C242BB">
              <w:rPr>
                <w:noProof/>
                <w:webHidden/>
              </w:rPr>
              <w:instrText xml:space="preserve"> PAGEREF _Toc9421496 \h </w:instrText>
            </w:r>
            <w:r w:rsidR="00C242BB">
              <w:rPr>
                <w:noProof/>
                <w:webHidden/>
              </w:rPr>
            </w:r>
            <w:r w:rsidR="00C242BB">
              <w:rPr>
                <w:noProof/>
                <w:webHidden/>
              </w:rPr>
              <w:fldChar w:fldCharType="separate"/>
            </w:r>
            <w:r w:rsidR="00C242BB">
              <w:rPr>
                <w:noProof/>
                <w:webHidden/>
              </w:rPr>
              <w:t>5</w:t>
            </w:r>
            <w:r w:rsidR="00C242BB">
              <w:rPr>
                <w:noProof/>
                <w:webHidden/>
              </w:rPr>
              <w:fldChar w:fldCharType="end"/>
            </w:r>
          </w:hyperlink>
        </w:p>
        <w:p w14:paraId="1E45A8EF" w14:textId="77777777" w:rsidR="00C242BB" w:rsidRDefault="003777D3">
          <w:pPr>
            <w:pStyle w:val="Inhopg3"/>
            <w:tabs>
              <w:tab w:val="left" w:pos="1320"/>
              <w:tab w:val="right" w:leader="dot" w:pos="9350"/>
            </w:tabs>
            <w:rPr>
              <w:noProof/>
              <w:lang w:val="en-GB" w:eastAsia="en-GB"/>
            </w:rPr>
          </w:pPr>
          <w:hyperlink w:anchor="_Toc9421497" w:history="1">
            <w:r w:rsidR="00C242BB" w:rsidRPr="00673C25">
              <w:rPr>
                <w:rStyle w:val="Hyperlink"/>
                <w:noProof/>
              </w:rPr>
              <w:t>4.2.2</w:t>
            </w:r>
            <w:r w:rsidR="00C242BB">
              <w:rPr>
                <w:noProof/>
                <w:lang w:val="en-GB" w:eastAsia="en-GB"/>
              </w:rPr>
              <w:tab/>
            </w:r>
            <w:r w:rsidR="00C242BB" w:rsidRPr="00673C25">
              <w:rPr>
                <w:rStyle w:val="Hyperlink"/>
                <w:noProof/>
              </w:rPr>
              <w:t>Product Transportation System</w:t>
            </w:r>
            <w:r w:rsidR="00C242BB">
              <w:rPr>
                <w:noProof/>
                <w:webHidden/>
              </w:rPr>
              <w:tab/>
            </w:r>
            <w:r w:rsidR="00C242BB">
              <w:rPr>
                <w:noProof/>
                <w:webHidden/>
              </w:rPr>
              <w:fldChar w:fldCharType="begin"/>
            </w:r>
            <w:r w:rsidR="00C242BB">
              <w:rPr>
                <w:noProof/>
                <w:webHidden/>
              </w:rPr>
              <w:instrText xml:space="preserve"> PAGEREF _Toc9421497 \h </w:instrText>
            </w:r>
            <w:r w:rsidR="00C242BB">
              <w:rPr>
                <w:noProof/>
                <w:webHidden/>
              </w:rPr>
            </w:r>
            <w:r w:rsidR="00C242BB">
              <w:rPr>
                <w:noProof/>
                <w:webHidden/>
              </w:rPr>
              <w:fldChar w:fldCharType="separate"/>
            </w:r>
            <w:r w:rsidR="00C242BB">
              <w:rPr>
                <w:noProof/>
                <w:webHidden/>
              </w:rPr>
              <w:t>5</w:t>
            </w:r>
            <w:r w:rsidR="00C242BB">
              <w:rPr>
                <w:noProof/>
                <w:webHidden/>
              </w:rPr>
              <w:fldChar w:fldCharType="end"/>
            </w:r>
          </w:hyperlink>
        </w:p>
        <w:p w14:paraId="716EA579" w14:textId="77777777" w:rsidR="00C242BB" w:rsidRDefault="003777D3">
          <w:pPr>
            <w:pStyle w:val="Inhopg3"/>
            <w:tabs>
              <w:tab w:val="left" w:pos="1320"/>
              <w:tab w:val="right" w:leader="dot" w:pos="9350"/>
            </w:tabs>
            <w:rPr>
              <w:noProof/>
              <w:lang w:val="en-GB" w:eastAsia="en-GB"/>
            </w:rPr>
          </w:pPr>
          <w:hyperlink w:anchor="_Toc9421498" w:history="1">
            <w:r w:rsidR="00C242BB" w:rsidRPr="00673C25">
              <w:rPr>
                <w:rStyle w:val="Hyperlink"/>
                <w:noProof/>
              </w:rPr>
              <w:t>4.2.3</w:t>
            </w:r>
            <w:r w:rsidR="00C242BB">
              <w:rPr>
                <w:noProof/>
                <w:lang w:val="en-GB" w:eastAsia="en-GB"/>
              </w:rPr>
              <w:tab/>
            </w:r>
            <w:r w:rsidR="00C242BB" w:rsidRPr="00673C25">
              <w:rPr>
                <w:rStyle w:val="Hyperlink"/>
                <w:noProof/>
              </w:rPr>
              <w:t>Festo Drive</w:t>
            </w:r>
            <w:r w:rsidR="00C242BB">
              <w:rPr>
                <w:noProof/>
                <w:webHidden/>
              </w:rPr>
              <w:tab/>
            </w:r>
            <w:r w:rsidR="00C242BB">
              <w:rPr>
                <w:noProof/>
                <w:webHidden/>
              </w:rPr>
              <w:fldChar w:fldCharType="begin"/>
            </w:r>
            <w:r w:rsidR="00C242BB">
              <w:rPr>
                <w:noProof/>
                <w:webHidden/>
              </w:rPr>
              <w:instrText xml:space="preserve"> PAGEREF _Toc9421498 \h </w:instrText>
            </w:r>
            <w:r w:rsidR="00C242BB">
              <w:rPr>
                <w:noProof/>
                <w:webHidden/>
              </w:rPr>
            </w:r>
            <w:r w:rsidR="00C242BB">
              <w:rPr>
                <w:noProof/>
                <w:webHidden/>
              </w:rPr>
              <w:fldChar w:fldCharType="separate"/>
            </w:r>
            <w:r w:rsidR="00C242BB">
              <w:rPr>
                <w:noProof/>
                <w:webHidden/>
              </w:rPr>
              <w:t>6</w:t>
            </w:r>
            <w:r w:rsidR="00C242BB">
              <w:rPr>
                <w:noProof/>
                <w:webHidden/>
              </w:rPr>
              <w:fldChar w:fldCharType="end"/>
            </w:r>
          </w:hyperlink>
        </w:p>
        <w:p w14:paraId="3CCF0C31" w14:textId="77777777" w:rsidR="00C242BB" w:rsidRDefault="003777D3">
          <w:pPr>
            <w:pStyle w:val="Inhopg2"/>
            <w:tabs>
              <w:tab w:val="left" w:pos="880"/>
              <w:tab w:val="right" w:leader="dot" w:pos="9350"/>
            </w:tabs>
            <w:rPr>
              <w:noProof/>
              <w:lang w:val="en-GB" w:eastAsia="en-GB"/>
            </w:rPr>
          </w:pPr>
          <w:hyperlink w:anchor="_Toc9421499" w:history="1">
            <w:r w:rsidR="00C242BB" w:rsidRPr="00673C25">
              <w:rPr>
                <w:rStyle w:val="Hyperlink"/>
                <w:noProof/>
              </w:rPr>
              <w:t>4.3</w:t>
            </w:r>
            <w:r w:rsidR="00C242BB">
              <w:rPr>
                <w:noProof/>
                <w:lang w:val="en-GB" w:eastAsia="en-GB"/>
              </w:rPr>
              <w:tab/>
            </w:r>
            <w:r w:rsidR="00C242BB" w:rsidRPr="00673C25">
              <w:rPr>
                <w:rStyle w:val="Hyperlink"/>
                <w:noProof/>
              </w:rPr>
              <w:t>Bedrijfscultuur</w:t>
            </w:r>
            <w:r w:rsidR="00C242BB">
              <w:rPr>
                <w:noProof/>
                <w:webHidden/>
              </w:rPr>
              <w:tab/>
            </w:r>
            <w:r w:rsidR="00C242BB">
              <w:rPr>
                <w:noProof/>
                <w:webHidden/>
              </w:rPr>
              <w:fldChar w:fldCharType="begin"/>
            </w:r>
            <w:r w:rsidR="00C242BB">
              <w:rPr>
                <w:noProof/>
                <w:webHidden/>
              </w:rPr>
              <w:instrText xml:space="preserve"> PAGEREF _Toc9421499 \h </w:instrText>
            </w:r>
            <w:r w:rsidR="00C242BB">
              <w:rPr>
                <w:noProof/>
                <w:webHidden/>
              </w:rPr>
            </w:r>
            <w:r w:rsidR="00C242BB">
              <w:rPr>
                <w:noProof/>
                <w:webHidden/>
              </w:rPr>
              <w:fldChar w:fldCharType="separate"/>
            </w:r>
            <w:r w:rsidR="00C242BB">
              <w:rPr>
                <w:noProof/>
                <w:webHidden/>
              </w:rPr>
              <w:t>6</w:t>
            </w:r>
            <w:r w:rsidR="00C242BB">
              <w:rPr>
                <w:noProof/>
                <w:webHidden/>
              </w:rPr>
              <w:fldChar w:fldCharType="end"/>
            </w:r>
          </w:hyperlink>
        </w:p>
        <w:p w14:paraId="6E1389BE" w14:textId="77777777" w:rsidR="00C242BB" w:rsidRDefault="003777D3">
          <w:pPr>
            <w:pStyle w:val="Inhopg2"/>
            <w:tabs>
              <w:tab w:val="left" w:pos="880"/>
              <w:tab w:val="right" w:leader="dot" w:pos="9350"/>
            </w:tabs>
            <w:rPr>
              <w:noProof/>
              <w:lang w:val="en-GB" w:eastAsia="en-GB"/>
            </w:rPr>
          </w:pPr>
          <w:hyperlink w:anchor="_Toc9421500" w:history="1">
            <w:r w:rsidR="00C242BB" w:rsidRPr="00673C25">
              <w:rPr>
                <w:rStyle w:val="Hyperlink"/>
                <w:noProof/>
              </w:rPr>
              <w:t>4.4</w:t>
            </w:r>
            <w:r w:rsidR="00C242BB">
              <w:rPr>
                <w:noProof/>
                <w:lang w:val="en-GB" w:eastAsia="en-GB"/>
              </w:rPr>
              <w:tab/>
            </w:r>
            <w:r w:rsidR="00C242BB" w:rsidRPr="00673C25">
              <w:rPr>
                <w:rStyle w:val="Hyperlink"/>
                <w:noProof/>
              </w:rPr>
              <w:t>Taken en Positie van Stagiair</w:t>
            </w:r>
            <w:r w:rsidR="00C242BB">
              <w:rPr>
                <w:noProof/>
                <w:webHidden/>
              </w:rPr>
              <w:tab/>
            </w:r>
            <w:r w:rsidR="00C242BB">
              <w:rPr>
                <w:noProof/>
                <w:webHidden/>
              </w:rPr>
              <w:fldChar w:fldCharType="begin"/>
            </w:r>
            <w:r w:rsidR="00C242BB">
              <w:rPr>
                <w:noProof/>
                <w:webHidden/>
              </w:rPr>
              <w:instrText xml:space="preserve"> PAGEREF _Toc9421500 \h </w:instrText>
            </w:r>
            <w:r w:rsidR="00C242BB">
              <w:rPr>
                <w:noProof/>
                <w:webHidden/>
              </w:rPr>
            </w:r>
            <w:r w:rsidR="00C242BB">
              <w:rPr>
                <w:noProof/>
                <w:webHidden/>
              </w:rPr>
              <w:fldChar w:fldCharType="separate"/>
            </w:r>
            <w:r w:rsidR="00C242BB">
              <w:rPr>
                <w:noProof/>
                <w:webHidden/>
              </w:rPr>
              <w:t>7</w:t>
            </w:r>
            <w:r w:rsidR="00C242BB">
              <w:rPr>
                <w:noProof/>
                <w:webHidden/>
              </w:rPr>
              <w:fldChar w:fldCharType="end"/>
            </w:r>
          </w:hyperlink>
        </w:p>
        <w:p w14:paraId="7E9824F9" w14:textId="77777777" w:rsidR="00C242BB" w:rsidRDefault="003777D3">
          <w:pPr>
            <w:pStyle w:val="Inhopg1"/>
            <w:tabs>
              <w:tab w:val="left" w:pos="440"/>
              <w:tab w:val="right" w:leader="dot" w:pos="9350"/>
            </w:tabs>
            <w:rPr>
              <w:noProof/>
              <w:lang w:val="en-GB" w:eastAsia="en-GB"/>
            </w:rPr>
          </w:pPr>
          <w:hyperlink w:anchor="_Toc9421501" w:history="1">
            <w:r w:rsidR="00C242BB" w:rsidRPr="00673C25">
              <w:rPr>
                <w:rStyle w:val="Hyperlink"/>
                <w:noProof/>
              </w:rPr>
              <w:t>5</w:t>
            </w:r>
            <w:r w:rsidR="00C242BB">
              <w:rPr>
                <w:noProof/>
                <w:lang w:val="en-GB" w:eastAsia="en-GB"/>
              </w:rPr>
              <w:tab/>
            </w:r>
            <w:r w:rsidR="00C242BB" w:rsidRPr="00673C25">
              <w:rPr>
                <w:rStyle w:val="Hyperlink"/>
                <w:noProof/>
              </w:rPr>
              <w:t>De Opdracht</w:t>
            </w:r>
            <w:r w:rsidR="00C242BB">
              <w:rPr>
                <w:noProof/>
                <w:webHidden/>
              </w:rPr>
              <w:tab/>
            </w:r>
            <w:r w:rsidR="00C242BB">
              <w:rPr>
                <w:noProof/>
                <w:webHidden/>
              </w:rPr>
              <w:fldChar w:fldCharType="begin"/>
            </w:r>
            <w:r w:rsidR="00C242BB">
              <w:rPr>
                <w:noProof/>
                <w:webHidden/>
              </w:rPr>
              <w:instrText xml:space="preserve"> PAGEREF _Toc9421501 \h </w:instrText>
            </w:r>
            <w:r w:rsidR="00C242BB">
              <w:rPr>
                <w:noProof/>
                <w:webHidden/>
              </w:rPr>
            </w:r>
            <w:r w:rsidR="00C242BB">
              <w:rPr>
                <w:noProof/>
                <w:webHidden/>
              </w:rPr>
              <w:fldChar w:fldCharType="separate"/>
            </w:r>
            <w:r w:rsidR="00C242BB">
              <w:rPr>
                <w:noProof/>
                <w:webHidden/>
              </w:rPr>
              <w:t>8</w:t>
            </w:r>
            <w:r w:rsidR="00C242BB">
              <w:rPr>
                <w:noProof/>
                <w:webHidden/>
              </w:rPr>
              <w:fldChar w:fldCharType="end"/>
            </w:r>
          </w:hyperlink>
        </w:p>
        <w:p w14:paraId="2DCF547A" w14:textId="77777777" w:rsidR="00C242BB" w:rsidRDefault="003777D3">
          <w:pPr>
            <w:pStyle w:val="Inhopg2"/>
            <w:tabs>
              <w:tab w:val="left" w:pos="880"/>
              <w:tab w:val="right" w:leader="dot" w:pos="9350"/>
            </w:tabs>
            <w:rPr>
              <w:noProof/>
              <w:lang w:val="en-GB" w:eastAsia="en-GB"/>
            </w:rPr>
          </w:pPr>
          <w:hyperlink w:anchor="_Toc9421502" w:history="1">
            <w:r w:rsidR="00C242BB" w:rsidRPr="00673C25">
              <w:rPr>
                <w:rStyle w:val="Hyperlink"/>
                <w:noProof/>
              </w:rPr>
              <w:t>5.1</w:t>
            </w:r>
            <w:r w:rsidR="00C242BB">
              <w:rPr>
                <w:noProof/>
                <w:lang w:val="en-GB" w:eastAsia="en-GB"/>
              </w:rPr>
              <w:tab/>
            </w:r>
            <w:r w:rsidR="00C242BB" w:rsidRPr="00673C25">
              <w:rPr>
                <w:rStyle w:val="Hyperlink"/>
                <w:noProof/>
              </w:rPr>
              <w:t>Stageopdracht</w:t>
            </w:r>
            <w:r w:rsidR="00C242BB">
              <w:rPr>
                <w:noProof/>
                <w:webHidden/>
              </w:rPr>
              <w:tab/>
            </w:r>
            <w:r w:rsidR="00C242BB">
              <w:rPr>
                <w:noProof/>
                <w:webHidden/>
              </w:rPr>
              <w:fldChar w:fldCharType="begin"/>
            </w:r>
            <w:r w:rsidR="00C242BB">
              <w:rPr>
                <w:noProof/>
                <w:webHidden/>
              </w:rPr>
              <w:instrText xml:space="preserve"> PAGEREF _Toc9421502 \h </w:instrText>
            </w:r>
            <w:r w:rsidR="00C242BB">
              <w:rPr>
                <w:noProof/>
                <w:webHidden/>
              </w:rPr>
            </w:r>
            <w:r w:rsidR="00C242BB">
              <w:rPr>
                <w:noProof/>
                <w:webHidden/>
              </w:rPr>
              <w:fldChar w:fldCharType="separate"/>
            </w:r>
            <w:r w:rsidR="00C242BB">
              <w:rPr>
                <w:noProof/>
                <w:webHidden/>
              </w:rPr>
              <w:t>8</w:t>
            </w:r>
            <w:r w:rsidR="00C242BB">
              <w:rPr>
                <w:noProof/>
                <w:webHidden/>
              </w:rPr>
              <w:fldChar w:fldCharType="end"/>
            </w:r>
          </w:hyperlink>
        </w:p>
        <w:p w14:paraId="05E89514" w14:textId="77777777" w:rsidR="00C242BB" w:rsidRDefault="003777D3">
          <w:pPr>
            <w:pStyle w:val="Inhopg2"/>
            <w:tabs>
              <w:tab w:val="left" w:pos="880"/>
              <w:tab w:val="right" w:leader="dot" w:pos="9350"/>
            </w:tabs>
            <w:rPr>
              <w:noProof/>
              <w:lang w:val="en-GB" w:eastAsia="en-GB"/>
            </w:rPr>
          </w:pPr>
          <w:hyperlink w:anchor="_Toc9421503" w:history="1">
            <w:r w:rsidR="00C242BB" w:rsidRPr="00673C25">
              <w:rPr>
                <w:rStyle w:val="Hyperlink"/>
                <w:noProof/>
              </w:rPr>
              <w:t>5.2</w:t>
            </w:r>
            <w:r w:rsidR="00C242BB">
              <w:rPr>
                <w:noProof/>
                <w:lang w:val="en-GB" w:eastAsia="en-GB"/>
              </w:rPr>
              <w:tab/>
            </w:r>
            <w:r w:rsidR="00C242BB" w:rsidRPr="00673C25">
              <w:rPr>
                <w:rStyle w:val="Hyperlink"/>
                <w:noProof/>
              </w:rPr>
              <w:t>Businessdoel</w:t>
            </w:r>
            <w:r w:rsidR="00C242BB">
              <w:rPr>
                <w:noProof/>
                <w:webHidden/>
              </w:rPr>
              <w:tab/>
            </w:r>
            <w:r w:rsidR="00C242BB">
              <w:rPr>
                <w:noProof/>
                <w:webHidden/>
              </w:rPr>
              <w:fldChar w:fldCharType="begin"/>
            </w:r>
            <w:r w:rsidR="00C242BB">
              <w:rPr>
                <w:noProof/>
                <w:webHidden/>
              </w:rPr>
              <w:instrText xml:space="preserve"> PAGEREF _Toc9421503 \h </w:instrText>
            </w:r>
            <w:r w:rsidR="00C242BB">
              <w:rPr>
                <w:noProof/>
                <w:webHidden/>
              </w:rPr>
            </w:r>
            <w:r w:rsidR="00C242BB">
              <w:rPr>
                <w:noProof/>
                <w:webHidden/>
              </w:rPr>
              <w:fldChar w:fldCharType="separate"/>
            </w:r>
            <w:r w:rsidR="00C242BB">
              <w:rPr>
                <w:noProof/>
                <w:webHidden/>
              </w:rPr>
              <w:t>8</w:t>
            </w:r>
            <w:r w:rsidR="00C242BB">
              <w:rPr>
                <w:noProof/>
                <w:webHidden/>
              </w:rPr>
              <w:fldChar w:fldCharType="end"/>
            </w:r>
          </w:hyperlink>
        </w:p>
        <w:p w14:paraId="46ABE20D" w14:textId="77777777" w:rsidR="00C242BB" w:rsidRDefault="003777D3">
          <w:pPr>
            <w:pStyle w:val="Inhopg2"/>
            <w:tabs>
              <w:tab w:val="left" w:pos="880"/>
              <w:tab w:val="right" w:leader="dot" w:pos="9350"/>
            </w:tabs>
            <w:rPr>
              <w:noProof/>
              <w:lang w:val="en-GB" w:eastAsia="en-GB"/>
            </w:rPr>
          </w:pPr>
          <w:hyperlink w:anchor="_Toc9421504" w:history="1">
            <w:r w:rsidR="00C242BB" w:rsidRPr="00673C25">
              <w:rPr>
                <w:rStyle w:val="Hyperlink"/>
                <w:noProof/>
              </w:rPr>
              <w:t>5.3</w:t>
            </w:r>
            <w:r w:rsidR="00C242BB">
              <w:rPr>
                <w:noProof/>
                <w:lang w:val="en-GB" w:eastAsia="en-GB"/>
              </w:rPr>
              <w:tab/>
            </w:r>
            <w:r w:rsidR="00C242BB" w:rsidRPr="00673C25">
              <w:rPr>
                <w:rStyle w:val="Hyperlink"/>
                <w:noProof/>
              </w:rPr>
              <w:t>Doelstelling Opdracht</w:t>
            </w:r>
            <w:r w:rsidR="00C242BB">
              <w:rPr>
                <w:noProof/>
                <w:webHidden/>
              </w:rPr>
              <w:tab/>
            </w:r>
            <w:r w:rsidR="00C242BB">
              <w:rPr>
                <w:noProof/>
                <w:webHidden/>
              </w:rPr>
              <w:fldChar w:fldCharType="begin"/>
            </w:r>
            <w:r w:rsidR="00C242BB">
              <w:rPr>
                <w:noProof/>
                <w:webHidden/>
              </w:rPr>
              <w:instrText xml:space="preserve"> PAGEREF _Toc9421504 \h </w:instrText>
            </w:r>
            <w:r w:rsidR="00C242BB">
              <w:rPr>
                <w:noProof/>
                <w:webHidden/>
              </w:rPr>
            </w:r>
            <w:r w:rsidR="00C242BB">
              <w:rPr>
                <w:noProof/>
                <w:webHidden/>
              </w:rPr>
              <w:fldChar w:fldCharType="separate"/>
            </w:r>
            <w:r w:rsidR="00C242BB">
              <w:rPr>
                <w:noProof/>
                <w:webHidden/>
              </w:rPr>
              <w:t>8</w:t>
            </w:r>
            <w:r w:rsidR="00C242BB">
              <w:rPr>
                <w:noProof/>
                <w:webHidden/>
              </w:rPr>
              <w:fldChar w:fldCharType="end"/>
            </w:r>
          </w:hyperlink>
        </w:p>
        <w:p w14:paraId="4B0BF8FE" w14:textId="77777777" w:rsidR="00C242BB" w:rsidRDefault="003777D3">
          <w:pPr>
            <w:pStyle w:val="Inhopg2"/>
            <w:tabs>
              <w:tab w:val="left" w:pos="880"/>
              <w:tab w:val="right" w:leader="dot" w:pos="9350"/>
            </w:tabs>
            <w:rPr>
              <w:noProof/>
              <w:lang w:val="en-GB" w:eastAsia="en-GB"/>
            </w:rPr>
          </w:pPr>
          <w:hyperlink w:anchor="_Toc9421505" w:history="1">
            <w:r w:rsidR="00C242BB" w:rsidRPr="00673C25">
              <w:rPr>
                <w:rStyle w:val="Hyperlink"/>
                <w:noProof/>
              </w:rPr>
              <w:t>5.4</w:t>
            </w:r>
            <w:r w:rsidR="00C242BB">
              <w:rPr>
                <w:noProof/>
                <w:lang w:val="en-GB" w:eastAsia="en-GB"/>
              </w:rPr>
              <w:tab/>
            </w:r>
            <w:r w:rsidR="00C242BB" w:rsidRPr="00673C25">
              <w:rPr>
                <w:rStyle w:val="Hyperlink"/>
                <w:noProof/>
              </w:rPr>
              <w:t>Eindproduct</w:t>
            </w:r>
            <w:r w:rsidR="00C242BB">
              <w:rPr>
                <w:noProof/>
                <w:webHidden/>
              </w:rPr>
              <w:tab/>
            </w:r>
            <w:r w:rsidR="00C242BB">
              <w:rPr>
                <w:noProof/>
                <w:webHidden/>
              </w:rPr>
              <w:fldChar w:fldCharType="begin"/>
            </w:r>
            <w:r w:rsidR="00C242BB">
              <w:rPr>
                <w:noProof/>
                <w:webHidden/>
              </w:rPr>
              <w:instrText xml:space="preserve"> PAGEREF _Toc9421505 \h </w:instrText>
            </w:r>
            <w:r w:rsidR="00C242BB">
              <w:rPr>
                <w:noProof/>
                <w:webHidden/>
              </w:rPr>
            </w:r>
            <w:r w:rsidR="00C242BB">
              <w:rPr>
                <w:noProof/>
                <w:webHidden/>
              </w:rPr>
              <w:fldChar w:fldCharType="separate"/>
            </w:r>
            <w:r w:rsidR="00C242BB">
              <w:rPr>
                <w:noProof/>
                <w:webHidden/>
              </w:rPr>
              <w:t>8</w:t>
            </w:r>
            <w:r w:rsidR="00C242BB">
              <w:rPr>
                <w:noProof/>
                <w:webHidden/>
              </w:rPr>
              <w:fldChar w:fldCharType="end"/>
            </w:r>
          </w:hyperlink>
        </w:p>
        <w:p w14:paraId="255C142C" w14:textId="77777777" w:rsidR="00C242BB" w:rsidRDefault="003777D3">
          <w:pPr>
            <w:pStyle w:val="Inhopg2"/>
            <w:tabs>
              <w:tab w:val="left" w:pos="880"/>
              <w:tab w:val="right" w:leader="dot" w:pos="9350"/>
            </w:tabs>
            <w:rPr>
              <w:noProof/>
              <w:lang w:val="en-GB" w:eastAsia="en-GB"/>
            </w:rPr>
          </w:pPr>
          <w:hyperlink w:anchor="_Toc9421506" w:history="1">
            <w:r w:rsidR="00C242BB" w:rsidRPr="00673C25">
              <w:rPr>
                <w:rStyle w:val="Hyperlink"/>
                <w:noProof/>
              </w:rPr>
              <w:t>5.5</w:t>
            </w:r>
            <w:r w:rsidR="00C242BB">
              <w:rPr>
                <w:noProof/>
                <w:lang w:val="en-GB" w:eastAsia="en-GB"/>
              </w:rPr>
              <w:tab/>
            </w:r>
            <w:r w:rsidR="00C242BB" w:rsidRPr="00673C25">
              <w:rPr>
                <w:rStyle w:val="Hyperlink"/>
                <w:noProof/>
              </w:rPr>
              <w:t>Tussenproducten</w:t>
            </w:r>
            <w:r w:rsidR="00C242BB">
              <w:rPr>
                <w:noProof/>
                <w:webHidden/>
              </w:rPr>
              <w:tab/>
            </w:r>
            <w:r w:rsidR="00C242BB">
              <w:rPr>
                <w:noProof/>
                <w:webHidden/>
              </w:rPr>
              <w:fldChar w:fldCharType="begin"/>
            </w:r>
            <w:r w:rsidR="00C242BB">
              <w:rPr>
                <w:noProof/>
                <w:webHidden/>
              </w:rPr>
              <w:instrText xml:space="preserve"> PAGEREF _Toc9421506 \h </w:instrText>
            </w:r>
            <w:r w:rsidR="00C242BB">
              <w:rPr>
                <w:noProof/>
                <w:webHidden/>
              </w:rPr>
            </w:r>
            <w:r w:rsidR="00C242BB">
              <w:rPr>
                <w:noProof/>
                <w:webHidden/>
              </w:rPr>
              <w:fldChar w:fldCharType="separate"/>
            </w:r>
            <w:r w:rsidR="00C242BB">
              <w:rPr>
                <w:noProof/>
                <w:webHidden/>
              </w:rPr>
              <w:t>8</w:t>
            </w:r>
            <w:r w:rsidR="00C242BB">
              <w:rPr>
                <w:noProof/>
                <w:webHidden/>
              </w:rPr>
              <w:fldChar w:fldCharType="end"/>
            </w:r>
          </w:hyperlink>
        </w:p>
        <w:p w14:paraId="587EA50A" w14:textId="77777777" w:rsidR="00C242BB" w:rsidRDefault="003777D3">
          <w:pPr>
            <w:pStyle w:val="Inhopg3"/>
            <w:tabs>
              <w:tab w:val="left" w:pos="1320"/>
              <w:tab w:val="right" w:leader="dot" w:pos="9350"/>
            </w:tabs>
            <w:rPr>
              <w:noProof/>
              <w:lang w:val="en-GB" w:eastAsia="en-GB"/>
            </w:rPr>
          </w:pPr>
          <w:hyperlink w:anchor="_Toc9421507" w:history="1">
            <w:r w:rsidR="00C242BB" w:rsidRPr="00673C25">
              <w:rPr>
                <w:rStyle w:val="Hyperlink"/>
                <w:noProof/>
              </w:rPr>
              <w:t>5.5.1</w:t>
            </w:r>
            <w:r w:rsidR="00C242BB">
              <w:rPr>
                <w:noProof/>
                <w:lang w:val="en-GB" w:eastAsia="en-GB"/>
              </w:rPr>
              <w:tab/>
            </w:r>
            <w:r w:rsidR="00C242BB" w:rsidRPr="00673C25">
              <w:rPr>
                <w:rStyle w:val="Hyperlink"/>
                <w:noProof/>
              </w:rPr>
              <w:t>Gemaakte keuzes en onderbouwing</w:t>
            </w:r>
            <w:r w:rsidR="00C242BB">
              <w:rPr>
                <w:noProof/>
                <w:webHidden/>
              </w:rPr>
              <w:tab/>
            </w:r>
            <w:r w:rsidR="00C242BB">
              <w:rPr>
                <w:noProof/>
                <w:webHidden/>
              </w:rPr>
              <w:fldChar w:fldCharType="begin"/>
            </w:r>
            <w:r w:rsidR="00C242BB">
              <w:rPr>
                <w:noProof/>
                <w:webHidden/>
              </w:rPr>
              <w:instrText xml:space="preserve"> PAGEREF _Toc9421507 \h </w:instrText>
            </w:r>
            <w:r w:rsidR="00C242BB">
              <w:rPr>
                <w:noProof/>
                <w:webHidden/>
              </w:rPr>
            </w:r>
            <w:r w:rsidR="00C242BB">
              <w:rPr>
                <w:noProof/>
                <w:webHidden/>
              </w:rPr>
              <w:fldChar w:fldCharType="separate"/>
            </w:r>
            <w:r w:rsidR="00C242BB">
              <w:rPr>
                <w:noProof/>
                <w:webHidden/>
              </w:rPr>
              <w:t>8</w:t>
            </w:r>
            <w:r w:rsidR="00C242BB">
              <w:rPr>
                <w:noProof/>
                <w:webHidden/>
              </w:rPr>
              <w:fldChar w:fldCharType="end"/>
            </w:r>
          </w:hyperlink>
        </w:p>
        <w:p w14:paraId="0D8E4E4C" w14:textId="77777777" w:rsidR="00C242BB" w:rsidRDefault="003777D3">
          <w:pPr>
            <w:pStyle w:val="Inhopg3"/>
            <w:tabs>
              <w:tab w:val="left" w:pos="1320"/>
              <w:tab w:val="right" w:leader="dot" w:pos="9350"/>
            </w:tabs>
            <w:rPr>
              <w:noProof/>
              <w:lang w:val="en-GB" w:eastAsia="en-GB"/>
            </w:rPr>
          </w:pPr>
          <w:hyperlink w:anchor="_Toc9421508" w:history="1">
            <w:r w:rsidR="00C242BB" w:rsidRPr="00673C25">
              <w:rPr>
                <w:rStyle w:val="Hyperlink"/>
                <w:noProof/>
              </w:rPr>
              <w:t>5.5.2</w:t>
            </w:r>
            <w:r w:rsidR="00C242BB">
              <w:rPr>
                <w:noProof/>
                <w:lang w:val="en-GB" w:eastAsia="en-GB"/>
              </w:rPr>
              <w:tab/>
            </w:r>
            <w:r w:rsidR="00C242BB" w:rsidRPr="00673C25">
              <w:rPr>
                <w:rStyle w:val="Hyperlink"/>
                <w:noProof/>
              </w:rPr>
              <w:t>Solution Architecture</w:t>
            </w:r>
            <w:r w:rsidR="00C242BB">
              <w:rPr>
                <w:noProof/>
                <w:webHidden/>
              </w:rPr>
              <w:tab/>
            </w:r>
            <w:r w:rsidR="00C242BB">
              <w:rPr>
                <w:noProof/>
                <w:webHidden/>
              </w:rPr>
              <w:fldChar w:fldCharType="begin"/>
            </w:r>
            <w:r w:rsidR="00C242BB">
              <w:rPr>
                <w:noProof/>
                <w:webHidden/>
              </w:rPr>
              <w:instrText xml:space="preserve"> PAGEREF _Toc9421508 \h </w:instrText>
            </w:r>
            <w:r w:rsidR="00C242BB">
              <w:rPr>
                <w:noProof/>
                <w:webHidden/>
              </w:rPr>
            </w:r>
            <w:r w:rsidR="00C242BB">
              <w:rPr>
                <w:noProof/>
                <w:webHidden/>
              </w:rPr>
              <w:fldChar w:fldCharType="separate"/>
            </w:r>
            <w:r w:rsidR="00C242BB">
              <w:rPr>
                <w:noProof/>
                <w:webHidden/>
              </w:rPr>
              <w:t>9</w:t>
            </w:r>
            <w:r w:rsidR="00C242BB">
              <w:rPr>
                <w:noProof/>
                <w:webHidden/>
              </w:rPr>
              <w:fldChar w:fldCharType="end"/>
            </w:r>
          </w:hyperlink>
        </w:p>
        <w:p w14:paraId="275E6F09" w14:textId="77777777" w:rsidR="00C242BB" w:rsidRDefault="003777D3">
          <w:pPr>
            <w:pStyle w:val="Inhopg3"/>
            <w:tabs>
              <w:tab w:val="left" w:pos="1320"/>
              <w:tab w:val="right" w:leader="dot" w:pos="9350"/>
            </w:tabs>
            <w:rPr>
              <w:noProof/>
              <w:lang w:val="en-GB" w:eastAsia="en-GB"/>
            </w:rPr>
          </w:pPr>
          <w:hyperlink w:anchor="_Toc9421509" w:history="1">
            <w:r w:rsidR="00C242BB" w:rsidRPr="00673C25">
              <w:rPr>
                <w:rStyle w:val="Hyperlink"/>
                <w:noProof/>
              </w:rPr>
              <w:t>5.5.3</w:t>
            </w:r>
            <w:r w:rsidR="00C242BB">
              <w:rPr>
                <w:noProof/>
                <w:lang w:val="en-GB" w:eastAsia="en-GB"/>
              </w:rPr>
              <w:tab/>
            </w:r>
            <w:r w:rsidR="00C242BB" w:rsidRPr="00673C25">
              <w:rPr>
                <w:rStyle w:val="Hyperlink"/>
                <w:noProof/>
              </w:rPr>
              <w:t>Vertical Slice</w:t>
            </w:r>
            <w:r w:rsidR="00C242BB">
              <w:rPr>
                <w:noProof/>
                <w:webHidden/>
              </w:rPr>
              <w:tab/>
            </w:r>
            <w:r w:rsidR="00C242BB">
              <w:rPr>
                <w:noProof/>
                <w:webHidden/>
              </w:rPr>
              <w:fldChar w:fldCharType="begin"/>
            </w:r>
            <w:r w:rsidR="00C242BB">
              <w:rPr>
                <w:noProof/>
                <w:webHidden/>
              </w:rPr>
              <w:instrText xml:space="preserve"> PAGEREF _Toc9421509 \h </w:instrText>
            </w:r>
            <w:r w:rsidR="00C242BB">
              <w:rPr>
                <w:noProof/>
                <w:webHidden/>
              </w:rPr>
            </w:r>
            <w:r w:rsidR="00C242BB">
              <w:rPr>
                <w:noProof/>
                <w:webHidden/>
              </w:rPr>
              <w:fldChar w:fldCharType="separate"/>
            </w:r>
            <w:r w:rsidR="00C242BB">
              <w:rPr>
                <w:noProof/>
                <w:webHidden/>
              </w:rPr>
              <w:t>9</w:t>
            </w:r>
            <w:r w:rsidR="00C242BB">
              <w:rPr>
                <w:noProof/>
                <w:webHidden/>
              </w:rPr>
              <w:fldChar w:fldCharType="end"/>
            </w:r>
          </w:hyperlink>
        </w:p>
        <w:p w14:paraId="6CD6734D" w14:textId="77777777" w:rsidR="00C242BB" w:rsidRDefault="003777D3">
          <w:pPr>
            <w:pStyle w:val="Inhopg2"/>
            <w:tabs>
              <w:tab w:val="left" w:pos="880"/>
              <w:tab w:val="right" w:leader="dot" w:pos="9350"/>
            </w:tabs>
            <w:rPr>
              <w:noProof/>
              <w:lang w:val="en-GB" w:eastAsia="en-GB"/>
            </w:rPr>
          </w:pPr>
          <w:hyperlink w:anchor="_Toc9421510" w:history="1">
            <w:r w:rsidR="00C242BB" w:rsidRPr="00673C25">
              <w:rPr>
                <w:rStyle w:val="Hyperlink"/>
                <w:noProof/>
              </w:rPr>
              <w:t>5.6</w:t>
            </w:r>
            <w:r w:rsidR="00C242BB">
              <w:rPr>
                <w:noProof/>
                <w:lang w:val="en-GB" w:eastAsia="en-GB"/>
              </w:rPr>
              <w:tab/>
            </w:r>
            <w:r w:rsidR="00C242BB" w:rsidRPr="00673C25">
              <w:rPr>
                <w:rStyle w:val="Hyperlink"/>
                <w:noProof/>
              </w:rPr>
              <w:t>Projectmethode</w:t>
            </w:r>
            <w:r w:rsidR="00C242BB">
              <w:rPr>
                <w:noProof/>
                <w:webHidden/>
              </w:rPr>
              <w:tab/>
            </w:r>
            <w:r w:rsidR="00C242BB">
              <w:rPr>
                <w:noProof/>
                <w:webHidden/>
              </w:rPr>
              <w:fldChar w:fldCharType="begin"/>
            </w:r>
            <w:r w:rsidR="00C242BB">
              <w:rPr>
                <w:noProof/>
                <w:webHidden/>
              </w:rPr>
              <w:instrText xml:space="preserve"> PAGEREF _Toc9421510 \h </w:instrText>
            </w:r>
            <w:r w:rsidR="00C242BB">
              <w:rPr>
                <w:noProof/>
                <w:webHidden/>
              </w:rPr>
            </w:r>
            <w:r w:rsidR="00C242BB">
              <w:rPr>
                <w:noProof/>
                <w:webHidden/>
              </w:rPr>
              <w:fldChar w:fldCharType="separate"/>
            </w:r>
            <w:r w:rsidR="00C242BB">
              <w:rPr>
                <w:noProof/>
                <w:webHidden/>
              </w:rPr>
              <w:t>9</w:t>
            </w:r>
            <w:r w:rsidR="00C242BB">
              <w:rPr>
                <w:noProof/>
                <w:webHidden/>
              </w:rPr>
              <w:fldChar w:fldCharType="end"/>
            </w:r>
          </w:hyperlink>
        </w:p>
        <w:p w14:paraId="7A12324D" w14:textId="77777777" w:rsidR="00C242BB" w:rsidRDefault="003777D3">
          <w:pPr>
            <w:pStyle w:val="Inhopg2"/>
            <w:tabs>
              <w:tab w:val="left" w:pos="880"/>
              <w:tab w:val="right" w:leader="dot" w:pos="9350"/>
            </w:tabs>
            <w:rPr>
              <w:noProof/>
              <w:lang w:val="en-GB" w:eastAsia="en-GB"/>
            </w:rPr>
          </w:pPr>
          <w:hyperlink w:anchor="_Toc9421511" w:history="1">
            <w:r w:rsidR="00C242BB" w:rsidRPr="00673C25">
              <w:rPr>
                <w:rStyle w:val="Hyperlink"/>
                <w:noProof/>
              </w:rPr>
              <w:t>5.7</w:t>
            </w:r>
            <w:r w:rsidR="00C242BB">
              <w:rPr>
                <w:noProof/>
                <w:lang w:val="en-GB" w:eastAsia="en-GB"/>
              </w:rPr>
              <w:tab/>
            </w:r>
            <w:r w:rsidR="00C242BB" w:rsidRPr="00673C25">
              <w:rPr>
                <w:rStyle w:val="Hyperlink"/>
                <w:noProof/>
              </w:rPr>
              <w:t>Hoofd en Deelvragen</w:t>
            </w:r>
            <w:r w:rsidR="00C242BB">
              <w:rPr>
                <w:noProof/>
                <w:webHidden/>
              </w:rPr>
              <w:tab/>
            </w:r>
            <w:r w:rsidR="00C242BB">
              <w:rPr>
                <w:noProof/>
                <w:webHidden/>
              </w:rPr>
              <w:fldChar w:fldCharType="begin"/>
            </w:r>
            <w:r w:rsidR="00C242BB">
              <w:rPr>
                <w:noProof/>
                <w:webHidden/>
              </w:rPr>
              <w:instrText xml:space="preserve"> PAGEREF _Toc9421511 \h </w:instrText>
            </w:r>
            <w:r w:rsidR="00C242BB">
              <w:rPr>
                <w:noProof/>
                <w:webHidden/>
              </w:rPr>
            </w:r>
            <w:r w:rsidR="00C242BB">
              <w:rPr>
                <w:noProof/>
                <w:webHidden/>
              </w:rPr>
              <w:fldChar w:fldCharType="separate"/>
            </w:r>
            <w:r w:rsidR="00C242BB">
              <w:rPr>
                <w:noProof/>
                <w:webHidden/>
              </w:rPr>
              <w:t>11</w:t>
            </w:r>
            <w:r w:rsidR="00C242BB">
              <w:rPr>
                <w:noProof/>
                <w:webHidden/>
              </w:rPr>
              <w:fldChar w:fldCharType="end"/>
            </w:r>
          </w:hyperlink>
        </w:p>
        <w:p w14:paraId="2720B261" w14:textId="77777777" w:rsidR="00C242BB" w:rsidRDefault="003777D3">
          <w:pPr>
            <w:pStyle w:val="Inhopg1"/>
            <w:tabs>
              <w:tab w:val="left" w:pos="440"/>
              <w:tab w:val="right" w:leader="dot" w:pos="9350"/>
            </w:tabs>
            <w:rPr>
              <w:noProof/>
              <w:lang w:val="en-GB" w:eastAsia="en-GB"/>
            </w:rPr>
          </w:pPr>
          <w:hyperlink w:anchor="_Toc9421512" w:history="1">
            <w:r w:rsidR="00C242BB" w:rsidRPr="00673C25">
              <w:rPr>
                <w:rStyle w:val="Hyperlink"/>
                <w:noProof/>
              </w:rPr>
              <w:t>6</w:t>
            </w:r>
            <w:r w:rsidR="00C242BB">
              <w:rPr>
                <w:noProof/>
                <w:lang w:val="en-GB" w:eastAsia="en-GB"/>
              </w:rPr>
              <w:tab/>
            </w:r>
            <w:r w:rsidR="00C242BB" w:rsidRPr="00673C25">
              <w:rPr>
                <w:rStyle w:val="Hyperlink"/>
                <w:noProof/>
              </w:rPr>
              <w:t>Theoretisch Kader</w:t>
            </w:r>
            <w:r w:rsidR="00C242BB">
              <w:rPr>
                <w:noProof/>
                <w:webHidden/>
              </w:rPr>
              <w:tab/>
            </w:r>
            <w:r w:rsidR="00C242BB">
              <w:rPr>
                <w:noProof/>
                <w:webHidden/>
              </w:rPr>
              <w:fldChar w:fldCharType="begin"/>
            </w:r>
            <w:r w:rsidR="00C242BB">
              <w:rPr>
                <w:noProof/>
                <w:webHidden/>
              </w:rPr>
              <w:instrText xml:space="preserve"> PAGEREF _Toc9421512 \h </w:instrText>
            </w:r>
            <w:r w:rsidR="00C242BB">
              <w:rPr>
                <w:noProof/>
                <w:webHidden/>
              </w:rPr>
            </w:r>
            <w:r w:rsidR="00C242BB">
              <w:rPr>
                <w:noProof/>
                <w:webHidden/>
              </w:rPr>
              <w:fldChar w:fldCharType="separate"/>
            </w:r>
            <w:r w:rsidR="00C242BB">
              <w:rPr>
                <w:noProof/>
                <w:webHidden/>
              </w:rPr>
              <w:t>12</w:t>
            </w:r>
            <w:r w:rsidR="00C242BB">
              <w:rPr>
                <w:noProof/>
                <w:webHidden/>
              </w:rPr>
              <w:fldChar w:fldCharType="end"/>
            </w:r>
          </w:hyperlink>
        </w:p>
        <w:p w14:paraId="2C67F733" w14:textId="77777777" w:rsidR="00C242BB" w:rsidRDefault="003777D3">
          <w:pPr>
            <w:pStyle w:val="Inhopg2"/>
            <w:tabs>
              <w:tab w:val="left" w:pos="880"/>
              <w:tab w:val="right" w:leader="dot" w:pos="9350"/>
            </w:tabs>
            <w:rPr>
              <w:noProof/>
              <w:lang w:val="en-GB" w:eastAsia="en-GB"/>
            </w:rPr>
          </w:pPr>
          <w:hyperlink w:anchor="_Toc9421513" w:history="1">
            <w:r w:rsidR="00C242BB" w:rsidRPr="00673C25">
              <w:rPr>
                <w:rStyle w:val="Hyperlink"/>
                <w:noProof/>
              </w:rPr>
              <w:t>6.1</w:t>
            </w:r>
            <w:r w:rsidR="00C242BB">
              <w:rPr>
                <w:noProof/>
                <w:lang w:val="en-GB" w:eastAsia="en-GB"/>
              </w:rPr>
              <w:tab/>
            </w:r>
            <w:r w:rsidR="00C242BB" w:rsidRPr="00673C25">
              <w:rPr>
                <w:rStyle w:val="Hyperlink"/>
                <w:noProof/>
              </w:rPr>
              <w:t>Universal Robots</w:t>
            </w:r>
            <w:r w:rsidR="00C242BB">
              <w:rPr>
                <w:noProof/>
                <w:webHidden/>
              </w:rPr>
              <w:tab/>
            </w:r>
            <w:r w:rsidR="00C242BB">
              <w:rPr>
                <w:noProof/>
                <w:webHidden/>
              </w:rPr>
              <w:fldChar w:fldCharType="begin"/>
            </w:r>
            <w:r w:rsidR="00C242BB">
              <w:rPr>
                <w:noProof/>
                <w:webHidden/>
              </w:rPr>
              <w:instrText xml:space="preserve"> PAGEREF _Toc9421513 \h </w:instrText>
            </w:r>
            <w:r w:rsidR="00C242BB">
              <w:rPr>
                <w:noProof/>
                <w:webHidden/>
              </w:rPr>
            </w:r>
            <w:r w:rsidR="00C242BB">
              <w:rPr>
                <w:noProof/>
                <w:webHidden/>
              </w:rPr>
              <w:fldChar w:fldCharType="separate"/>
            </w:r>
            <w:r w:rsidR="00C242BB">
              <w:rPr>
                <w:noProof/>
                <w:webHidden/>
              </w:rPr>
              <w:t>12</w:t>
            </w:r>
            <w:r w:rsidR="00C242BB">
              <w:rPr>
                <w:noProof/>
                <w:webHidden/>
              </w:rPr>
              <w:fldChar w:fldCharType="end"/>
            </w:r>
          </w:hyperlink>
        </w:p>
        <w:p w14:paraId="2B832FB4" w14:textId="77777777" w:rsidR="00C242BB" w:rsidRDefault="003777D3">
          <w:pPr>
            <w:pStyle w:val="Inhopg3"/>
            <w:tabs>
              <w:tab w:val="left" w:pos="1320"/>
              <w:tab w:val="right" w:leader="dot" w:pos="9350"/>
            </w:tabs>
            <w:rPr>
              <w:noProof/>
              <w:lang w:val="en-GB" w:eastAsia="en-GB"/>
            </w:rPr>
          </w:pPr>
          <w:hyperlink w:anchor="_Toc9421514" w:history="1">
            <w:r w:rsidR="00C242BB" w:rsidRPr="00673C25">
              <w:rPr>
                <w:rStyle w:val="Hyperlink"/>
                <w:noProof/>
              </w:rPr>
              <w:t>6.1.1</w:t>
            </w:r>
            <w:r w:rsidR="00C242BB">
              <w:rPr>
                <w:noProof/>
                <w:lang w:val="en-GB" w:eastAsia="en-GB"/>
              </w:rPr>
              <w:tab/>
            </w:r>
            <w:r w:rsidR="00C242BB" w:rsidRPr="00673C25">
              <w:rPr>
                <w:rStyle w:val="Hyperlink"/>
                <w:noProof/>
              </w:rPr>
              <w:t>PolyScope</w:t>
            </w:r>
            <w:r w:rsidR="00C242BB">
              <w:rPr>
                <w:noProof/>
                <w:webHidden/>
              </w:rPr>
              <w:tab/>
            </w:r>
            <w:r w:rsidR="00C242BB">
              <w:rPr>
                <w:noProof/>
                <w:webHidden/>
              </w:rPr>
              <w:fldChar w:fldCharType="begin"/>
            </w:r>
            <w:r w:rsidR="00C242BB">
              <w:rPr>
                <w:noProof/>
                <w:webHidden/>
              </w:rPr>
              <w:instrText xml:space="preserve"> PAGEREF _Toc9421514 \h </w:instrText>
            </w:r>
            <w:r w:rsidR="00C242BB">
              <w:rPr>
                <w:noProof/>
                <w:webHidden/>
              </w:rPr>
            </w:r>
            <w:r w:rsidR="00C242BB">
              <w:rPr>
                <w:noProof/>
                <w:webHidden/>
              </w:rPr>
              <w:fldChar w:fldCharType="separate"/>
            </w:r>
            <w:r w:rsidR="00C242BB">
              <w:rPr>
                <w:noProof/>
                <w:webHidden/>
              </w:rPr>
              <w:t>12</w:t>
            </w:r>
            <w:r w:rsidR="00C242BB">
              <w:rPr>
                <w:noProof/>
                <w:webHidden/>
              </w:rPr>
              <w:fldChar w:fldCharType="end"/>
            </w:r>
          </w:hyperlink>
        </w:p>
        <w:p w14:paraId="62C9CD80" w14:textId="77777777" w:rsidR="00C242BB" w:rsidRDefault="003777D3">
          <w:pPr>
            <w:pStyle w:val="Inhopg3"/>
            <w:tabs>
              <w:tab w:val="left" w:pos="1320"/>
              <w:tab w:val="right" w:leader="dot" w:pos="9350"/>
            </w:tabs>
            <w:rPr>
              <w:noProof/>
              <w:lang w:val="en-GB" w:eastAsia="en-GB"/>
            </w:rPr>
          </w:pPr>
          <w:hyperlink w:anchor="_Toc9421515" w:history="1">
            <w:r w:rsidR="00C242BB" w:rsidRPr="00673C25">
              <w:rPr>
                <w:rStyle w:val="Hyperlink"/>
                <w:noProof/>
              </w:rPr>
              <w:t>6.1.2</w:t>
            </w:r>
            <w:r w:rsidR="00C242BB">
              <w:rPr>
                <w:noProof/>
                <w:lang w:val="en-GB" w:eastAsia="en-GB"/>
              </w:rPr>
              <w:tab/>
            </w:r>
            <w:r w:rsidR="00C242BB" w:rsidRPr="00673C25">
              <w:rPr>
                <w:rStyle w:val="Hyperlink"/>
                <w:noProof/>
              </w:rPr>
              <w:t>URScript</w:t>
            </w:r>
            <w:r w:rsidR="00C242BB">
              <w:rPr>
                <w:noProof/>
                <w:webHidden/>
              </w:rPr>
              <w:tab/>
            </w:r>
            <w:r w:rsidR="00C242BB">
              <w:rPr>
                <w:noProof/>
                <w:webHidden/>
              </w:rPr>
              <w:fldChar w:fldCharType="begin"/>
            </w:r>
            <w:r w:rsidR="00C242BB">
              <w:rPr>
                <w:noProof/>
                <w:webHidden/>
              </w:rPr>
              <w:instrText xml:space="preserve"> PAGEREF _Toc9421515 \h </w:instrText>
            </w:r>
            <w:r w:rsidR="00C242BB">
              <w:rPr>
                <w:noProof/>
                <w:webHidden/>
              </w:rPr>
            </w:r>
            <w:r w:rsidR="00C242BB">
              <w:rPr>
                <w:noProof/>
                <w:webHidden/>
              </w:rPr>
              <w:fldChar w:fldCharType="separate"/>
            </w:r>
            <w:r w:rsidR="00C242BB">
              <w:rPr>
                <w:noProof/>
                <w:webHidden/>
              </w:rPr>
              <w:t>13</w:t>
            </w:r>
            <w:r w:rsidR="00C242BB">
              <w:rPr>
                <w:noProof/>
                <w:webHidden/>
              </w:rPr>
              <w:fldChar w:fldCharType="end"/>
            </w:r>
          </w:hyperlink>
        </w:p>
        <w:p w14:paraId="72DDA1C8" w14:textId="77777777" w:rsidR="00C242BB" w:rsidRDefault="003777D3">
          <w:pPr>
            <w:pStyle w:val="Inhopg3"/>
            <w:tabs>
              <w:tab w:val="left" w:pos="1320"/>
              <w:tab w:val="right" w:leader="dot" w:pos="9350"/>
            </w:tabs>
            <w:rPr>
              <w:noProof/>
              <w:lang w:val="en-GB" w:eastAsia="en-GB"/>
            </w:rPr>
          </w:pPr>
          <w:hyperlink w:anchor="_Toc9421516" w:history="1">
            <w:r w:rsidR="00C242BB" w:rsidRPr="00673C25">
              <w:rPr>
                <w:rStyle w:val="Hyperlink"/>
                <w:noProof/>
              </w:rPr>
              <w:t>6.1.3</w:t>
            </w:r>
            <w:r w:rsidR="00C242BB">
              <w:rPr>
                <w:noProof/>
                <w:lang w:val="en-GB" w:eastAsia="en-GB"/>
              </w:rPr>
              <w:tab/>
            </w:r>
            <w:r w:rsidR="00C242BB" w:rsidRPr="00673C25">
              <w:rPr>
                <w:rStyle w:val="Hyperlink"/>
                <w:noProof/>
              </w:rPr>
              <w:t>URCaps</w:t>
            </w:r>
            <w:r w:rsidR="00C242BB">
              <w:rPr>
                <w:noProof/>
                <w:webHidden/>
              </w:rPr>
              <w:tab/>
            </w:r>
            <w:r w:rsidR="00C242BB">
              <w:rPr>
                <w:noProof/>
                <w:webHidden/>
              </w:rPr>
              <w:fldChar w:fldCharType="begin"/>
            </w:r>
            <w:r w:rsidR="00C242BB">
              <w:rPr>
                <w:noProof/>
                <w:webHidden/>
              </w:rPr>
              <w:instrText xml:space="preserve"> PAGEREF _Toc9421516 \h </w:instrText>
            </w:r>
            <w:r w:rsidR="00C242BB">
              <w:rPr>
                <w:noProof/>
                <w:webHidden/>
              </w:rPr>
            </w:r>
            <w:r w:rsidR="00C242BB">
              <w:rPr>
                <w:noProof/>
                <w:webHidden/>
              </w:rPr>
              <w:fldChar w:fldCharType="separate"/>
            </w:r>
            <w:r w:rsidR="00C242BB">
              <w:rPr>
                <w:noProof/>
                <w:webHidden/>
              </w:rPr>
              <w:t>13</w:t>
            </w:r>
            <w:r w:rsidR="00C242BB">
              <w:rPr>
                <w:noProof/>
                <w:webHidden/>
              </w:rPr>
              <w:fldChar w:fldCharType="end"/>
            </w:r>
          </w:hyperlink>
        </w:p>
        <w:p w14:paraId="3B946048" w14:textId="77777777" w:rsidR="00C242BB" w:rsidRDefault="003777D3">
          <w:pPr>
            <w:pStyle w:val="Inhopg3"/>
            <w:tabs>
              <w:tab w:val="left" w:pos="1320"/>
              <w:tab w:val="right" w:leader="dot" w:pos="9350"/>
            </w:tabs>
            <w:rPr>
              <w:noProof/>
              <w:lang w:val="en-GB" w:eastAsia="en-GB"/>
            </w:rPr>
          </w:pPr>
          <w:hyperlink w:anchor="_Toc9421517" w:history="1">
            <w:r w:rsidR="00C242BB" w:rsidRPr="00673C25">
              <w:rPr>
                <w:rStyle w:val="Hyperlink"/>
                <w:noProof/>
              </w:rPr>
              <w:t>6.1.4</w:t>
            </w:r>
            <w:r w:rsidR="00C242BB">
              <w:rPr>
                <w:noProof/>
                <w:lang w:val="en-GB" w:eastAsia="en-GB"/>
              </w:rPr>
              <w:tab/>
            </w:r>
            <w:r w:rsidR="00C242BB" w:rsidRPr="00673C25">
              <w:rPr>
                <w:rStyle w:val="Hyperlink"/>
                <w:noProof/>
              </w:rPr>
              <w:t>URControl</w:t>
            </w:r>
            <w:r w:rsidR="00C242BB">
              <w:rPr>
                <w:noProof/>
                <w:webHidden/>
              </w:rPr>
              <w:tab/>
            </w:r>
            <w:r w:rsidR="00C242BB">
              <w:rPr>
                <w:noProof/>
                <w:webHidden/>
              </w:rPr>
              <w:fldChar w:fldCharType="begin"/>
            </w:r>
            <w:r w:rsidR="00C242BB">
              <w:rPr>
                <w:noProof/>
                <w:webHidden/>
              </w:rPr>
              <w:instrText xml:space="preserve"> PAGEREF _Toc9421517 \h </w:instrText>
            </w:r>
            <w:r w:rsidR="00C242BB">
              <w:rPr>
                <w:noProof/>
                <w:webHidden/>
              </w:rPr>
            </w:r>
            <w:r w:rsidR="00C242BB">
              <w:rPr>
                <w:noProof/>
                <w:webHidden/>
              </w:rPr>
              <w:fldChar w:fldCharType="separate"/>
            </w:r>
            <w:r w:rsidR="00C242BB">
              <w:rPr>
                <w:noProof/>
                <w:webHidden/>
              </w:rPr>
              <w:t>13</w:t>
            </w:r>
            <w:r w:rsidR="00C242BB">
              <w:rPr>
                <w:noProof/>
                <w:webHidden/>
              </w:rPr>
              <w:fldChar w:fldCharType="end"/>
            </w:r>
          </w:hyperlink>
        </w:p>
        <w:p w14:paraId="463E6FEA" w14:textId="77777777" w:rsidR="00C242BB" w:rsidRDefault="003777D3">
          <w:pPr>
            <w:pStyle w:val="Inhopg2"/>
            <w:tabs>
              <w:tab w:val="left" w:pos="880"/>
              <w:tab w:val="right" w:leader="dot" w:pos="9350"/>
            </w:tabs>
            <w:rPr>
              <w:noProof/>
              <w:lang w:val="en-GB" w:eastAsia="en-GB"/>
            </w:rPr>
          </w:pPr>
          <w:hyperlink w:anchor="_Toc9421518" w:history="1">
            <w:r w:rsidR="00C242BB" w:rsidRPr="00673C25">
              <w:rPr>
                <w:rStyle w:val="Hyperlink"/>
                <w:noProof/>
              </w:rPr>
              <w:t>6.2</w:t>
            </w:r>
            <w:r w:rsidR="00C242BB">
              <w:rPr>
                <w:noProof/>
                <w:lang w:val="en-GB" w:eastAsia="en-GB"/>
              </w:rPr>
              <w:tab/>
            </w:r>
            <w:r w:rsidR="00C242BB" w:rsidRPr="00673C25">
              <w:rPr>
                <w:rStyle w:val="Hyperlink"/>
                <w:noProof/>
              </w:rPr>
              <w:t>Festo Drive</w:t>
            </w:r>
            <w:r w:rsidR="00C242BB">
              <w:rPr>
                <w:noProof/>
                <w:webHidden/>
              </w:rPr>
              <w:tab/>
            </w:r>
            <w:r w:rsidR="00C242BB">
              <w:rPr>
                <w:noProof/>
                <w:webHidden/>
              </w:rPr>
              <w:fldChar w:fldCharType="begin"/>
            </w:r>
            <w:r w:rsidR="00C242BB">
              <w:rPr>
                <w:noProof/>
                <w:webHidden/>
              </w:rPr>
              <w:instrText xml:space="preserve"> PAGEREF _Toc9421518 \h </w:instrText>
            </w:r>
            <w:r w:rsidR="00C242BB">
              <w:rPr>
                <w:noProof/>
                <w:webHidden/>
              </w:rPr>
            </w:r>
            <w:r w:rsidR="00C242BB">
              <w:rPr>
                <w:noProof/>
                <w:webHidden/>
              </w:rPr>
              <w:fldChar w:fldCharType="separate"/>
            </w:r>
            <w:r w:rsidR="00C242BB">
              <w:rPr>
                <w:noProof/>
                <w:webHidden/>
              </w:rPr>
              <w:t>13</w:t>
            </w:r>
            <w:r w:rsidR="00C242BB">
              <w:rPr>
                <w:noProof/>
                <w:webHidden/>
              </w:rPr>
              <w:fldChar w:fldCharType="end"/>
            </w:r>
          </w:hyperlink>
        </w:p>
        <w:p w14:paraId="645841F7" w14:textId="77777777" w:rsidR="00C242BB" w:rsidRDefault="003777D3">
          <w:pPr>
            <w:pStyle w:val="Inhopg2"/>
            <w:tabs>
              <w:tab w:val="left" w:pos="880"/>
              <w:tab w:val="right" w:leader="dot" w:pos="9350"/>
            </w:tabs>
            <w:rPr>
              <w:noProof/>
              <w:lang w:val="en-GB" w:eastAsia="en-GB"/>
            </w:rPr>
          </w:pPr>
          <w:hyperlink w:anchor="_Toc9421519" w:history="1">
            <w:r w:rsidR="00C242BB" w:rsidRPr="00673C25">
              <w:rPr>
                <w:rStyle w:val="Hyperlink"/>
                <w:noProof/>
              </w:rPr>
              <w:t>6.3</w:t>
            </w:r>
            <w:r w:rsidR="00C242BB">
              <w:rPr>
                <w:noProof/>
                <w:lang w:val="en-GB" w:eastAsia="en-GB"/>
              </w:rPr>
              <w:tab/>
            </w:r>
            <w:r w:rsidR="00C242BB" w:rsidRPr="00673C25">
              <w:rPr>
                <w:rStyle w:val="Hyperlink"/>
                <w:noProof/>
              </w:rPr>
              <w:t>Modbus</w:t>
            </w:r>
            <w:r w:rsidR="00C242BB">
              <w:rPr>
                <w:noProof/>
                <w:webHidden/>
              </w:rPr>
              <w:tab/>
            </w:r>
            <w:r w:rsidR="00C242BB">
              <w:rPr>
                <w:noProof/>
                <w:webHidden/>
              </w:rPr>
              <w:fldChar w:fldCharType="begin"/>
            </w:r>
            <w:r w:rsidR="00C242BB">
              <w:rPr>
                <w:noProof/>
                <w:webHidden/>
              </w:rPr>
              <w:instrText xml:space="preserve"> PAGEREF _Toc9421519 \h </w:instrText>
            </w:r>
            <w:r w:rsidR="00C242BB">
              <w:rPr>
                <w:noProof/>
                <w:webHidden/>
              </w:rPr>
            </w:r>
            <w:r w:rsidR="00C242BB">
              <w:rPr>
                <w:noProof/>
                <w:webHidden/>
              </w:rPr>
              <w:fldChar w:fldCharType="separate"/>
            </w:r>
            <w:r w:rsidR="00C242BB">
              <w:rPr>
                <w:noProof/>
                <w:webHidden/>
              </w:rPr>
              <w:t>14</w:t>
            </w:r>
            <w:r w:rsidR="00C242BB">
              <w:rPr>
                <w:noProof/>
                <w:webHidden/>
              </w:rPr>
              <w:fldChar w:fldCharType="end"/>
            </w:r>
          </w:hyperlink>
        </w:p>
        <w:p w14:paraId="28E79865" w14:textId="77777777" w:rsidR="00C242BB" w:rsidRDefault="003777D3">
          <w:pPr>
            <w:pStyle w:val="Inhopg1"/>
            <w:tabs>
              <w:tab w:val="left" w:pos="440"/>
              <w:tab w:val="right" w:leader="dot" w:pos="9350"/>
            </w:tabs>
            <w:rPr>
              <w:noProof/>
              <w:lang w:val="en-GB" w:eastAsia="en-GB"/>
            </w:rPr>
          </w:pPr>
          <w:hyperlink w:anchor="_Toc9421520" w:history="1">
            <w:r w:rsidR="00C242BB" w:rsidRPr="00673C25">
              <w:rPr>
                <w:rStyle w:val="Hyperlink"/>
                <w:noProof/>
              </w:rPr>
              <w:t>7</w:t>
            </w:r>
            <w:r w:rsidR="00C242BB">
              <w:rPr>
                <w:noProof/>
                <w:lang w:val="en-GB" w:eastAsia="en-GB"/>
              </w:rPr>
              <w:tab/>
            </w:r>
            <w:r w:rsidR="00C242BB" w:rsidRPr="00673C25">
              <w:rPr>
                <w:rStyle w:val="Hyperlink"/>
                <w:noProof/>
              </w:rPr>
              <w:t>Is de huidige ontwikkelomgeving geschikt voor het produceren van URCaps?</w:t>
            </w:r>
            <w:r w:rsidR="00C242BB">
              <w:rPr>
                <w:noProof/>
                <w:webHidden/>
              </w:rPr>
              <w:tab/>
            </w:r>
            <w:r w:rsidR="00C242BB">
              <w:rPr>
                <w:noProof/>
                <w:webHidden/>
              </w:rPr>
              <w:fldChar w:fldCharType="begin"/>
            </w:r>
            <w:r w:rsidR="00C242BB">
              <w:rPr>
                <w:noProof/>
                <w:webHidden/>
              </w:rPr>
              <w:instrText xml:space="preserve"> PAGEREF _Toc9421520 \h </w:instrText>
            </w:r>
            <w:r w:rsidR="00C242BB">
              <w:rPr>
                <w:noProof/>
                <w:webHidden/>
              </w:rPr>
            </w:r>
            <w:r w:rsidR="00C242BB">
              <w:rPr>
                <w:noProof/>
                <w:webHidden/>
              </w:rPr>
              <w:fldChar w:fldCharType="separate"/>
            </w:r>
            <w:r w:rsidR="00C242BB">
              <w:rPr>
                <w:noProof/>
                <w:webHidden/>
              </w:rPr>
              <w:t>15</w:t>
            </w:r>
            <w:r w:rsidR="00C242BB">
              <w:rPr>
                <w:noProof/>
                <w:webHidden/>
              </w:rPr>
              <w:fldChar w:fldCharType="end"/>
            </w:r>
          </w:hyperlink>
        </w:p>
        <w:p w14:paraId="57CE113D" w14:textId="77777777" w:rsidR="00C242BB" w:rsidRDefault="003777D3">
          <w:pPr>
            <w:pStyle w:val="Inhopg1"/>
            <w:tabs>
              <w:tab w:val="left" w:pos="440"/>
              <w:tab w:val="right" w:leader="dot" w:pos="9350"/>
            </w:tabs>
            <w:rPr>
              <w:noProof/>
              <w:lang w:val="en-GB" w:eastAsia="en-GB"/>
            </w:rPr>
          </w:pPr>
          <w:hyperlink w:anchor="_Toc9421521" w:history="1">
            <w:r w:rsidR="00C242BB" w:rsidRPr="00673C25">
              <w:rPr>
                <w:rStyle w:val="Hyperlink"/>
                <w:noProof/>
              </w:rPr>
              <w:t>8</w:t>
            </w:r>
            <w:r w:rsidR="00C242BB">
              <w:rPr>
                <w:noProof/>
                <w:lang w:val="en-GB" w:eastAsia="en-GB"/>
              </w:rPr>
              <w:tab/>
            </w:r>
            <w:r w:rsidR="00C242BB" w:rsidRPr="00673C25">
              <w:rPr>
                <w:rStyle w:val="Hyperlink"/>
                <w:noProof/>
              </w:rPr>
              <w:t>Over welke functionaliteiten beschikt de URCap API om randapparatuur te besturen?</w:t>
            </w:r>
            <w:r w:rsidR="00C242BB">
              <w:rPr>
                <w:noProof/>
                <w:webHidden/>
              </w:rPr>
              <w:tab/>
            </w:r>
            <w:r w:rsidR="00C242BB">
              <w:rPr>
                <w:noProof/>
                <w:webHidden/>
              </w:rPr>
              <w:fldChar w:fldCharType="begin"/>
            </w:r>
            <w:r w:rsidR="00C242BB">
              <w:rPr>
                <w:noProof/>
                <w:webHidden/>
              </w:rPr>
              <w:instrText xml:space="preserve"> PAGEREF _Toc9421521 \h </w:instrText>
            </w:r>
            <w:r w:rsidR="00C242BB">
              <w:rPr>
                <w:noProof/>
                <w:webHidden/>
              </w:rPr>
            </w:r>
            <w:r w:rsidR="00C242BB">
              <w:rPr>
                <w:noProof/>
                <w:webHidden/>
              </w:rPr>
              <w:fldChar w:fldCharType="separate"/>
            </w:r>
            <w:r w:rsidR="00C242BB">
              <w:rPr>
                <w:noProof/>
                <w:webHidden/>
              </w:rPr>
              <w:t>16</w:t>
            </w:r>
            <w:r w:rsidR="00C242BB">
              <w:rPr>
                <w:noProof/>
                <w:webHidden/>
              </w:rPr>
              <w:fldChar w:fldCharType="end"/>
            </w:r>
          </w:hyperlink>
        </w:p>
        <w:p w14:paraId="177833FE" w14:textId="77777777" w:rsidR="00C242BB" w:rsidRDefault="003777D3">
          <w:pPr>
            <w:pStyle w:val="Inhopg1"/>
            <w:tabs>
              <w:tab w:val="left" w:pos="440"/>
              <w:tab w:val="right" w:leader="dot" w:pos="9350"/>
            </w:tabs>
            <w:rPr>
              <w:noProof/>
              <w:lang w:val="en-GB" w:eastAsia="en-GB"/>
            </w:rPr>
          </w:pPr>
          <w:hyperlink w:anchor="_Toc9421522" w:history="1">
            <w:r w:rsidR="00C242BB" w:rsidRPr="00673C25">
              <w:rPr>
                <w:rStyle w:val="Hyperlink"/>
                <w:noProof/>
              </w:rPr>
              <w:t>9</w:t>
            </w:r>
            <w:r w:rsidR="00C242BB">
              <w:rPr>
                <w:noProof/>
                <w:lang w:val="en-GB" w:eastAsia="en-GB"/>
              </w:rPr>
              <w:tab/>
            </w:r>
            <w:r w:rsidR="00C242BB" w:rsidRPr="00673C25">
              <w:rPr>
                <w:rStyle w:val="Hyperlink"/>
                <w:noProof/>
              </w:rPr>
              <w:t>Hoe werkt het communicatieprotocol van het UR systeem?</w:t>
            </w:r>
            <w:r w:rsidR="00C242BB">
              <w:rPr>
                <w:noProof/>
                <w:webHidden/>
              </w:rPr>
              <w:tab/>
            </w:r>
            <w:r w:rsidR="00C242BB">
              <w:rPr>
                <w:noProof/>
                <w:webHidden/>
              </w:rPr>
              <w:fldChar w:fldCharType="begin"/>
            </w:r>
            <w:r w:rsidR="00C242BB">
              <w:rPr>
                <w:noProof/>
                <w:webHidden/>
              </w:rPr>
              <w:instrText xml:space="preserve"> PAGEREF _Toc9421522 \h </w:instrText>
            </w:r>
            <w:r w:rsidR="00C242BB">
              <w:rPr>
                <w:noProof/>
                <w:webHidden/>
              </w:rPr>
            </w:r>
            <w:r w:rsidR="00C242BB">
              <w:rPr>
                <w:noProof/>
                <w:webHidden/>
              </w:rPr>
              <w:fldChar w:fldCharType="separate"/>
            </w:r>
            <w:r w:rsidR="00C242BB">
              <w:rPr>
                <w:noProof/>
                <w:webHidden/>
              </w:rPr>
              <w:t>17</w:t>
            </w:r>
            <w:r w:rsidR="00C242BB">
              <w:rPr>
                <w:noProof/>
                <w:webHidden/>
              </w:rPr>
              <w:fldChar w:fldCharType="end"/>
            </w:r>
          </w:hyperlink>
        </w:p>
        <w:p w14:paraId="796F6126" w14:textId="77777777" w:rsidR="00C242BB" w:rsidRDefault="003777D3">
          <w:pPr>
            <w:pStyle w:val="Inhopg1"/>
            <w:tabs>
              <w:tab w:val="left" w:pos="660"/>
              <w:tab w:val="right" w:leader="dot" w:pos="9350"/>
            </w:tabs>
            <w:rPr>
              <w:noProof/>
              <w:lang w:val="en-GB" w:eastAsia="en-GB"/>
            </w:rPr>
          </w:pPr>
          <w:hyperlink w:anchor="_Toc9421523" w:history="1">
            <w:r w:rsidR="00C242BB" w:rsidRPr="00673C25">
              <w:rPr>
                <w:rStyle w:val="Hyperlink"/>
                <w:noProof/>
              </w:rPr>
              <w:t>10</w:t>
            </w:r>
            <w:r w:rsidR="00C242BB">
              <w:rPr>
                <w:noProof/>
                <w:lang w:val="en-GB" w:eastAsia="en-GB"/>
              </w:rPr>
              <w:tab/>
            </w:r>
            <w:r w:rsidR="00C242BB" w:rsidRPr="00673C25">
              <w:rPr>
                <w:rStyle w:val="Hyperlink"/>
                <w:noProof/>
              </w:rPr>
              <w:t>Onderzoeksresultaten</w:t>
            </w:r>
            <w:r w:rsidR="00C242BB">
              <w:rPr>
                <w:noProof/>
                <w:webHidden/>
              </w:rPr>
              <w:tab/>
            </w:r>
            <w:r w:rsidR="00C242BB">
              <w:rPr>
                <w:noProof/>
                <w:webHidden/>
              </w:rPr>
              <w:fldChar w:fldCharType="begin"/>
            </w:r>
            <w:r w:rsidR="00C242BB">
              <w:rPr>
                <w:noProof/>
                <w:webHidden/>
              </w:rPr>
              <w:instrText xml:space="preserve"> PAGEREF _Toc9421523 \h </w:instrText>
            </w:r>
            <w:r w:rsidR="00C242BB">
              <w:rPr>
                <w:noProof/>
                <w:webHidden/>
              </w:rPr>
            </w:r>
            <w:r w:rsidR="00C242BB">
              <w:rPr>
                <w:noProof/>
                <w:webHidden/>
              </w:rPr>
              <w:fldChar w:fldCharType="separate"/>
            </w:r>
            <w:r w:rsidR="00C242BB">
              <w:rPr>
                <w:noProof/>
                <w:webHidden/>
              </w:rPr>
              <w:t>18</w:t>
            </w:r>
            <w:r w:rsidR="00C242BB">
              <w:rPr>
                <w:noProof/>
                <w:webHidden/>
              </w:rPr>
              <w:fldChar w:fldCharType="end"/>
            </w:r>
          </w:hyperlink>
        </w:p>
        <w:p w14:paraId="40EEF2C1" w14:textId="77777777" w:rsidR="00C242BB" w:rsidRDefault="003777D3">
          <w:pPr>
            <w:pStyle w:val="Inhopg1"/>
            <w:tabs>
              <w:tab w:val="left" w:pos="660"/>
              <w:tab w:val="right" w:leader="dot" w:pos="9350"/>
            </w:tabs>
            <w:rPr>
              <w:noProof/>
              <w:lang w:val="en-GB" w:eastAsia="en-GB"/>
            </w:rPr>
          </w:pPr>
          <w:hyperlink w:anchor="_Toc9421524" w:history="1">
            <w:r w:rsidR="00C242BB" w:rsidRPr="00673C25">
              <w:rPr>
                <w:rStyle w:val="Hyperlink"/>
                <w:noProof/>
              </w:rPr>
              <w:t>11</w:t>
            </w:r>
            <w:r w:rsidR="00C242BB">
              <w:rPr>
                <w:noProof/>
                <w:lang w:val="en-GB" w:eastAsia="en-GB"/>
              </w:rPr>
              <w:tab/>
            </w:r>
            <w:r w:rsidR="00C242BB" w:rsidRPr="00673C25">
              <w:rPr>
                <w:rStyle w:val="Hyperlink"/>
                <w:noProof/>
              </w:rPr>
              <w:t>Conclusie</w:t>
            </w:r>
            <w:r w:rsidR="00C242BB">
              <w:rPr>
                <w:noProof/>
                <w:webHidden/>
              </w:rPr>
              <w:tab/>
            </w:r>
            <w:r w:rsidR="00C242BB">
              <w:rPr>
                <w:noProof/>
                <w:webHidden/>
              </w:rPr>
              <w:fldChar w:fldCharType="begin"/>
            </w:r>
            <w:r w:rsidR="00C242BB">
              <w:rPr>
                <w:noProof/>
                <w:webHidden/>
              </w:rPr>
              <w:instrText xml:space="preserve"> PAGEREF _Toc9421524 \h </w:instrText>
            </w:r>
            <w:r w:rsidR="00C242BB">
              <w:rPr>
                <w:noProof/>
                <w:webHidden/>
              </w:rPr>
            </w:r>
            <w:r w:rsidR="00C242BB">
              <w:rPr>
                <w:noProof/>
                <w:webHidden/>
              </w:rPr>
              <w:fldChar w:fldCharType="separate"/>
            </w:r>
            <w:r w:rsidR="00C242BB">
              <w:rPr>
                <w:noProof/>
                <w:webHidden/>
              </w:rPr>
              <w:t>19</w:t>
            </w:r>
            <w:r w:rsidR="00C242BB">
              <w:rPr>
                <w:noProof/>
                <w:webHidden/>
              </w:rPr>
              <w:fldChar w:fldCharType="end"/>
            </w:r>
          </w:hyperlink>
        </w:p>
        <w:p w14:paraId="29E3AB02" w14:textId="77777777" w:rsidR="00C242BB" w:rsidRDefault="003777D3">
          <w:pPr>
            <w:pStyle w:val="Inhopg1"/>
            <w:tabs>
              <w:tab w:val="left" w:pos="660"/>
              <w:tab w:val="right" w:leader="dot" w:pos="9350"/>
            </w:tabs>
            <w:rPr>
              <w:noProof/>
              <w:lang w:val="en-GB" w:eastAsia="en-GB"/>
            </w:rPr>
          </w:pPr>
          <w:hyperlink w:anchor="_Toc9421525" w:history="1">
            <w:r w:rsidR="00C242BB" w:rsidRPr="00673C25">
              <w:rPr>
                <w:rStyle w:val="Hyperlink"/>
                <w:noProof/>
              </w:rPr>
              <w:t>12</w:t>
            </w:r>
            <w:r w:rsidR="00C242BB">
              <w:rPr>
                <w:noProof/>
                <w:lang w:val="en-GB" w:eastAsia="en-GB"/>
              </w:rPr>
              <w:tab/>
            </w:r>
            <w:r w:rsidR="00C242BB" w:rsidRPr="00673C25">
              <w:rPr>
                <w:rStyle w:val="Hyperlink"/>
                <w:noProof/>
              </w:rPr>
              <w:t>Aanbevelingen</w:t>
            </w:r>
            <w:r w:rsidR="00C242BB">
              <w:rPr>
                <w:noProof/>
                <w:webHidden/>
              </w:rPr>
              <w:tab/>
            </w:r>
            <w:r w:rsidR="00C242BB">
              <w:rPr>
                <w:noProof/>
                <w:webHidden/>
              </w:rPr>
              <w:fldChar w:fldCharType="begin"/>
            </w:r>
            <w:r w:rsidR="00C242BB">
              <w:rPr>
                <w:noProof/>
                <w:webHidden/>
              </w:rPr>
              <w:instrText xml:space="preserve"> PAGEREF _Toc9421525 \h </w:instrText>
            </w:r>
            <w:r w:rsidR="00C242BB">
              <w:rPr>
                <w:noProof/>
                <w:webHidden/>
              </w:rPr>
            </w:r>
            <w:r w:rsidR="00C242BB">
              <w:rPr>
                <w:noProof/>
                <w:webHidden/>
              </w:rPr>
              <w:fldChar w:fldCharType="separate"/>
            </w:r>
            <w:r w:rsidR="00C242BB">
              <w:rPr>
                <w:noProof/>
                <w:webHidden/>
              </w:rPr>
              <w:t>20</w:t>
            </w:r>
            <w:r w:rsidR="00C242BB">
              <w:rPr>
                <w:noProof/>
                <w:webHidden/>
              </w:rPr>
              <w:fldChar w:fldCharType="end"/>
            </w:r>
          </w:hyperlink>
        </w:p>
        <w:p w14:paraId="1E243DDA" w14:textId="77777777" w:rsidR="00C242BB" w:rsidRDefault="003777D3">
          <w:pPr>
            <w:pStyle w:val="Inhopg1"/>
            <w:tabs>
              <w:tab w:val="left" w:pos="660"/>
              <w:tab w:val="right" w:leader="dot" w:pos="9350"/>
            </w:tabs>
            <w:rPr>
              <w:noProof/>
              <w:lang w:val="en-GB" w:eastAsia="en-GB"/>
            </w:rPr>
          </w:pPr>
          <w:hyperlink w:anchor="_Toc9421526" w:history="1">
            <w:r w:rsidR="00C242BB" w:rsidRPr="00673C25">
              <w:rPr>
                <w:rStyle w:val="Hyperlink"/>
                <w:noProof/>
              </w:rPr>
              <w:t>13</w:t>
            </w:r>
            <w:r w:rsidR="00C242BB">
              <w:rPr>
                <w:noProof/>
                <w:lang w:val="en-GB" w:eastAsia="en-GB"/>
              </w:rPr>
              <w:tab/>
            </w:r>
            <w:r w:rsidR="00C242BB" w:rsidRPr="00673C25">
              <w:rPr>
                <w:rStyle w:val="Hyperlink"/>
                <w:noProof/>
              </w:rPr>
              <w:t>Bronvermelding</w:t>
            </w:r>
            <w:r w:rsidR="00C242BB">
              <w:rPr>
                <w:noProof/>
                <w:webHidden/>
              </w:rPr>
              <w:tab/>
            </w:r>
            <w:r w:rsidR="00C242BB">
              <w:rPr>
                <w:noProof/>
                <w:webHidden/>
              </w:rPr>
              <w:fldChar w:fldCharType="begin"/>
            </w:r>
            <w:r w:rsidR="00C242BB">
              <w:rPr>
                <w:noProof/>
                <w:webHidden/>
              </w:rPr>
              <w:instrText xml:space="preserve"> PAGEREF _Toc9421526 \h </w:instrText>
            </w:r>
            <w:r w:rsidR="00C242BB">
              <w:rPr>
                <w:noProof/>
                <w:webHidden/>
              </w:rPr>
            </w:r>
            <w:r w:rsidR="00C242BB">
              <w:rPr>
                <w:noProof/>
                <w:webHidden/>
              </w:rPr>
              <w:fldChar w:fldCharType="separate"/>
            </w:r>
            <w:r w:rsidR="00C242BB">
              <w:rPr>
                <w:noProof/>
                <w:webHidden/>
              </w:rPr>
              <w:t>21</w:t>
            </w:r>
            <w:r w:rsidR="00C242BB">
              <w:rPr>
                <w:noProof/>
                <w:webHidden/>
              </w:rPr>
              <w:fldChar w:fldCharType="end"/>
            </w:r>
          </w:hyperlink>
        </w:p>
        <w:p w14:paraId="6F658AAA" w14:textId="77777777" w:rsidR="00C242BB" w:rsidRDefault="003777D3">
          <w:pPr>
            <w:pStyle w:val="Inhopg1"/>
            <w:tabs>
              <w:tab w:val="left" w:pos="660"/>
              <w:tab w:val="right" w:leader="dot" w:pos="9350"/>
            </w:tabs>
            <w:rPr>
              <w:noProof/>
              <w:lang w:val="en-GB" w:eastAsia="en-GB"/>
            </w:rPr>
          </w:pPr>
          <w:hyperlink w:anchor="_Toc9421527" w:history="1">
            <w:r w:rsidR="00C242BB" w:rsidRPr="00673C25">
              <w:rPr>
                <w:rStyle w:val="Hyperlink"/>
                <w:noProof/>
              </w:rPr>
              <w:t>14</w:t>
            </w:r>
            <w:r w:rsidR="00C242BB">
              <w:rPr>
                <w:noProof/>
                <w:lang w:val="en-GB" w:eastAsia="en-GB"/>
              </w:rPr>
              <w:tab/>
            </w:r>
            <w:r w:rsidR="00C242BB" w:rsidRPr="00673C25">
              <w:rPr>
                <w:rStyle w:val="Hyperlink"/>
                <w:noProof/>
              </w:rPr>
              <w:t>Bijlage</w:t>
            </w:r>
            <w:r w:rsidR="00C242BB">
              <w:rPr>
                <w:noProof/>
                <w:webHidden/>
              </w:rPr>
              <w:tab/>
            </w:r>
            <w:r w:rsidR="00C242BB">
              <w:rPr>
                <w:noProof/>
                <w:webHidden/>
              </w:rPr>
              <w:fldChar w:fldCharType="begin"/>
            </w:r>
            <w:r w:rsidR="00C242BB">
              <w:rPr>
                <w:noProof/>
                <w:webHidden/>
              </w:rPr>
              <w:instrText xml:space="preserve"> PAGEREF _Toc9421527 \h </w:instrText>
            </w:r>
            <w:r w:rsidR="00C242BB">
              <w:rPr>
                <w:noProof/>
                <w:webHidden/>
              </w:rPr>
            </w:r>
            <w:r w:rsidR="00C242BB">
              <w:rPr>
                <w:noProof/>
                <w:webHidden/>
              </w:rPr>
              <w:fldChar w:fldCharType="separate"/>
            </w:r>
            <w:r w:rsidR="00C242BB">
              <w:rPr>
                <w:noProof/>
                <w:webHidden/>
              </w:rPr>
              <w:t>22</w:t>
            </w:r>
            <w:r w:rsidR="00C242BB">
              <w:rPr>
                <w:noProof/>
                <w:webHidden/>
              </w:rPr>
              <w:fldChar w:fldCharType="end"/>
            </w:r>
          </w:hyperlink>
        </w:p>
        <w:p w14:paraId="25859DFC" w14:textId="77777777" w:rsidR="00C242BB" w:rsidRDefault="003777D3">
          <w:pPr>
            <w:pStyle w:val="Inhopg1"/>
            <w:tabs>
              <w:tab w:val="left" w:pos="660"/>
              <w:tab w:val="right" w:leader="dot" w:pos="9350"/>
            </w:tabs>
            <w:rPr>
              <w:noProof/>
              <w:lang w:val="en-GB" w:eastAsia="en-GB"/>
            </w:rPr>
          </w:pPr>
          <w:hyperlink w:anchor="_Toc9421528" w:history="1">
            <w:r w:rsidR="00C242BB" w:rsidRPr="00673C25">
              <w:rPr>
                <w:rStyle w:val="Hyperlink"/>
                <w:noProof/>
              </w:rPr>
              <w:t>15</w:t>
            </w:r>
            <w:r w:rsidR="00C242BB">
              <w:rPr>
                <w:noProof/>
                <w:lang w:val="en-GB" w:eastAsia="en-GB"/>
              </w:rPr>
              <w:tab/>
            </w:r>
            <w:r w:rsidR="00C242BB" w:rsidRPr="00673C25">
              <w:rPr>
                <w:rStyle w:val="Hyperlink"/>
                <w:noProof/>
              </w:rPr>
              <w:t>Waar moet een gebruikersinterface van een URCap minimaal aan voldoen?</w:t>
            </w:r>
            <w:r w:rsidR="00C242BB">
              <w:rPr>
                <w:noProof/>
                <w:webHidden/>
              </w:rPr>
              <w:tab/>
            </w:r>
            <w:r w:rsidR="00C242BB">
              <w:rPr>
                <w:noProof/>
                <w:webHidden/>
              </w:rPr>
              <w:fldChar w:fldCharType="begin"/>
            </w:r>
            <w:r w:rsidR="00C242BB">
              <w:rPr>
                <w:noProof/>
                <w:webHidden/>
              </w:rPr>
              <w:instrText xml:space="preserve"> PAGEREF _Toc9421528 \h </w:instrText>
            </w:r>
            <w:r w:rsidR="00C242BB">
              <w:rPr>
                <w:noProof/>
                <w:webHidden/>
              </w:rPr>
            </w:r>
            <w:r w:rsidR="00C242BB">
              <w:rPr>
                <w:noProof/>
                <w:webHidden/>
              </w:rPr>
              <w:fldChar w:fldCharType="separate"/>
            </w:r>
            <w:r w:rsidR="00C242BB">
              <w:rPr>
                <w:noProof/>
                <w:webHidden/>
              </w:rPr>
              <w:t>23</w:t>
            </w:r>
            <w:r w:rsidR="00C242BB">
              <w:rPr>
                <w:noProof/>
                <w:webHidden/>
              </w:rPr>
              <w:fldChar w:fldCharType="end"/>
            </w:r>
          </w:hyperlink>
        </w:p>
        <w:p w14:paraId="120A9AB3" w14:textId="77777777" w:rsidR="00C8340F" w:rsidRDefault="00C8340F">
          <w:r>
            <w:rPr>
              <w:b/>
              <w:bCs/>
            </w:rPr>
            <w:fldChar w:fldCharType="end"/>
          </w:r>
        </w:p>
      </w:sdtContent>
    </w:sdt>
    <w:p w14:paraId="3BDD89D0" w14:textId="77777777" w:rsidR="00C8340F" w:rsidRDefault="00C8340F">
      <w:r>
        <w:br w:type="page"/>
      </w:r>
    </w:p>
    <w:p w14:paraId="3CFCC0A9" w14:textId="77777777" w:rsidR="00C8340F" w:rsidRDefault="00C8340F" w:rsidP="00C8340F">
      <w:pPr>
        <w:pStyle w:val="Kop1"/>
      </w:pPr>
      <w:bookmarkStart w:id="2" w:name="_Toc9421492"/>
      <w:r>
        <w:lastRenderedPageBreak/>
        <w:t>Inleiding</w:t>
      </w:r>
      <w:bookmarkEnd w:id="2"/>
    </w:p>
    <w:p w14:paraId="4777F3E7" w14:textId="77777777" w:rsidR="00C8340F" w:rsidRDefault="00C8340F">
      <w:r>
        <w:br w:type="page"/>
      </w:r>
    </w:p>
    <w:p w14:paraId="5FD4BCF5" w14:textId="77777777" w:rsidR="00C8340F" w:rsidRDefault="00C8340F" w:rsidP="00C8340F">
      <w:pPr>
        <w:pStyle w:val="Kop1"/>
      </w:pPr>
      <w:bookmarkStart w:id="3" w:name="_Toc9421493"/>
      <w:r>
        <w:lastRenderedPageBreak/>
        <w:t>Organisatorische Context</w:t>
      </w:r>
      <w:bookmarkEnd w:id="3"/>
    </w:p>
    <w:p w14:paraId="7F61ED40" w14:textId="77777777" w:rsidR="00C8340F" w:rsidRPr="00986CA0" w:rsidRDefault="00C8340F" w:rsidP="00C8340F">
      <w:r w:rsidRPr="00986CA0">
        <w:t>Gibas is een bedrijf dat meerdere diensten</w:t>
      </w:r>
      <w:r>
        <w:t>en oplossingen</w:t>
      </w:r>
      <w:r w:rsidRPr="00986CA0">
        <w:t xml:space="preserve"> voor bedrijven aanbied</w:t>
      </w:r>
      <w:r>
        <w:t>t</w:t>
      </w:r>
      <w:r w:rsidRPr="00986CA0">
        <w:t>. Van Draai</w:t>
      </w:r>
      <w:r>
        <w:t xml:space="preserve"> </w:t>
      </w:r>
      <w:r w:rsidRPr="00986CA0">
        <w:t>en freesbanken tot Industriële robots. Daarom is het ook opgedeeld in vier verschillende branches</w:t>
      </w:r>
      <w:r>
        <w:t xml:space="preserve">; </w:t>
      </w:r>
      <w:r w:rsidRPr="00986CA0">
        <w:t>Numeriek, Automation, Tools en Logistiek.  De stageopdracht wordt uitgevoerd bij Gibas Automation. Gibas Automation beschrijft haarzelf al</w:t>
      </w:r>
      <w:r>
        <w:t>s</w:t>
      </w:r>
      <w:r w:rsidRPr="00986CA0">
        <w:t>:</w:t>
      </w:r>
    </w:p>
    <w:p w14:paraId="6AD79FD1" w14:textId="77777777" w:rsidR="00C8340F" w:rsidRPr="00986CA0" w:rsidRDefault="00C8340F" w:rsidP="00C8340F">
      <w:pPr>
        <w:pStyle w:val="Citaat"/>
      </w:pPr>
      <w:r w:rsidRPr="00986CA0">
        <w:t>De system integrator, gevestigd in Nijkerk, heeft een solide positie in de productie industrie. Bouwend vanuit een jarenlange expertise in de metaalverwerkende sector is een brede know-how ontwikkeld in meerdere branches. Gibas verstevigt zo haar positie als uw leverancier van totaal oplossingen.</w:t>
      </w:r>
    </w:p>
    <w:p w14:paraId="6D1B0098" w14:textId="77777777" w:rsidR="00C8340F" w:rsidRPr="00986CA0" w:rsidRDefault="00C8340F" w:rsidP="00C8340F">
      <w:pPr>
        <w:pStyle w:val="Citaat"/>
      </w:pPr>
      <w:r w:rsidRPr="00986CA0">
        <w:t>Van gerobotiseerde machinebeladingen tot aan assemblage automatiseringen wordt maatwerk equipment vanuit een krachtige engineering geleverd. De interne service organisatie met meer dan 20 technici draagt verder zorg voor een jarenlange gegarandeerde support.</w:t>
      </w:r>
    </w:p>
    <w:p w14:paraId="3FF2C82C" w14:textId="77777777" w:rsidR="00C8340F" w:rsidRPr="00986CA0" w:rsidRDefault="00C8340F" w:rsidP="00C8340F">
      <w:pPr>
        <w:pStyle w:val="Citaat"/>
      </w:pPr>
      <w:r w:rsidRPr="00986CA0">
        <w:t>De klant stellen wij centraal en de oplossingen zijn breed gedragen. De integratie met topmerken als Fanuc Robotics, Universal Robots, Siemens ...... maken het geheel betrouwbaar en stabiel</w:t>
      </w:r>
      <w:r>
        <w:t>.</w:t>
      </w:r>
      <w:sdt>
        <w:sdtPr>
          <w:id w:val="1739211048"/>
          <w:citation/>
        </w:sdtPr>
        <w:sdtContent>
          <w:r>
            <w:fldChar w:fldCharType="begin"/>
          </w:r>
          <w:r>
            <w:instrText xml:space="preserve"> CITATION Gib19 \l 1043 </w:instrText>
          </w:r>
          <w:r>
            <w:fldChar w:fldCharType="separate"/>
          </w:r>
          <w:r>
            <w:rPr>
              <w:noProof/>
            </w:rPr>
            <w:t xml:space="preserve"> (Gibas Automation, sd)</w:t>
          </w:r>
          <w:r>
            <w:fldChar w:fldCharType="end"/>
          </w:r>
        </w:sdtContent>
      </w:sdt>
    </w:p>
    <w:p w14:paraId="5FF60AB0" w14:textId="77777777" w:rsidR="00C8340F" w:rsidRPr="00986CA0" w:rsidRDefault="00C8340F" w:rsidP="00C8340F">
      <w:pPr>
        <w:pStyle w:val="Kop2"/>
        <w:numPr>
          <w:ilvl w:val="1"/>
          <w:numId w:val="1"/>
        </w:numPr>
      </w:pPr>
      <w:bookmarkStart w:id="4" w:name="_Toc7095897"/>
      <w:bookmarkStart w:id="5" w:name="_Toc7097530"/>
      <w:bookmarkStart w:id="6" w:name="_Toc9421494"/>
      <w:r w:rsidRPr="00986CA0">
        <w:t>Gibas Automation</w:t>
      </w:r>
      <w:bookmarkEnd w:id="4"/>
      <w:bookmarkEnd w:id="5"/>
      <w:bookmarkEnd w:id="6"/>
    </w:p>
    <w:p w14:paraId="7D04DF72" w14:textId="77777777" w:rsidR="00C8340F" w:rsidRPr="00986CA0" w:rsidRDefault="00C8340F" w:rsidP="00C8340F">
      <w:r w:rsidRPr="00986CA0">
        <w:t>Gibas Automation bied</w:t>
      </w:r>
      <w:r>
        <w:t>t</w:t>
      </w:r>
      <w:r w:rsidRPr="00986CA0">
        <w:t xml:space="preserve"> verschillende diensten aan, zoals robotoplossingen, machinebeladingen, engineering, speciaal machinebouw en productieautomatisering. Het verspreidt zich dan ook over verschillende branches</w:t>
      </w:r>
      <w:r>
        <w:t xml:space="preserve">, </w:t>
      </w:r>
      <w:r w:rsidRPr="00986CA0">
        <w:t xml:space="preserve">van </w:t>
      </w:r>
      <w:r>
        <w:t>a</w:t>
      </w:r>
      <w:r w:rsidRPr="00986CA0">
        <w:t xml:space="preserve">utomotive &amp; </w:t>
      </w:r>
      <w:r>
        <w:t>a</w:t>
      </w:r>
      <w:r w:rsidRPr="00986CA0">
        <w:t xml:space="preserve">erospace tot </w:t>
      </w:r>
      <w:r>
        <w:t>m</w:t>
      </w:r>
      <w:r w:rsidRPr="00986CA0">
        <w:t xml:space="preserve">edical &amp; </w:t>
      </w:r>
      <w:r>
        <w:t>l</w:t>
      </w:r>
      <w:r w:rsidRPr="00986CA0">
        <w:t>aboratoria.</w:t>
      </w:r>
    </w:p>
    <w:p w14:paraId="3EFD0CA1" w14:textId="77777777" w:rsidR="00C8340F" w:rsidRPr="00986CA0" w:rsidRDefault="00C8340F" w:rsidP="00C8340F">
      <w:pPr>
        <w:pStyle w:val="Kop2"/>
        <w:numPr>
          <w:ilvl w:val="1"/>
          <w:numId w:val="1"/>
        </w:numPr>
      </w:pPr>
      <w:bookmarkStart w:id="7" w:name="_Toc7095898"/>
      <w:bookmarkStart w:id="8" w:name="_Toc7097531"/>
      <w:bookmarkStart w:id="9" w:name="_Toc9421495"/>
      <w:r w:rsidRPr="00986CA0">
        <w:t>Bedrijfs- en Informatiesystemen</w:t>
      </w:r>
      <w:bookmarkEnd w:id="7"/>
      <w:bookmarkEnd w:id="8"/>
      <w:bookmarkEnd w:id="9"/>
    </w:p>
    <w:p w14:paraId="0CDA4BD7" w14:textId="77777777" w:rsidR="00C8340F" w:rsidRDefault="00C8340F" w:rsidP="00C8340F">
      <w:r w:rsidRPr="00986CA0">
        <w:t>Binnen Gibas komen een aantal systemen voor die betrekking hebben tot de stageopdracht. De Universal Robots</w:t>
      </w:r>
      <w:r>
        <w:t>(</w:t>
      </w:r>
      <w:r w:rsidRPr="00986CA0">
        <w:t>UR</w:t>
      </w:r>
      <w:r>
        <w:t>)</w:t>
      </w:r>
      <w:r w:rsidRPr="00986CA0">
        <w:t xml:space="preserve"> producten worden gebruikt, deze worden in 3.1.1</w:t>
      </w:r>
      <w:r>
        <w:t xml:space="preserve"> b</w:t>
      </w:r>
      <w:r w:rsidRPr="00986CA0">
        <w:t>eschreven. Ook wordt er gebruik gemaakt van URCaps, een systeem dat het mogelijk maakt randapparatuur en accessoires toe te voegen aan een UR product. Communicatie tussen de systemen is een belangrijk aspect in</w:t>
      </w:r>
      <w:r>
        <w:t xml:space="preserve"> de</w:t>
      </w:r>
      <w:r w:rsidRPr="00986CA0">
        <w:t xml:space="preserve"> </w:t>
      </w:r>
      <w:r>
        <w:t>automatisering</w:t>
      </w:r>
      <w:r w:rsidRPr="00986CA0">
        <w:t xml:space="preserve">, dit wordt vooral afgehandeld door Gibas </w:t>
      </w:r>
      <w:r>
        <w:t>het</w:t>
      </w:r>
      <w:r w:rsidRPr="00986CA0">
        <w:t xml:space="preserve"> eigen Product Transportation System(PTS).</w:t>
      </w:r>
      <w:r>
        <w:t xml:space="preserve"> </w:t>
      </w:r>
    </w:p>
    <w:p w14:paraId="2D9C384B" w14:textId="77777777" w:rsidR="00C8340F" w:rsidRDefault="00C8340F" w:rsidP="00C8340F">
      <w:pPr>
        <w:pStyle w:val="Kop3"/>
        <w:numPr>
          <w:ilvl w:val="2"/>
          <w:numId w:val="1"/>
        </w:numPr>
      </w:pPr>
      <w:bookmarkStart w:id="10" w:name="_Toc7095899"/>
      <w:bookmarkStart w:id="11" w:name="_Toc7097532"/>
      <w:bookmarkStart w:id="12" w:name="_Toc9421496"/>
      <w:r w:rsidRPr="00986CA0">
        <w:t>Universal Robots</w:t>
      </w:r>
      <w:bookmarkEnd w:id="10"/>
      <w:bookmarkEnd w:id="11"/>
      <w:bookmarkEnd w:id="12"/>
    </w:p>
    <w:p w14:paraId="5D287022" w14:textId="77777777" w:rsidR="00C8340F" w:rsidRPr="00B50048" w:rsidRDefault="00C8340F" w:rsidP="00C8340F">
      <w:r>
        <w:t>Een groot deel van de robotoplossingen van Gibas levert maakt gebruik van Universal Robots. Universal Robots levert robotarmen die toepasbaar zijn op alle productieniveaus met als doel de productiviteit te verhogen, letsel te verminderen en de werksfeer positief te houden. De Universal Robots</w:t>
      </w:r>
      <w:r w:rsidRPr="00986CA0">
        <w:t xml:space="preserve"> zijn multi-inzetbaar en ook zeer geschikt voor het beladen van pallets. Vooruitstrevend door haar mobiliteit, de gemakkelijke programmering en interactie tussen mens en robot maakt dat er nieuwe mogelijkheden ontstaan met deze robots.</w:t>
      </w:r>
    </w:p>
    <w:p w14:paraId="7362AEDA" w14:textId="77777777" w:rsidR="00C8340F" w:rsidRPr="00986CA0" w:rsidRDefault="00C8340F" w:rsidP="00C8340F">
      <w:pPr>
        <w:pStyle w:val="Kop3"/>
        <w:numPr>
          <w:ilvl w:val="2"/>
          <w:numId w:val="1"/>
        </w:numPr>
      </w:pPr>
      <w:r w:rsidRPr="00986CA0">
        <w:t xml:space="preserve"> </w:t>
      </w:r>
      <w:bookmarkStart w:id="13" w:name="_Toc7095900"/>
      <w:bookmarkStart w:id="14" w:name="_Toc7097533"/>
      <w:bookmarkStart w:id="15" w:name="_Toc9421497"/>
      <w:r w:rsidRPr="00986CA0">
        <w:t>Product Transportation System</w:t>
      </w:r>
      <w:bookmarkEnd w:id="13"/>
      <w:bookmarkEnd w:id="14"/>
      <w:bookmarkEnd w:id="15"/>
    </w:p>
    <w:p w14:paraId="2BDACD9E" w14:textId="77777777" w:rsidR="00C8340F" w:rsidRPr="00986CA0" w:rsidRDefault="00C8340F" w:rsidP="00C8340F">
      <w:r w:rsidRPr="001E23E6">
        <w:t>Het PTS</w:t>
      </w:r>
      <w:r w:rsidRPr="00986CA0">
        <w:t xml:space="preserve"> is software ontwikkeld door Gibas, wat het mogelijk maakt via een interface opdrachten in te voeren en deze opdrachten door het programma uit te laten voeren. De software wordt modulair </w:t>
      </w:r>
      <w:r w:rsidRPr="00986CA0">
        <w:lastRenderedPageBreak/>
        <w:t>opgebouwd zodat verschillende versies van het programma mogelijk zijn afhankelijk van de wensen van de klant.</w:t>
      </w:r>
    </w:p>
    <w:p w14:paraId="040EF9F3" w14:textId="77777777" w:rsidR="00C8340F" w:rsidRPr="00986CA0" w:rsidRDefault="00C8340F" w:rsidP="00C8340F">
      <w:r w:rsidRPr="00986CA0">
        <w:t>Het PTS kan gebruikt worden om met verschillende type robotarmen, mobile robots of opslagsystemen te communiceren. Echter blijft het hoofdprogramma die de opdrachten verwerkt hetzelfde. Het PTS bevind</w:t>
      </w:r>
      <w:r>
        <w:t>t</w:t>
      </w:r>
      <w:r w:rsidRPr="00986CA0">
        <w:t xml:space="preserve"> zich nog in </w:t>
      </w:r>
      <w:r>
        <w:t>b</w:t>
      </w:r>
      <w:r w:rsidRPr="00986CA0">
        <w:t>èta maar zal in de loop van de tijd uitgebreid worden met nieuwe functies.</w:t>
      </w:r>
    </w:p>
    <w:p w14:paraId="4D9780B2" w14:textId="77777777" w:rsidR="00C8340F" w:rsidRPr="009E207E" w:rsidRDefault="00C8340F" w:rsidP="00C8340F">
      <w:pPr>
        <w:pStyle w:val="Kop3"/>
        <w:numPr>
          <w:ilvl w:val="2"/>
          <w:numId w:val="1"/>
        </w:numPr>
      </w:pPr>
      <w:bookmarkStart w:id="16" w:name="_Toc7095901"/>
      <w:bookmarkStart w:id="17" w:name="_Toc7097534"/>
      <w:bookmarkStart w:id="18" w:name="_Toc9421498"/>
      <w:r w:rsidRPr="00986CA0">
        <w:t>Festo Drive</w:t>
      </w:r>
      <w:bookmarkEnd w:id="16"/>
      <w:bookmarkEnd w:id="17"/>
      <w:bookmarkEnd w:id="18"/>
    </w:p>
    <w:p w14:paraId="483106F4" w14:textId="77777777" w:rsidR="00C8340F" w:rsidRPr="00E44F7D" w:rsidRDefault="00C8340F" w:rsidP="00C8340F">
      <w:pPr>
        <w:rPr>
          <w:lang w:eastAsia="en-GB"/>
        </w:rPr>
      </w:pPr>
      <w:r w:rsidRPr="00986CA0">
        <w:rPr>
          <w:rFonts w:eastAsia="Times New Roman"/>
          <w:lang w:eastAsia="en-GB"/>
        </w:rPr>
        <w:t>Festo pneumatische actuatoren zijn normaal gesproken cilinders die bedoeld zijn voor lineaire bewegingen. Deze kunnen worden geleverd als standaard cilinder met zuigerstang (ISO 6432, ISO 15552, ISO 21287 of industriële standaard zoals bijvoorbeeld UNITOP) of me</w:t>
      </w:r>
      <w:r>
        <w:rPr>
          <w:rFonts w:eastAsia="Times New Roman"/>
          <w:lang w:eastAsia="en-GB"/>
        </w:rPr>
        <w:t>t</w:t>
      </w:r>
      <w:r w:rsidRPr="00986CA0">
        <w:rPr>
          <w:rFonts w:eastAsia="Times New Roman"/>
          <w:lang w:eastAsia="en-GB"/>
        </w:rPr>
        <w:t>/ zonder zuigerstang volgens de specificaties van de fabrikant. De meeste cilinders kunnen eenvoudig worden geïnstalleerd in een bestaande machine met geschikt bevestigingsmateriaal / bevestigingsonderdelen.</w:t>
      </w:r>
      <w:r>
        <w:rPr>
          <w:rFonts w:eastAsia="Times New Roman"/>
          <w:lang w:eastAsia="en-GB"/>
        </w:rPr>
        <w:t xml:space="preserve"> Ook worden deze geleverd met een motorcontroller en de benodigde documentatie voor de besturing van deze motoren.</w:t>
      </w:r>
    </w:p>
    <w:p w14:paraId="1BE493C3" w14:textId="77777777" w:rsidR="00C8340F" w:rsidRPr="00986CA0" w:rsidRDefault="00C8340F" w:rsidP="00C8340F">
      <w:pPr>
        <w:pStyle w:val="Kop2"/>
        <w:numPr>
          <w:ilvl w:val="1"/>
          <w:numId w:val="1"/>
        </w:numPr>
      </w:pPr>
      <w:bookmarkStart w:id="19" w:name="_Toc7095902"/>
      <w:bookmarkStart w:id="20" w:name="_Toc7097535"/>
      <w:bookmarkStart w:id="21" w:name="_Toc9421499"/>
      <w:r w:rsidRPr="00986CA0">
        <w:t>Bedrijfscultuur</w:t>
      </w:r>
      <w:bookmarkEnd w:id="19"/>
      <w:bookmarkEnd w:id="20"/>
      <w:bookmarkEnd w:id="21"/>
    </w:p>
    <w:p w14:paraId="2B056081" w14:textId="77777777" w:rsidR="00C8340F" w:rsidRPr="00986CA0" w:rsidRDefault="00C8340F" w:rsidP="00C8340F">
      <w:r w:rsidRPr="00986CA0">
        <w:t>Een organisatiecultuur kan beschreven worden met verschillende modellen. Het model van Harrison onderscheidt vier types: de machtsgerichte cultuur, de rollencultuur, de taakcultuur en de personeelscultuur:</w:t>
      </w:r>
    </w:p>
    <w:p w14:paraId="08540557" w14:textId="77777777" w:rsidR="00C8340F" w:rsidRPr="00986CA0" w:rsidRDefault="00C8340F" w:rsidP="00C8340F">
      <w:pPr>
        <w:keepNext/>
        <w:jc w:val="center"/>
      </w:pPr>
      <w:r w:rsidRPr="00986CA0">
        <w:rPr>
          <w:noProof/>
        </w:rPr>
        <w:drawing>
          <wp:inline distT="0" distB="0" distL="0" distR="0" wp14:anchorId="29FADE78" wp14:editId="183579F0">
            <wp:extent cx="3907971" cy="3144215"/>
            <wp:effectExtent l="0" t="0" r="0" b="0"/>
            <wp:docPr id="1" name="Afbeelding 1" descr="https://veranderingsmanagement.files.wordpress.com/2014/01/grafiek-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randeringsmanagement.files.wordpress.com/2014/01/grafiek-0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9925" cy="3153833"/>
                    </a:xfrm>
                    <a:prstGeom prst="rect">
                      <a:avLst/>
                    </a:prstGeom>
                    <a:noFill/>
                    <a:ln>
                      <a:noFill/>
                    </a:ln>
                  </pic:spPr>
                </pic:pic>
              </a:graphicData>
            </a:graphic>
          </wp:inline>
        </w:drawing>
      </w:r>
    </w:p>
    <w:p w14:paraId="1A5D913B" w14:textId="77777777" w:rsidR="00C8340F" w:rsidRPr="00986CA0" w:rsidRDefault="00C8340F" w:rsidP="00C8340F">
      <w:pPr>
        <w:pStyle w:val="Bijschrift"/>
        <w:jc w:val="center"/>
      </w:pPr>
      <w:r w:rsidRPr="00986CA0">
        <w:t xml:space="preserve">Figuur </w:t>
      </w:r>
      <w:r w:rsidRPr="00986CA0">
        <w:fldChar w:fldCharType="begin"/>
      </w:r>
      <w:r w:rsidRPr="00986CA0">
        <w:instrText xml:space="preserve"> SEQ Figuur \* ARABIC </w:instrText>
      </w:r>
      <w:r w:rsidRPr="00986CA0">
        <w:fldChar w:fldCharType="separate"/>
      </w:r>
      <w:r w:rsidRPr="00986CA0">
        <w:rPr>
          <w:noProof/>
        </w:rPr>
        <w:t>1</w:t>
      </w:r>
      <w:r w:rsidRPr="00986CA0">
        <w:fldChar w:fldCharType="end"/>
      </w:r>
      <w:r w:rsidRPr="00986CA0">
        <w:t xml:space="preserve"> Model van Harrison</w:t>
      </w:r>
    </w:p>
    <w:p w14:paraId="129947DF" w14:textId="77777777" w:rsidR="00C8340F" w:rsidRPr="00986CA0" w:rsidRDefault="00C8340F" w:rsidP="00C8340F">
      <w:r w:rsidRPr="00986CA0">
        <w:t>Binnen Gibas heerst er een Taakcultuur. Er is sprake van hoge machtsspreiding en een hoge samenwerkingsgraad, dit is terug te zien in het organogram</w:t>
      </w:r>
      <w:r>
        <w:t xml:space="preserve"> (Bijlage 10.1)</w:t>
      </w:r>
      <w:r w:rsidRPr="00986CA0">
        <w:t xml:space="preserve"> van het bedrijf maar ook op de werkvloer. De klanten die aangenomen worden hebben specifieke verzoeken en worden </w:t>
      </w:r>
      <w:r>
        <w:t>in aparte</w:t>
      </w:r>
      <w:r w:rsidRPr="00986CA0">
        <w:t xml:space="preserve"> opdrachten aangenomen. Er zijn meerdere specialisten nodig om een opdracht voor een klant te voltooien. Tevens is er veel contact met de klant nodig om een op maat gemaakte oplossingen te leveren.</w:t>
      </w:r>
      <w:sdt>
        <w:sdtPr>
          <w:id w:val="-1236780520"/>
          <w:citation/>
        </w:sdtPr>
        <w:sdtContent>
          <w:r>
            <w:fldChar w:fldCharType="begin"/>
          </w:r>
          <w:r>
            <w:instrText xml:space="preserve"> CITATION Too19 \l 1043 </w:instrText>
          </w:r>
          <w:r>
            <w:fldChar w:fldCharType="separate"/>
          </w:r>
          <w:r>
            <w:rPr>
              <w:noProof/>
            </w:rPr>
            <w:t xml:space="preserve"> (Toolshero, sd)</w:t>
          </w:r>
          <w:r>
            <w:fldChar w:fldCharType="end"/>
          </w:r>
        </w:sdtContent>
      </w:sdt>
    </w:p>
    <w:p w14:paraId="1D66FBC6" w14:textId="77777777" w:rsidR="00C8340F" w:rsidRPr="00986CA0" w:rsidRDefault="00C8340F" w:rsidP="00C8340F">
      <w:pPr>
        <w:pStyle w:val="Kop2"/>
        <w:numPr>
          <w:ilvl w:val="1"/>
          <w:numId w:val="1"/>
        </w:numPr>
      </w:pPr>
      <w:bookmarkStart w:id="22" w:name="_Toc7095903"/>
      <w:bookmarkStart w:id="23" w:name="_Toc7097536"/>
      <w:bookmarkStart w:id="24" w:name="_Toc9421500"/>
      <w:r w:rsidRPr="00986CA0">
        <w:lastRenderedPageBreak/>
        <w:t>Taken en Positie van Stagiair</w:t>
      </w:r>
      <w:bookmarkEnd w:id="22"/>
      <w:bookmarkEnd w:id="23"/>
      <w:bookmarkEnd w:id="24"/>
    </w:p>
    <w:p w14:paraId="12D59288" w14:textId="77777777" w:rsidR="00C8340F" w:rsidRPr="00986CA0" w:rsidRDefault="00C8340F" w:rsidP="00C8340F">
      <w:r w:rsidRPr="00986CA0">
        <w:t>Binnen de organisatie heeft de student een van t</w:t>
      </w:r>
      <w:r>
        <w:t>e</w:t>
      </w:r>
      <w:r w:rsidRPr="00986CA0">
        <w:t>voren gedefinieerde opdracht om te voltooien. Deze opdracht is een uitbreiding op een systeem dat al toegepast wordt op de producten die Gibas levert. De student wordt als software engineer aangenomen onder begeleiding van een software engineer.</w:t>
      </w:r>
      <w:r>
        <w:t xml:space="preserve"> </w:t>
      </w:r>
    </w:p>
    <w:p w14:paraId="26631658" w14:textId="77777777" w:rsidR="00C8340F" w:rsidRDefault="00C8340F">
      <w:r>
        <w:br w:type="page"/>
      </w:r>
    </w:p>
    <w:p w14:paraId="425CE484" w14:textId="77777777" w:rsidR="00C8340F" w:rsidRDefault="00C8340F" w:rsidP="00C8340F">
      <w:pPr>
        <w:pStyle w:val="Kop1"/>
      </w:pPr>
      <w:bookmarkStart w:id="25" w:name="_Toc9421501"/>
      <w:r>
        <w:lastRenderedPageBreak/>
        <w:t>De Opdracht</w:t>
      </w:r>
      <w:bookmarkEnd w:id="25"/>
    </w:p>
    <w:p w14:paraId="00B77ECA" w14:textId="77777777" w:rsidR="00C8340F" w:rsidRPr="00986CA0" w:rsidRDefault="00C8340F" w:rsidP="00C8340F">
      <w:pPr>
        <w:pStyle w:val="Kop2"/>
        <w:numPr>
          <w:ilvl w:val="1"/>
          <w:numId w:val="1"/>
        </w:numPr>
      </w:pPr>
      <w:bookmarkStart w:id="26" w:name="_Toc7095905"/>
      <w:bookmarkStart w:id="27" w:name="_Toc7097538"/>
      <w:bookmarkStart w:id="28" w:name="_Toc9421502"/>
      <w:r w:rsidRPr="00986CA0">
        <w:t>Stageopdracht</w:t>
      </w:r>
      <w:bookmarkEnd w:id="26"/>
      <w:bookmarkEnd w:id="27"/>
      <w:bookmarkEnd w:id="28"/>
    </w:p>
    <w:p w14:paraId="1A87AEE7" w14:textId="77777777" w:rsidR="00C8340F" w:rsidRPr="00986CA0" w:rsidRDefault="00C8340F" w:rsidP="00C8340F">
      <w:r w:rsidRPr="00986CA0">
        <w:t>De stageopdracht is een productopdracht. De opdracht omvat het toevoegen van een festo drive aan</w:t>
      </w:r>
      <w:r>
        <w:t xml:space="preserve"> de workflow van</w:t>
      </w:r>
      <w:r w:rsidRPr="00986CA0">
        <w:t xml:space="preserve"> een Universal Robot(UR) Robotarm. Deze festo drive is in essentie een motor die het mogelijk maakt om een product op zijn platform te bewegen door de UR</w:t>
      </w:r>
      <w:r>
        <w:t>,</w:t>
      </w:r>
      <w:r w:rsidRPr="00986CA0">
        <w:t xml:space="preserve"> zodat </w:t>
      </w:r>
      <w:r>
        <w:t>de UR</w:t>
      </w:r>
      <w:r w:rsidRPr="00986CA0">
        <w:t xml:space="preserve"> niet verplaatst hoeft te worden of rare bewegingen moet maken om bij een</w:t>
      </w:r>
      <w:r>
        <w:t xml:space="preserve"> bepaald</w:t>
      </w:r>
      <w:r w:rsidRPr="00986CA0">
        <w:t xml:space="preserve"> punt te komen. Het UR systeem maakt gebruik van URCaps, een platform om randapparatuur en accessoires toe te voegen. Gibas heeft</w:t>
      </w:r>
      <w:r>
        <w:t xml:space="preserve"> hier</w:t>
      </w:r>
      <w:r w:rsidRPr="00986CA0">
        <w:t xml:space="preserve"> al software geproduceerd alleen vertoond deze een aantal kuren volgens de opdrachtgever</w:t>
      </w:r>
      <w:r>
        <w:t>.</w:t>
      </w:r>
    </w:p>
    <w:p w14:paraId="624D8B24" w14:textId="77777777" w:rsidR="00C8340F" w:rsidRPr="00986CA0" w:rsidRDefault="00C8340F" w:rsidP="00C8340F">
      <w:pPr>
        <w:pStyle w:val="Kop2"/>
        <w:numPr>
          <w:ilvl w:val="1"/>
          <w:numId w:val="1"/>
        </w:numPr>
      </w:pPr>
      <w:bookmarkStart w:id="29" w:name="_Toc7095906"/>
      <w:bookmarkStart w:id="30" w:name="_Toc7097539"/>
      <w:bookmarkStart w:id="31" w:name="_Toc9421503"/>
      <w:r w:rsidRPr="00986CA0">
        <w:t>Businessdoel</w:t>
      </w:r>
      <w:bookmarkEnd w:id="29"/>
      <w:bookmarkEnd w:id="30"/>
      <w:bookmarkEnd w:id="31"/>
    </w:p>
    <w:p w14:paraId="53DFC466" w14:textId="77777777" w:rsidR="00C8340F" w:rsidRPr="00986CA0" w:rsidRDefault="00C8340F" w:rsidP="00C8340F">
      <w:r w:rsidRPr="00986CA0">
        <w:t xml:space="preserve">Gibas levert op maat gemaakte oplossingen voor </w:t>
      </w:r>
      <w:r>
        <w:t xml:space="preserve">het </w:t>
      </w:r>
      <w:r w:rsidRPr="00986CA0">
        <w:t>automatiser</w:t>
      </w:r>
      <w:r>
        <w:t>en</w:t>
      </w:r>
      <w:r w:rsidRPr="00986CA0">
        <w:t xml:space="preserve"> van</w:t>
      </w:r>
      <w:r>
        <w:t xml:space="preserve"> de</w:t>
      </w:r>
      <w:r w:rsidRPr="00986CA0">
        <w:t xml:space="preserve"> productie bij bedrijven. Het resultaat van de opdracht zal meerdere mogelijkheden toevoegen aan het assortiment en diensten van Gibas. De toevoeging van het product is een volgende stap in de automatisering en optimalisering van de UR producten die Gibas levert.</w:t>
      </w:r>
    </w:p>
    <w:p w14:paraId="4A7E56D2" w14:textId="77777777" w:rsidR="00C8340F" w:rsidRPr="00986CA0" w:rsidRDefault="00C8340F" w:rsidP="00C8340F">
      <w:pPr>
        <w:pStyle w:val="Kop2"/>
        <w:numPr>
          <w:ilvl w:val="1"/>
          <w:numId w:val="1"/>
        </w:numPr>
      </w:pPr>
      <w:bookmarkStart w:id="32" w:name="_Toc7095907"/>
      <w:bookmarkStart w:id="33" w:name="_Toc7097540"/>
      <w:bookmarkStart w:id="34" w:name="_Toc9421504"/>
      <w:r w:rsidRPr="00986CA0">
        <w:t>Doelstelling Opdracht</w:t>
      </w:r>
      <w:bookmarkEnd w:id="32"/>
      <w:bookmarkEnd w:id="33"/>
      <w:bookmarkEnd w:id="34"/>
    </w:p>
    <w:p w14:paraId="6BD580FD" w14:textId="77777777" w:rsidR="00C8340F" w:rsidRPr="00986CA0" w:rsidRDefault="00C8340F" w:rsidP="00C8340F">
      <w:r w:rsidRPr="00986CA0">
        <w:t xml:space="preserve">De opdracht is op te delen in een onderzoek, analyse en productie. Allereerst zal er onderzoek gedaan worden naar de UR, URCaps </w:t>
      </w:r>
      <w:r>
        <w:t>,</w:t>
      </w:r>
      <w:r w:rsidRPr="00986CA0">
        <w:t>festo drive</w:t>
      </w:r>
      <w:r>
        <w:t xml:space="preserve"> en de communicatie tussen deze systemen</w:t>
      </w:r>
      <w:r w:rsidRPr="00986CA0">
        <w:t>, gevolgd door het analyseren van de geleverde code. Er zal een keuze gemaakt worden of er verder aan de bestaande code gewerkt wordt of dat er een nieuwe codebase wordt opgezet. Vervolgens zal er aan de productie van een systeem gewerkt worden, afhankelijk van het resultaat van het onderzoek en de analyse van de code zal er gewerkt worden aan de bestaande code of aan een geheel nieuwe codebase.</w:t>
      </w:r>
    </w:p>
    <w:p w14:paraId="78C26DC8" w14:textId="77777777" w:rsidR="00C8340F" w:rsidRPr="00986CA0" w:rsidRDefault="00C8340F" w:rsidP="00C8340F">
      <w:pPr>
        <w:pStyle w:val="Kop2"/>
        <w:numPr>
          <w:ilvl w:val="1"/>
          <w:numId w:val="1"/>
        </w:numPr>
      </w:pPr>
      <w:bookmarkStart w:id="35" w:name="_Toc7095908"/>
      <w:bookmarkStart w:id="36" w:name="_Toc7097541"/>
      <w:bookmarkStart w:id="37" w:name="_Toc9421505"/>
      <w:r w:rsidRPr="00986CA0">
        <w:t>Eindproduct</w:t>
      </w:r>
      <w:bookmarkEnd w:id="35"/>
      <w:bookmarkEnd w:id="36"/>
      <w:bookmarkEnd w:id="37"/>
    </w:p>
    <w:p w14:paraId="55FA85DE" w14:textId="77777777" w:rsidR="00C8340F" w:rsidRPr="00986CA0" w:rsidRDefault="00C8340F" w:rsidP="00C8340F">
      <w:r w:rsidRPr="00986CA0">
        <w:t xml:space="preserve">Het uiteindelijke eindproduct </w:t>
      </w:r>
      <w:r>
        <w:t>betreft e</w:t>
      </w:r>
      <w:r w:rsidRPr="00986CA0">
        <w:t xml:space="preserve">en werkend systeem dat op </w:t>
      </w:r>
      <w:r>
        <w:t>een</w:t>
      </w:r>
      <w:r w:rsidRPr="00986CA0">
        <w:t xml:space="preserve"> UR</w:t>
      </w:r>
      <w:r>
        <w:t xml:space="preserve"> product</w:t>
      </w:r>
      <w:r w:rsidRPr="00986CA0">
        <w:t xml:space="preserve"> gebruik maakt van de URCaps om een </w:t>
      </w:r>
      <w:r>
        <w:t>fe</w:t>
      </w:r>
      <w:r w:rsidRPr="00986CA0">
        <w:t xml:space="preserve">sto drive te kunnen besturen. </w:t>
      </w:r>
    </w:p>
    <w:p w14:paraId="06EE8B5D" w14:textId="77777777" w:rsidR="00C8340F" w:rsidRPr="00986CA0" w:rsidRDefault="00C8340F" w:rsidP="00C8340F">
      <w:pPr>
        <w:pStyle w:val="Kop2"/>
        <w:numPr>
          <w:ilvl w:val="1"/>
          <w:numId w:val="1"/>
        </w:numPr>
      </w:pPr>
      <w:bookmarkStart w:id="38" w:name="_Toc7095909"/>
      <w:bookmarkStart w:id="39" w:name="_Toc7097542"/>
      <w:bookmarkStart w:id="40" w:name="_Toc9421506"/>
      <w:r w:rsidRPr="00986CA0">
        <w:t>Tussenproducten</w:t>
      </w:r>
      <w:bookmarkEnd w:id="38"/>
      <w:bookmarkEnd w:id="39"/>
      <w:bookmarkEnd w:id="40"/>
    </w:p>
    <w:p w14:paraId="08652FFA" w14:textId="77777777" w:rsidR="00C8340F" w:rsidRPr="00986CA0" w:rsidRDefault="00C8340F" w:rsidP="00C8340F">
      <w:r w:rsidRPr="00986CA0">
        <w:t xml:space="preserve">Omdat het project een agile methode toepast zal het resulteren in meerdere tussenproducten gedurende het ontwikkeltraject. </w:t>
      </w:r>
      <w:r>
        <w:t>De volgende</w:t>
      </w:r>
      <w:r w:rsidRPr="00986CA0">
        <w:t xml:space="preserve"> tussenproducten zijn vastgesteld om op te leveren tijdens de stage.</w:t>
      </w:r>
    </w:p>
    <w:p w14:paraId="2CEE3E59" w14:textId="77777777" w:rsidR="00C8340F" w:rsidRPr="00986CA0" w:rsidRDefault="00C8340F" w:rsidP="00C8340F">
      <w:pPr>
        <w:pStyle w:val="Kop3"/>
        <w:numPr>
          <w:ilvl w:val="2"/>
          <w:numId w:val="1"/>
        </w:numPr>
      </w:pPr>
      <w:bookmarkStart w:id="41" w:name="_Toc7095910"/>
      <w:bookmarkStart w:id="42" w:name="_Toc7097543"/>
      <w:bookmarkStart w:id="43" w:name="_Toc9421507"/>
      <w:r w:rsidRPr="00986CA0">
        <w:t>Gemaakte keuzes en onderbouwing</w:t>
      </w:r>
      <w:bookmarkEnd w:id="41"/>
      <w:bookmarkEnd w:id="42"/>
      <w:bookmarkEnd w:id="43"/>
    </w:p>
    <w:p w14:paraId="4ADA9C78" w14:textId="77777777" w:rsidR="00C8340F" w:rsidRPr="00986CA0" w:rsidRDefault="00C8340F" w:rsidP="00C8340F">
      <w:r w:rsidRPr="00986CA0">
        <w:t>Voor</w:t>
      </w:r>
      <w:r>
        <w:t>dat</w:t>
      </w:r>
      <w:r w:rsidRPr="00986CA0">
        <w:t xml:space="preserve"> de daadwerkelijke ontwikkeling van het systeem zal plaatvinden moet eerst het benodigde onderzoek gedaan worden naar de het bestaande systeem en alle randsystemen die er mee communiceren. </w:t>
      </w:r>
      <w:r>
        <w:t xml:space="preserve">Dit resulteert in een document met het onderzoek naar de verschillende systemen. </w:t>
      </w:r>
      <w:r w:rsidRPr="00986CA0">
        <w:t>Uiteindelijk zal er een onderbouwde keuze voortgebracht worden om of de code uit te br</w:t>
      </w:r>
      <w:r>
        <w:t>ei</w:t>
      </w:r>
      <w:r w:rsidRPr="00986CA0">
        <w:t>den</w:t>
      </w:r>
      <w:r>
        <w:t>,</w:t>
      </w:r>
      <w:r w:rsidRPr="00986CA0">
        <w:t xml:space="preserve"> of opnieuw</w:t>
      </w:r>
      <w:r>
        <w:t xml:space="preserve"> te</w:t>
      </w:r>
      <w:r w:rsidRPr="00986CA0">
        <w:t xml:space="preserve"> beginnen.</w:t>
      </w:r>
    </w:p>
    <w:p w14:paraId="3FB19404" w14:textId="77777777" w:rsidR="00C8340F" w:rsidRPr="00986CA0" w:rsidRDefault="00C8340F" w:rsidP="00C8340F">
      <w:pPr>
        <w:pStyle w:val="Kop3"/>
        <w:numPr>
          <w:ilvl w:val="2"/>
          <w:numId w:val="1"/>
        </w:numPr>
      </w:pPr>
      <w:bookmarkStart w:id="44" w:name="_Toc7095911"/>
      <w:bookmarkStart w:id="45" w:name="_Toc7097544"/>
      <w:bookmarkStart w:id="46" w:name="_Toc9421508"/>
      <w:r w:rsidRPr="00986CA0">
        <w:lastRenderedPageBreak/>
        <w:t>Solution Architecture</w:t>
      </w:r>
      <w:bookmarkEnd w:id="44"/>
      <w:bookmarkEnd w:id="45"/>
      <w:bookmarkEnd w:id="46"/>
    </w:p>
    <w:p w14:paraId="1A8830ED" w14:textId="77777777" w:rsidR="00C8340F" w:rsidRPr="00986CA0" w:rsidRDefault="00C8340F" w:rsidP="00C8340F">
      <w:r w:rsidRPr="00986CA0">
        <w:t xml:space="preserve">Een duidelijk solution architecture document creëert </w:t>
      </w:r>
      <w:r>
        <w:t xml:space="preserve">een </w:t>
      </w:r>
      <w:r w:rsidRPr="00986CA0">
        <w:t xml:space="preserve">roadmap die helpt met het visualiseren van een systeem en met het elimineren van problemen die je zonder solution architecture pas </w:t>
      </w:r>
      <w:r>
        <w:t>tijdens het ontwikkelen</w:t>
      </w:r>
      <w:r w:rsidRPr="00986CA0">
        <w:t xml:space="preserve"> was tegengekomen.</w:t>
      </w:r>
      <w:r w:rsidRPr="00986CA0">
        <w:br/>
        <w:t>Het voorlopige solution architecture document bevat de volgende diagrammen:</w:t>
      </w:r>
    </w:p>
    <w:p w14:paraId="75C9B4E8" w14:textId="77777777" w:rsidR="00C8340F" w:rsidRPr="00986CA0" w:rsidRDefault="00C8340F" w:rsidP="00C8340F">
      <w:pPr>
        <w:pStyle w:val="Lijstalinea"/>
        <w:numPr>
          <w:ilvl w:val="0"/>
          <w:numId w:val="16"/>
        </w:numPr>
      </w:pPr>
      <w:r w:rsidRPr="00986CA0">
        <w:t>Use</w:t>
      </w:r>
      <w:r>
        <w:t xml:space="preserve"> </w:t>
      </w:r>
      <w:r w:rsidRPr="00986CA0">
        <w:t>Case Diagram</w:t>
      </w:r>
    </w:p>
    <w:p w14:paraId="562E2D0E" w14:textId="77777777" w:rsidR="00C8340F" w:rsidRPr="00986CA0" w:rsidRDefault="00C8340F" w:rsidP="00C8340F">
      <w:pPr>
        <w:pStyle w:val="Lijstalinea"/>
        <w:ind w:left="771"/>
      </w:pPr>
      <w:r w:rsidRPr="00986CA0">
        <w:t>Een Use-Case Diagram modelleert de functionaliteit van een systeem door het gebruik van actoren en Use cases. Use cases zijn een set van acties, services en functies die een systeem kan uitvoeren</w:t>
      </w:r>
      <w:r>
        <w:t>.</w:t>
      </w:r>
    </w:p>
    <w:p w14:paraId="448346D4" w14:textId="77777777" w:rsidR="00C8340F" w:rsidRPr="00986CA0" w:rsidRDefault="00C8340F" w:rsidP="00C8340F">
      <w:pPr>
        <w:pStyle w:val="Lijstalinea"/>
        <w:ind w:left="771"/>
        <w:rPr>
          <w:rStyle w:val="Subtielebenadrukking"/>
          <w:i w:val="0"/>
          <w:iCs w:val="0"/>
          <w:color w:val="auto"/>
        </w:rPr>
      </w:pPr>
    </w:p>
    <w:p w14:paraId="7B411D8F" w14:textId="77777777" w:rsidR="00C8340F" w:rsidRPr="00986CA0" w:rsidRDefault="00C8340F" w:rsidP="00C8340F">
      <w:pPr>
        <w:pStyle w:val="Lijstalinea"/>
        <w:numPr>
          <w:ilvl w:val="0"/>
          <w:numId w:val="16"/>
        </w:numPr>
      </w:pPr>
      <w:r w:rsidRPr="00986CA0">
        <w:t>Activity Diagram</w:t>
      </w:r>
    </w:p>
    <w:p w14:paraId="0C180265" w14:textId="77777777" w:rsidR="00C8340F" w:rsidRPr="00986CA0" w:rsidRDefault="00C8340F" w:rsidP="00C8340F">
      <w:pPr>
        <w:pStyle w:val="Lijstalinea"/>
        <w:ind w:left="771"/>
      </w:pPr>
      <w:r w:rsidRPr="00986CA0">
        <w:t xml:space="preserve">Een Activity Diagram is een flowchart die de flow van een activiteit naar de ander representeert, de activiteit </w:t>
      </w:r>
      <w:r>
        <w:t>is</w:t>
      </w:r>
      <w:r w:rsidRPr="00986CA0">
        <w:t xml:space="preserve"> in essentie een operatie van het systeem.</w:t>
      </w:r>
    </w:p>
    <w:p w14:paraId="10209185" w14:textId="77777777" w:rsidR="00C8340F" w:rsidRPr="00986CA0" w:rsidRDefault="00C8340F" w:rsidP="00C8340F">
      <w:pPr>
        <w:pStyle w:val="Lijstalinea"/>
        <w:ind w:left="771"/>
      </w:pPr>
    </w:p>
    <w:p w14:paraId="4C7B50F7" w14:textId="77777777" w:rsidR="00C8340F" w:rsidRPr="00986CA0" w:rsidRDefault="00C8340F" w:rsidP="00C8340F">
      <w:pPr>
        <w:pStyle w:val="Lijstalinea"/>
        <w:numPr>
          <w:ilvl w:val="0"/>
          <w:numId w:val="16"/>
        </w:numPr>
      </w:pPr>
      <w:r w:rsidRPr="00986CA0">
        <w:t>Class Diagram</w:t>
      </w:r>
    </w:p>
    <w:p w14:paraId="31DDEFAB" w14:textId="77777777" w:rsidR="00C8340F" w:rsidRPr="00986CA0" w:rsidRDefault="00C8340F" w:rsidP="00C8340F">
      <w:pPr>
        <w:pStyle w:val="Lijstalinea"/>
        <w:ind w:left="771"/>
      </w:pPr>
      <w:r w:rsidRPr="00986CA0">
        <w:t xml:space="preserve">Een Class Diagram beschrijft de structuur van het systeem door de klassen </w:t>
      </w:r>
      <w:r>
        <w:t xml:space="preserve">van een system </w:t>
      </w:r>
      <w:r w:rsidRPr="00986CA0">
        <w:t>en hun attributen en methodes</w:t>
      </w:r>
      <w:r>
        <w:t xml:space="preserve"> te </w:t>
      </w:r>
      <w:r w:rsidRPr="00986CA0">
        <w:t>laten zien</w:t>
      </w:r>
      <w:r>
        <w:t>.</w:t>
      </w:r>
    </w:p>
    <w:p w14:paraId="2A404817" w14:textId="77777777" w:rsidR="00C8340F" w:rsidRPr="00986CA0" w:rsidRDefault="00C8340F" w:rsidP="00C8340F">
      <w:pPr>
        <w:pStyle w:val="Lijstalinea"/>
        <w:ind w:left="771"/>
      </w:pPr>
    </w:p>
    <w:p w14:paraId="7F1A7371" w14:textId="77777777" w:rsidR="00C8340F" w:rsidRPr="00986CA0" w:rsidRDefault="00C8340F" w:rsidP="00C8340F">
      <w:pPr>
        <w:pStyle w:val="Lijstalinea"/>
        <w:numPr>
          <w:ilvl w:val="0"/>
          <w:numId w:val="16"/>
        </w:numPr>
      </w:pPr>
      <w:r w:rsidRPr="00986CA0">
        <w:t>State Transition Diagram</w:t>
      </w:r>
    </w:p>
    <w:p w14:paraId="34CBB521" w14:textId="77777777" w:rsidR="00C8340F" w:rsidRPr="00986CA0" w:rsidRDefault="00C8340F" w:rsidP="00C8340F">
      <w:pPr>
        <w:pStyle w:val="Lijstalinea"/>
        <w:ind w:left="771"/>
      </w:pPr>
      <w:r w:rsidRPr="00986CA0">
        <w:t xml:space="preserve">Een </w:t>
      </w:r>
      <w:r>
        <w:t>S</w:t>
      </w:r>
      <w:r w:rsidRPr="00986CA0">
        <w:t xml:space="preserve">tate Transition </w:t>
      </w:r>
      <w:r>
        <w:t>D</w:t>
      </w:r>
      <w:r w:rsidRPr="00986CA0">
        <w:t xml:space="preserve">iagram beschrijft alle states die een object kan hebben, </w:t>
      </w:r>
      <w:r>
        <w:t>de events die de state van een object kunnen veranderen en de condities waaraan voldaan moet worden voordat de states kunnen veranderen.</w:t>
      </w:r>
    </w:p>
    <w:p w14:paraId="05F08F3B" w14:textId="77777777" w:rsidR="00C8340F" w:rsidRPr="00986CA0" w:rsidRDefault="00C8340F" w:rsidP="00C8340F">
      <w:pPr>
        <w:pStyle w:val="Kop3"/>
        <w:numPr>
          <w:ilvl w:val="2"/>
          <w:numId w:val="1"/>
        </w:numPr>
      </w:pPr>
      <w:bookmarkStart w:id="47" w:name="_Toc7095912"/>
      <w:bookmarkStart w:id="48" w:name="_Toc7097545"/>
      <w:bookmarkStart w:id="49" w:name="_Toc9421509"/>
      <w:r w:rsidRPr="00986CA0">
        <w:t>Vertical Slice</w:t>
      </w:r>
      <w:bookmarkEnd w:id="47"/>
      <w:bookmarkEnd w:id="48"/>
      <w:bookmarkEnd w:id="49"/>
    </w:p>
    <w:p w14:paraId="78B36E8C" w14:textId="77777777" w:rsidR="00C8340F" w:rsidRPr="00986CA0" w:rsidRDefault="00C8340F" w:rsidP="00C8340F">
      <w:r w:rsidRPr="00986CA0">
        <w:t xml:space="preserve">Om een makkelijke agile aanpak van het systeem te behalen </w:t>
      </w:r>
      <w:r>
        <w:t>zullen</w:t>
      </w:r>
      <w:r w:rsidRPr="00986CA0">
        <w:t xml:space="preserve"> er vertical slice</w:t>
      </w:r>
      <w:r>
        <w:t>s</w:t>
      </w:r>
      <w:r w:rsidRPr="00986CA0">
        <w:t xml:space="preserve"> van het systeem opgeleverd worden voor feedback van de opdrachtgever. Dit is een “bare-bone</w:t>
      </w:r>
      <w:r>
        <w:t>s”</w:t>
      </w:r>
      <w:r w:rsidRPr="00986CA0">
        <w:t xml:space="preserve"> versie van het systeem met minimale functionaliteit. Zodra deze is goedgekeurd zullen de functionaliteiten uitgebreid worden tot een daadwerkelijk inzetbaar systeem.</w:t>
      </w:r>
    </w:p>
    <w:p w14:paraId="16A4DFD5" w14:textId="77777777" w:rsidR="00C8340F" w:rsidRPr="00986CA0" w:rsidRDefault="00C8340F" w:rsidP="00C8340F">
      <w:pPr>
        <w:pStyle w:val="Kop2"/>
        <w:numPr>
          <w:ilvl w:val="1"/>
          <w:numId w:val="1"/>
        </w:numPr>
      </w:pPr>
      <w:bookmarkStart w:id="50" w:name="_Toc7095913"/>
      <w:bookmarkStart w:id="51" w:name="_Toc7097546"/>
      <w:bookmarkStart w:id="52" w:name="_Toc9421510"/>
      <w:r w:rsidRPr="00986CA0">
        <w:t>Projectmethode</w:t>
      </w:r>
      <w:bookmarkEnd w:id="50"/>
      <w:bookmarkEnd w:id="51"/>
      <w:bookmarkEnd w:id="52"/>
    </w:p>
    <w:p w14:paraId="4E2BA24E" w14:textId="77777777" w:rsidR="00C8340F" w:rsidRDefault="00C8340F" w:rsidP="00C8340F">
      <w:r w:rsidRPr="00986CA0">
        <w:t xml:space="preserve">Er is gekozen voor een agile aanpak door de lastig te bepalen projectplanning en </w:t>
      </w:r>
      <w:r>
        <w:t xml:space="preserve">doordat </w:t>
      </w:r>
      <w:r w:rsidRPr="00986CA0">
        <w:t>er veel wijzigingen kunnen komen in de scope. Ook is het waardevol om net werkbar</w:t>
      </w:r>
      <w:r>
        <w:t>e</w:t>
      </w:r>
      <w:r w:rsidRPr="00986CA0">
        <w:t xml:space="preserve"> tussenresultaat te kunnen tonen aan de opdrachtgever. </w:t>
      </w:r>
      <w:r>
        <w:t>Agile software ontwikkeling heeft verschillende kenmerken die van toepassing zijn aan de eisen van zowel het project,  de opdrachtgevers en de student (met betrekking tot het persoonlijk ontwikkelplan). Binnen agile development wordt er gebruik gemaakt van iteraties om risico’s te verminderen. Het doel van elke iteratie is om iets bruikbaars op te leveren. Hierdoor is goed vast te stellen met de stagebegeleider of het project correct verloopt en of er mogelijke veranderingen nodig zijn.</w:t>
      </w:r>
    </w:p>
    <w:p w14:paraId="7AFE5F74" w14:textId="77777777" w:rsidR="00C8340F" w:rsidRPr="00C719F4" w:rsidRDefault="00C8340F" w:rsidP="00C8340F">
      <w:r>
        <w:t xml:space="preserve">De stageperiode wordt opgedeeld in verschillende sprints, waarin elke sprint een afgebakende periode is met vaste onderdelen. Elke sprint duurt een week, en de sprints volgen elkaar steeds direct op. Aan het begin van de sprint is er een sprint planning waarin wordt vastgesteld wat er komende sprint wordt gedaan. Verder is er dagelijks sprake van een Daily Stand-up waarin de stagiaires voorleggen wat er </w:t>
      </w:r>
      <w:r>
        <w:lastRenderedPageBreak/>
        <w:t>gedaan is, wat er goed ging, wat er beter kan en wat er die dag gedaan wordt. Aan het eind van de sprint zal er een review en een retrospective plaatsvinden waar wordt teruggekeken op de sprint.</w:t>
      </w:r>
    </w:p>
    <w:p w14:paraId="0BA0CC2C" w14:textId="77777777" w:rsidR="00C8340F" w:rsidRDefault="00C8340F" w:rsidP="00C8340F">
      <w:pPr>
        <w:rPr>
          <w:rFonts w:asciiTheme="majorHAnsi" w:eastAsiaTheme="majorEastAsia" w:hAnsiTheme="majorHAnsi" w:cstheme="majorBidi"/>
          <w:b/>
          <w:bCs/>
          <w:smallCaps/>
          <w:color w:val="000000" w:themeColor="text1"/>
          <w:sz w:val="28"/>
          <w:szCs w:val="28"/>
        </w:rPr>
      </w:pPr>
      <w:r>
        <w:br w:type="page"/>
      </w:r>
    </w:p>
    <w:p w14:paraId="32C55E2C" w14:textId="77777777" w:rsidR="00C8340F" w:rsidRPr="00986CA0" w:rsidRDefault="00C8340F" w:rsidP="00C8340F">
      <w:pPr>
        <w:pStyle w:val="Kop2"/>
        <w:numPr>
          <w:ilvl w:val="1"/>
          <w:numId w:val="1"/>
        </w:numPr>
      </w:pPr>
      <w:bookmarkStart w:id="53" w:name="_Toc7095914"/>
      <w:bookmarkStart w:id="54" w:name="_Toc7097547"/>
      <w:bookmarkStart w:id="55" w:name="_Toc9421511"/>
      <w:r w:rsidRPr="00986CA0">
        <w:lastRenderedPageBreak/>
        <w:t>Hoofd en Deelvragen</w:t>
      </w:r>
      <w:bookmarkEnd w:id="53"/>
      <w:bookmarkEnd w:id="54"/>
      <w:bookmarkEnd w:id="55"/>
    </w:p>
    <w:p w14:paraId="58BA7B93" w14:textId="77777777" w:rsidR="00C8340F" w:rsidRPr="0072391A" w:rsidRDefault="00C8340F" w:rsidP="00C8340F">
      <w:pPr>
        <w:rPr>
          <w:rStyle w:val="Subtielebenadrukking"/>
          <w:i w:val="0"/>
          <w:iCs w:val="0"/>
          <w:color w:val="auto"/>
        </w:rPr>
      </w:pPr>
      <w:r w:rsidRPr="00986CA0">
        <w:t xml:space="preserve">De hoofdvraag voor deze stageopdracht is als volgt geformuleerd: </w:t>
      </w:r>
    </w:p>
    <w:p w14:paraId="05239C15" w14:textId="77777777" w:rsidR="00C8340F" w:rsidRPr="00986CA0" w:rsidRDefault="00C8340F" w:rsidP="00C8340F">
      <w:pPr>
        <w:ind w:left="720"/>
        <w:rPr>
          <w:rStyle w:val="Subtielebenadrukking"/>
        </w:rPr>
      </w:pPr>
      <w:r>
        <w:rPr>
          <w:rStyle w:val="Subtielebenadrukking"/>
        </w:rPr>
        <w:t xml:space="preserve">Hoe kan doormiddel van een URCap randapparatuur aangestuurd worden voor het gebruik met een UR systeem </w:t>
      </w:r>
      <w:r w:rsidRPr="00566A4C">
        <w:rPr>
          <w:rStyle w:val="Subtielebenadrukking"/>
          <w:b/>
        </w:rPr>
        <w:t>voor Gibas</w:t>
      </w:r>
      <w:r>
        <w:rPr>
          <w:rStyle w:val="Subtielebenadrukking"/>
        </w:rPr>
        <w:t>?</w:t>
      </w:r>
    </w:p>
    <w:p w14:paraId="422797C3" w14:textId="77777777" w:rsidR="00C8340F" w:rsidRPr="00986CA0" w:rsidRDefault="00C8340F" w:rsidP="00C8340F">
      <w:r w:rsidRPr="00986CA0">
        <w:t xml:space="preserve">Om deze vraag te kunnen beantwoorden zijn de volgende deelvragen opgesteld : </w:t>
      </w:r>
    </w:p>
    <w:p w14:paraId="03F5EE48" w14:textId="77777777" w:rsidR="00C8340F" w:rsidRDefault="00C8340F" w:rsidP="00C8340F">
      <w:pPr>
        <w:ind w:left="720"/>
        <w:rPr>
          <w:rStyle w:val="Subtielebenadrukking"/>
        </w:rPr>
      </w:pPr>
      <w:r>
        <w:rPr>
          <w:rStyle w:val="Subtielebenadrukking"/>
        </w:rPr>
        <w:t>Is de huidige ontwikkelomgeving geschikt voor het produceren van URCaps?</w:t>
      </w:r>
    </w:p>
    <w:p w14:paraId="0CC2FCDA" w14:textId="77777777" w:rsidR="00C8340F" w:rsidRDefault="00C8340F" w:rsidP="00C8340F">
      <w:pPr>
        <w:ind w:firstLine="720"/>
        <w:rPr>
          <w:rStyle w:val="Subtielebenadrukking"/>
        </w:rPr>
      </w:pPr>
      <w:r>
        <w:rPr>
          <w:rStyle w:val="Subtielebenadrukking"/>
        </w:rPr>
        <w:t>Over welke functionaliteiten beschikt de URCap API om randapparatuur te besturen?</w:t>
      </w:r>
    </w:p>
    <w:p w14:paraId="2F6AEF9E" w14:textId="77777777" w:rsidR="00C8340F" w:rsidRDefault="00C8340F" w:rsidP="00C8340F">
      <w:pPr>
        <w:ind w:firstLine="720"/>
        <w:rPr>
          <w:rStyle w:val="Subtielebenadrukking"/>
        </w:rPr>
      </w:pPr>
      <w:r>
        <w:rPr>
          <w:rStyle w:val="Subtielebenadrukking"/>
        </w:rPr>
        <w:t>Hoe werkt het communicatieprotocol van het UR systeem met randapparatuur?</w:t>
      </w:r>
    </w:p>
    <w:p w14:paraId="3477519F" w14:textId="77777777" w:rsidR="00C8340F" w:rsidRPr="00AD635F" w:rsidRDefault="00C8340F" w:rsidP="00C8340F">
      <w:pPr>
        <w:ind w:left="720"/>
        <w:rPr>
          <w:rStyle w:val="Subtielebenadrukking"/>
        </w:rPr>
      </w:pPr>
      <w:r w:rsidRPr="00AD635F">
        <w:rPr>
          <w:rStyle w:val="Subtielebenadrukking"/>
        </w:rPr>
        <w:t xml:space="preserve">Waar moet een gebruikersinterface van een URCap minimaal aan voldoen? </w:t>
      </w:r>
    </w:p>
    <w:p w14:paraId="608316B4" w14:textId="77777777" w:rsidR="00C8340F" w:rsidRPr="00986CA0" w:rsidRDefault="00C8340F" w:rsidP="00C8340F">
      <w:r>
        <w:rPr>
          <w:rStyle w:val="Subtielebenadrukking"/>
        </w:rPr>
        <w:tab/>
      </w:r>
      <w:r w:rsidRPr="00986CA0">
        <w:br w:type="page"/>
      </w:r>
    </w:p>
    <w:p w14:paraId="200ADE58" w14:textId="77777777" w:rsidR="00C8340F" w:rsidRDefault="00C8340F" w:rsidP="00C8340F">
      <w:pPr>
        <w:pStyle w:val="Kop1"/>
      </w:pPr>
      <w:bookmarkStart w:id="56" w:name="_Toc9421512"/>
      <w:r>
        <w:lastRenderedPageBreak/>
        <w:t>Theoretisch Kader</w:t>
      </w:r>
      <w:bookmarkEnd w:id="56"/>
    </w:p>
    <w:p w14:paraId="5C009F79" w14:textId="3528BD41" w:rsidR="00C8340F" w:rsidRPr="00986CA0" w:rsidRDefault="00C8340F" w:rsidP="003F20BD">
      <w:r w:rsidRPr="00986CA0">
        <w:t xml:space="preserve">Het doel van het </w:t>
      </w:r>
      <w:r>
        <w:t>t</w:t>
      </w:r>
      <w:r w:rsidRPr="00986CA0">
        <w:t xml:space="preserve">heoretisch kader, vanuit </w:t>
      </w:r>
      <w:r>
        <w:t>de</w:t>
      </w:r>
      <w:r w:rsidRPr="00986CA0">
        <w:t xml:space="preserve"> stageleidraad genomen, is </w:t>
      </w:r>
      <w:r>
        <w:t>(voor)</w:t>
      </w:r>
      <w:r w:rsidRPr="00986CA0">
        <w:t xml:space="preserve">onderzoek doen. </w:t>
      </w:r>
      <w:r>
        <w:t>Het opstellen van een o</w:t>
      </w:r>
      <w:r w:rsidRPr="00986CA0">
        <w:t xml:space="preserve">nderzoek om de </w:t>
      </w:r>
      <w:r>
        <w:t xml:space="preserve">benodigde </w:t>
      </w:r>
      <w:r w:rsidRPr="00986CA0">
        <w:t>theorie</w:t>
      </w:r>
      <w:r>
        <w:t xml:space="preserve">, begrippen </w:t>
      </w:r>
      <w:r w:rsidRPr="00986CA0">
        <w:t>en concepten te kunnen definiëren en onderbouwen</w:t>
      </w:r>
      <w:r>
        <w:t xml:space="preserve"> voor de voltooiing van de stageopdracht</w:t>
      </w:r>
      <w:r w:rsidRPr="00986CA0">
        <w:t xml:space="preserve">. Dit wordt gebaseerd op betrouwbare literatuur met correcte literatuurverwijzingen. Ook </w:t>
      </w:r>
      <w:r>
        <w:t xml:space="preserve">wordt </w:t>
      </w:r>
      <w:r w:rsidRPr="00986CA0">
        <w:t xml:space="preserve">de belangrijkste literatuur die nog onderzocht moet worden </w:t>
      </w:r>
      <w:r>
        <w:t>voor</w:t>
      </w:r>
      <w:r w:rsidRPr="00986CA0">
        <w:t xml:space="preserve"> de uitwerking en beantwoording van de deelvragen</w:t>
      </w:r>
      <w:r>
        <w:t xml:space="preserve"> vastgesteld</w:t>
      </w:r>
      <w:r w:rsidRPr="00986CA0">
        <w:t>.</w:t>
      </w:r>
      <w:r w:rsidR="00673432">
        <w:t xml:space="preserve"> </w:t>
      </w:r>
      <w:r w:rsidRPr="00986CA0">
        <w:t>Er worden verschillende systemen gebruikt bij de stageopdracht. Om een duidelijk beeld te creëren van het UR-systeem en het onderbouwen hiervan zullen deze omschreven worden</w:t>
      </w:r>
    </w:p>
    <w:p w14:paraId="1EF2C611" w14:textId="77777777" w:rsidR="00C8340F" w:rsidRPr="00986CA0" w:rsidRDefault="00C8340F" w:rsidP="00C8340F">
      <w:pPr>
        <w:pStyle w:val="Kop2"/>
        <w:numPr>
          <w:ilvl w:val="1"/>
          <w:numId w:val="1"/>
        </w:numPr>
      </w:pPr>
      <w:bookmarkStart w:id="57" w:name="_Toc7095916"/>
      <w:bookmarkStart w:id="58" w:name="_Toc7097549"/>
      <w:bookmarkStart w:id="59" w:name="_Toc9421513"/>
      <w:r w:rsidRPr="00986CA0">
        <w:t>Universal Robots</w:t>
      </w:r>
      <w:bookmarkEnd w:id="57"/>
      <w:bookmarkEnd w:id="58"/>
      <w:bookmarkEnd w:id="59"/>
    </w:p>
    <w:p w14:paraId="62A53D3C" w14:textId="5BB9D06F" w:rsidR="00674D58" w:rsidRDefault="00C8340F" w:rsidP="00C8340F">
      <w:r w:rsidRPr="00986CA0">
        <w:t>Bij de stageopdracht wordt er gewerkt met de systemen van Universal Robots. H</w:t>
      </w:r>
      <w:r>
        <w:t xml:space="preserve">et onderzoek </w:t>
      </w:r>
      <w:r w:rsidRPr="00986CA0">
        <w:t xml:space="preserve">van deze systemen </w:t>
      </w:r>
      <w:r>
        <w:t>benut</w:t>
      </w:r>
      <w:r w:rsidRPr="00986CA0">
        <w:t xml:space="preserve"> het ontwikkel</w:t>
      </w:r>
      <w:r>
        <w:t>proces</w:t>
      </w:r>
      <w:r w:rsidRPr="00986CA0">
        <w:t xml:space="preserve"> van een URCap. Een Universal Robot kan op twee niveaus bestuurd worden op GUI niveau, door middel van de PolyScope (of eigen software) en op Script niveau, door middel van URScript. </w:t>
      </w:r>
    </w:p>
    <w:p w14:paraId="027E2485" w14:textId="77777777" w:rsidR="00674D58" w:rsidRDefault="00674D58">
      <w:r>
        <w:br w:type="page"/>
      </w:r>
    </w:p>
    <w:p w14:paraId="571BAC9C" w14:textId="77777777" w:rsidR="00C8340F" w:rsidRPr="00986CA0" w:rsidRDefault="00C8340F" w:rsidP="00C8340F"/>
    <w:p w14:paraId="782B1670" w14:textId="77777777" w:rsidR="00C8340F" w:rsidRPr="00986CA0" w:rsidRDefault="00C8340F" w:rsidP="00C8340F">
      <w:pPr>
        <w:pStyle w:val="Kop3"/>
        <w:numPr>
          <w:ilvl w:val="2"/>
          <w:numId w:val="1"/>
        </w:numPr>
      </w:pPr>
      <w:bookmarkStart w:id="60" w:name="_Toc7095917"/>
      <w:bookmarkStart w:id="61" w:name="_Toc7097550"/>
      <w:bookmarkStart w:id="62" w:name="_Toc9421514"/>
      <w:r w:rsidRPr="00986CA0">
        <w:t>PolyScope</w:t>
      </w:r>
      <w:bookmarkEnd w:id="60"/>
      <w:bookmarkEnd w:id="61"/>
      <w:bookmarkEnd w:id="62"/>
    </w:p>
    <w:p w14:paraId="2808B941" w14:textId="77060AD5" w:rsidR="00C8340F" w:rsidRDefault="00C8340F" w:rsidP="00C8340F">
      <w:pPr>
        <w:keepNext/>
      </w:pPr>
      <w:r w:rsidRPr="00986CA0">
        <w:t xml:space="preserve">PolyScope is de grafische programmeer interface van Universal Robots. Het is de interface die de programmeur gebruikt om een UR-programma te bouwen en besturen. URCaps zijn plug-ins binnen PolyScope. Er zijn momenteel twee versies van PolyScope die geleverd worden door Gibas. </w:t>
      </w:r>
      <w:r>
        <w:t xml:space="preserve">Welke versie wordt gebruikt zal </w:t>
      </w:r>
      <w:r w:rsidRPr="00986CA0">
        <w:t xml:space="preserve">geen verschil zijn in de back-end van het systeem. Alleen de </w:t>
      </w:r>
      <w:r>
        <w:t>user i</w:t>
      </w:r>
      <w:r w:rsidRPr="00986CA0">
        <w:t>nterface is wel anders per versie, er zal tijdens</w:t>
      </w:r>
      <w:r>
        <w:t xml:space="preserve"> het project onderzocht worden hoe deze verschillen en</w:t>
      </w:r>
      <w:r w:rsidRPr="00986CA0">
        <w:t xml:space="preserve"> </w:t>
      </w:r>
      <w:r>
        <w:t xml:space="preserve">er zal </w:t>
      </w:r>
      <w:r w:rsidRPr="00986CA0">
        <w:t>uiteindelijk een user</w:t>
      </w:r>
      <w:r>
        <w:t xml:space="preserve"> </w:t>
      </w:r>
      <w:r w:rsidRPr="00986CA0">
        <w:t>interface voor beide versies van het systeem komen.</w:t>
      </w:r>
      <w:r>
        <w:t xml:space="preserve"> Een groot deel van het systeem wordt uitgevoerd in PolyScope, er zal genoeg vooronderzoek gedaan moeten worden naar het optimaal gebruik van deze software. Universal Robots stelt veel hulpmiddelen beschikbaar voor programmeurs , ‘Getting Started’-tutorials en fora voor verdere vragen. </w:t>
      </w:r>
    </w:p>
    <w:p w14:paraId="3DDA8976" w14:textId="42782C5C" w:rsidR="00674D58" w:rsidRDefault="00674D58" w:rsidP="00C8340F">
      <w:pPr>
        <w:keepNext/>
      </w:pPr>
      <w:r>
        <w:rPr>
          <w:noProof/>
        </w:rPr>
        <w:drawing>
          <wp:inline distT="0" distB="0" distL="0" distR="0" wp14:anchorId="174A930D" wp14:editId="43CB2840">
            <wp:extent cx="5943600" cy="333883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71B7C21C" w14:textId="77777777" w:rsidR="00C8340F" w:rsidRPr="00986CA0" w:rsidRDefault="00C8340F" w:rsidP="00C8340F">
      <w:pPr>
        <w:pStyle w:val="Kop3"/>
        <w:numPr>
          <w:ilvl w:val="2"/>
          <w:numId w:val="1"/>
        </w:numPr>
      </w:pPr>
      <w:bookmarkStart w:id="63" w:name="_Toc7095918"/>
      <w:bookmarkStart w:id="64" w:name="_Toc7097551"/>
      <w:bookmarkStart w:id="65" w:name="_Toc9421515"/>
      <w:r w:rsidRPr="00986CA0">
        <w:t>URScript</w:t>
      </w:r>
      <w:bookmarkEnd w:id="63"/>
      <w:bookmarkEnd w:id="64"/>
      <w:bookmarkEnd w:id="65"/>
    </w:p>
    <w:p w14:paraId="319EA1A9" w14:textId="77777777" w:rsidR="00C8340F" w:rsidRDefault="00C8340F" w:rsidP="00C8340F">
      <w:r w:rsidRPr="00986CA0">
        <w:t>Op Script niveau wordt URScript gebruikt om de UR te besturen. URScript is een programmeertaal die gebruik maak</w:t>
      </w:r>
      <w:r>
        <w:t>t</w:t>
      </w:r>
      <w:r w:rsidRPr="00986CA0">
        <w:t xml:space="preserve"> van variabelen, types en flow control statemens zoals “if” en “else”. Verder zijn er ook variabelen en functies beschikbaar voor het monitoren en controleren van </w:t>
      </w:r>
      <w:r>
        <w:t>de</w:t>
      </w:r>
      <w:r w:rsidRPr="00986CA0">
        <w:t xml:space="preserve"> I/O en de bewegingen van de robot.</w:t>
      </w:r>
      <w:r>
        <w:t xml:space="preserve"> Dit is van toepassing bij het testen het systeem en de communicatie vanuit het UR systeem</w:t>
      </w:r>
      <w:sdt>
        <w:sdtPr>
          <w:id w:val="-284894117"/>
          <w:citation/>
        </w:sdtPr>
        <w:sdtContent>
          <w:r w:rsidRPr="00986CA0">
            <w:fldChar w:fldCharType="begin"/>
          </w:r>
          <w:r w:rsidRPr="00986CA0">
            <w:instrText xml:space="preserve">CITATION Uni18 \l 1043 </w:instrText>
          </w:r>
          <w:r w:rsidRPr="00986CA0">
            <w:fldChar w:fldCharType="separate"/>
          </w:r>
          <w:r>
            <w:rPr>
              <w:noProof/>
            </w:rPr>
            <w:t xml:space="preserve"> (Universal Robots, 2018)</w:t>
          </w:r>
          <w:r w:rsidRPr="00986CA0">
            <w:fldChar w:fldCharType="end"/>
          </w:r>
        </w:sdtContent>
      </w:sdt>
    </w:p>
    <w:p w14:paraId="2DACA30B" w14:textId="77777777" w:rsidR="00C8340F" w:rsidRDefault="00C8340F" w:rsidP="00C8340F">
      <w:pPr>
        <w:pStyle w:val="Kop3"/>
        <w:numPr>
          <w:ilvl w:val="2"/>
          <w:numId w:val="1"/>
        </w:numPr>
      </w:pPr>
      <w:r>
        <w:t xml:space="preserve"> </w:t>
      </w:r>
      <w:bookmarkStart w:id="66" w:name="_Toc7095919"/>
      <w:bookmarkStart w:id="67" w:name="_Toc7097552"/>
      <w:bookmarkStart w:id="68" w:name="_Toc9421516"/>
      <w:r>
        <w:t>URCaps</w:t>
      </w:r>
      <w:bookmarkEnd w:id="66"/>
      <w:bookmarkEnd w:id="67"/>
      <w:bookmarkEnd w:id="68"/>
    </w:p>
    <w:p w14:paraId="52F79DE2" w14:textId="77777777" w:rsidR="00C8340F" w:rsidRDefault="00C8340F" w:rsidP="00C8340F">
      <w:r>
        <w:t xml:space="preserve">Een URCap is een Java-based plugin voor PolyScope. Deze kan gebruikt worden om functionaliteit toe te voegen aan PolyScope, bijvoorbeeld specifieke hardware configuraties of nieuwe templates voor operaties of communicatie. De URCaps komen in het algemeen in vier soorten : Installation Node, Program node, Toolbar en Daemon </w:t>
      </w:r>
      <w:sdt>
        <w:sdtPr>
          <w:id w:val="209161355"/>
          <w:citation/>
        </w:sdtPr>
        <w:sdtContent>
          <w:r>
            <w:fldChar w:fldCharType="begin"/>
          </w:r>
          <w:r>
            <w:instrText xml:space="preserve"> CITATION Uni2 \l 1043 </w:instrText>
          </w:r>
          <w:r>
            <w:fldChar w:fldCharType="separate"/>
          </w:r>
          <w:r>
            <w:rPr>
              <w:noProof/>
            </w:rPr>
            <w:t>(Universal Robots)</w:t>
          </w:r>
          <w:r>
            <w:fldChar w:fldCharType="end"/>
          </w:r>
        </w:sdtContent>
      </w:sdt>
    </w:p>
    <w:p w14:paraId="0070CC7C" w14:textId="77777777" w:rsidR="00C8340F" w:rsidRDefault="00C8340F" w:rsidP="00C8340F">
      <w:pPr>
        <w:pStyle w:val="Kop4"/>
        <w:numPr>
          <w:ilvl w:val="3"/>
          <w:numId w:val="1"/>
        </w:numPr>
      </w:pPr>
      <w:r>
        <w:lastRenderedPageBreak/>
        <w:t>Installation Node</w:t>
      </w:r>
    </w:p>
    <w:p w14:paraId="02615B4F" w14:textId="77777777" w:rsidR="00C8340F" w:rsidRDefault="00C8340F" w:rsidP="00C8340F">
      <w:r>
        <w:t>Een Installation Node is een extensie op het installatie domein van het UR systeem. Hierin kan een URCap aanpassingen aan de user interface of extra functionaliteiten toevoegen aan de configuratie van het PolyScope systeem.</w:t>
      </w:r>
    </w:p>
    <w:p w14:paraId="6BF8AA42" w14:textId="77777777" w:rsidR="00C8340F" w:rsidRDefault="00C8340F" w:rsidP="00C8340F">
      <w:pPr>
        <w:pStyle w:val="Kop4"/>
        <w:numPr>
          <w:ilvl w:val="3"/>
          <w:numId w:val="1"/>
        </w:numPr>
      </w:pPr>
      <w:r>
        <w:t>Program Node</w:t>
      </w:r>
    </w:p>
    <w:p w14:paraId="3DA89308" w14:textId="77777777" w:rsidR="00C8340F" w:rsidRDefault="00C8340F" w:rsidP="00C8340F">
      <w:r>
        <w:t>Een Program Node is een extensie op het programmeer domein van het UR systeem. Hier kan de URCap nieuwe programma’s toevoegen aan PolyScope .</w:t>
      </w:r>
    </w:p>
    <w:p w14:paraId="071D7E8A" w14:textId="77777777" w:rsidR="00C8340F" w:rsidRDefault="00C8340F" w:rsidP="00C8340F">
      <w:pPr>
        <w:pStyle w:val="Kop4"/>
        <w:numPr>
          <w:ilvl w:val="3"/>
          <w:numId w:val="1"/>
        </w:numPr>
      </w:pPr>
      <w:r>
        <w:t>Toolbar</w:t>
      </w:r>
    </w:p>
    <w:p w14:paraId="118C2570" w14:textId="77777777" w:rsidR="00C8340F" w:rsidRPr="00C23E4F" w:rsidRDefault="00C8340F" w:rsidP="00C8340F">
      <w:r>
        <w:t>Een Toolbar is een toevoeging aan de user interface in de vorm van een pop-up menu dat vanuit het gehele programma beschikbaar is. Deze is vaak beschikbaar als er sprake is van randapparatuur als mogelijke manual override die altijd te bereiken is.</w:t>
      </w:r>
    </w:p>
    <w:p w14:paraId="48850118" w14:textId="77777777" w:rsidR="00C8340F" w:rsidRPr="00986CA0" w:rsidRDefault="00C8340F" w:rsidP="00C8340F">
      <w:pPr>
        <w:pStyle w:val="Kop4"/>
        <w:numPr>
          <w:ilvl w:val="3"/>
          <w:numId w:val="1"/>
        </w:numPr>
      </w:pPr>
      <w:r w:rsidRPr="00986CA0">
        <w:t>Daemon</w:t>
      </w:r>
    </w:p>
    <w:p w14:paraId="3187D388" w14:textId="77777777" w:rsidR="00C8340F" w:rsidRPr="00B50048" w:rsidRDefault="00C8340F" w:rsidP="00C8340F">
      <w:r>
        <w:t>Een</w:t>
      </w:r>
      <w:r w:rsidRPr="00986CA0">
        <w:t xml:space="preserve"> Daemon is een extension die er voor zorgt dat er een service in </w:t>
      </w:r>
      <w:r>
        <w:t>het</w:t>
      </w:r>
      <w:r w:rsidRPr="00986CA0">
        <w:t xml:space="preserve"> OS van de UR uitgevoerd kan worden, bijvoorbeeld de communicatie met externe apparatuur. Deze wordt parallel uitgevoerd naast PolyScope en URControl. URScript kan deze Daemon aanroepen met communicatie interfaces zoals XML-RPC of TCP sockets.</w:t>
      </w:r>
      <w:sdt>
        <w:sdtPr>
          <w:id w:val="546193089"/>
          <w:citation/>
        </w:sdtPr>
        <w:sdtContent>
          <w:r w:rsidRPr="00986CA0">
            <w:fldChar w:fldCharType="begin"/>
          </w:r>
          <w:r w:rsidRPr="00986CA0">
            <w:instrText xml:space="preserve">CITATION Uni1 \l 1043 </w:instrText>
          </w:r>
          <w:r w:rsidRPr="00986CA0">
            <w:fldChar w:fldCharType="separate"/>
          </w:r>
          <w:r>
            <w:rPr>
              <w:noProof/>
            </w:rPr>
            <w:t xml:space="preserve"> (Universal Robots, sd)</w:t>
          </w:r>
          <w:r w:rsidRPr="00986CA0">
            <w:fldChar w:fldCharType="end"/>
          </w:r>
        </w:sdtContent>
      </w:sdt>
    </w:p>
    <w:p w14:paraId="42CACBC4" w14:textId="77777777" w:rsidR="00C8340F" w:rsidRPr="00986CA0" w:rsidRDefault="00C8340F" w:rsidP="00C8340F">
      <w:pPr>
        <w:pStyle w:val="Kop3"/>
        <w:numPr>
          <w:ilvl w:val="2"/>
          <w:numId w:val="1"/>
        </w:numPr>
      </w:pPr>
      <w:bookmarkStart w:id="69" w:name="_Toc7095920"/>
      <w:bookmarkStart w:id="70" w:name="_Toc7097553"/>
      <w:bookmarkStart w:id="71" w:name="_Toc9421517"/>
      <w:r w:rsidRPr="00986CA0">
        <w:t>URControl</w:t>
      </w:r>
      <w:bookmarkEnd w:id="69"/>
      <w:bookmarkEnd w:id="70"/>
      <w:bookmarkEnd w:id="71"/>
    </w:p>
    <w:p w14:paraId="78F8035A" w14:textId="77777777" w:rsidR="00C8340F" w:rsidRPr="00986CA0" w:rsidRDefault="00C8340F" w:rsidP="00C8340F">
      <w:r w:rsidRPr="00986CA0">
        <w:t>URControl is de real-time controller, deze bestuur</w:t>
      </w:r>
      <w:r>
        <w:t xml:space="preserve">t </w:t>
      </w:r>
      <w:r w:rsidRPr="00986CA0">
        <w:t xml:space="preserve">de robot en voert de programma’s uit. In essentie krijgt URControl een programma van PolyScope en zet deze om naar individuele machine instructies. Het is een low-level robot controller op </w:t>
      </w:r>
      <w:r>
        <w:t>een</w:t>
      </w:r>
      <w:r w:rsidRPr="00986CA0">
        <w:t xml:space="preserve"> PC in de UR. Wanneer de UR opstart zal deze als een service(daemon) opstarten en verbinden met PolyScope via TCP/IP connectie</w:t>
      </w:r>
      <w:sdt>
        <w:sdtPr>
          <w:id w:val="-1593854947"/>
          <w:citation/>
        </w:sdtPr>
        <w:sdtContent>
          <w:r w:rsidRPr="00986CA0">
            <w:fldChar w:fldCharType="begin"/>
          </w:r>
          <w:r w:rsidRPr="00986CA0">
            <w:instrText xml:space="preserve">CITATION Uni18 \l 1043 </w:instrText>
          </w:r>
          <w:r w:rsidRPr="00986CA0">
            <w:fldChar w:fldCharType="separate"/>
          </w:r>
          <w:r>
            <w:rPr>
              <w:noProof/>
            </w:rPr>
            <w:t xml:space="preserve"> (Universal Robots, 2018)</w:t>
          </w:r>
          <w:r w:rsidRPr="00986CA0">
            <w:fldChar w:fldCharType="end"/>
          </w:r>
        </w:sdtContent>
      </w:sdt>
    </w:p>
    <w:p w14:paraId="5DA59C23" w14:textId="77777777" w:rsidR="00C8340F" w:rsidRPr="00986CA0" w:rsidRDefault="00C8340F" w:rsidP="00C8340F">
      <w:pPr>
        <w:pStyle w:val="Kop2"/>
        <w:numPr>
          <w:ilvl w:val="1"/>
          <w:numId w:val="1"/>
        </w:numPr>
      </w:pPr>
      <w:bookmarkStart w:id="72" w:name="_Toc7095921"/>
      <w:bookmarkStart w:id="73" w:name="_Toc7097554"/>
      <w:bookmarkStart w:id="74" w:name="_Toc9421518"/>
      <w:r w:rsidRPr="00986CA0">
        <w:t>Festo Drive</w:t>
      </w:r>
      <w:bookmarkEnd w:id="72"/>
      <w:bookmarkEnd w:id="73"/>
      <w:bookmarkEnd w:id="74"/>
    </w:p>
    <w:p w14:paraId="3563E214" w14:textId="77777777" w:rsidR="00C8340F" w:rsidRPr="00986CA0" w:rsidRDefault="00C8340F" w:rsidP="00C8340F">
      <w:r w:rsidRPr="00986CA0">
        <w:t xml:space="preserve">Het project moet uiteindelijk een motor van Festo aansturen. Deze worden geleverd met motor controller en een Festo Handling and Positioning Profile(FHPP). In </w:t>
      </w:r>
      <w:r>
        <w:t>dit</w:t>
      </w:r>
      <w:r w:rsidRPr="00986CA0">
        <w:t xml:space="preserve"> FHPP wordt grondig uitgelegd hoe met de motor controller gecommuniceerd wordt.</w:t>
      </w:r>
      <w:r>
        <w:t xml:space="preserve"> Om de functionaliteiten van de festo drive beter vast te stellen voor een bruikbare interface zal er testsoftware geschreven worden voor het aanroepen van alle benodigde functionaliteit. </w:t>
      </w:r>
      <w:r w:rsidRPr="00986CA0">
        <w:t xml:space="preserve"> </w:t>
      </w:r>
      <w:sdt>
        <w:sdtPr>
          <w:id w:val="-1207641406"/>
          <w:citation/>
        </w:sdtPr>
        <w:sdtContent>
          <w:r w:rsidRPr="00986CA0">
            <w:fldChar w:fldCharType="begin"/>
          </w:r>
          <w:r w:rsidRPr="00986CA0">
            <w:instrText xml:space="preserve"> CITATION Fes19 \l 1043 </w:instrText>
          </w:r>
          <w:r w:rsidRPr="00986CA0">
            <w:fldChar w:fldCharType="separate"/>
          </w:r>
          <w:r>
            <w:rPr>
              <w:noProof/>
            </w:rPr>
            <w:t>(Festo)</w:t>
          </w:r>
          <w:r w:rsidRPr="00986CA0">
            <w:fldChar w:fldCharType="end"/>
          </w:r>
        </w:sdtContent>
      </w:sdt>
    </w:p>
    <w:p w14:paraId="53E4DA4D" w14:textId="77777777" w:rsidR="00C8340F" w:rsidRDefault="00C8340F" w:rsidP="00C8340F">
      <w:pPr>
        <w:pStyle w:val="Kop2"/>
      </w:pPr>
      <w:bookmarkStart w:id="75" w:name="_Toc9421519"/>
      <w:r>
        <w:t>Modbus</w:t>
      </w:r>
      <w:bookmarkEnd w:id="75"/>
      <w:r>
        <w:t xml:space="preserve"> </w:t>
      </w:r>
    </w:p>
    <w:p w14:paraId="0D97AF4A" w14:textId="77777777" w:rsidR="00C8340F" w:rsidRDefault="009300D5" w:rsidP="00C8340F">
      <w:r>
        <w:t>Modbus is een serieel communicatie protocol ontworpen door Modicon</w:t>
      </w:r>
      <w:r w:rsidR="00ED4BD7">
        <w:t xml:space="preserve"> </w:t>
      </w:r>
      <w:r>
        <w:t xml:space="preserve"> in 1979 voor het aansturen van programmable logic controllers(PLCs). Het is een methode die gebruikt wordt voor het oversturen van informatie over </w:t>
      </w:r>
      <w:r w:rsidR="00AD635F">
        <w:t>seriële</w:t>
      </w:r>
      <w:r>
        <w:t xml:space="preserve"> lijnen naar </w:t>
      </w:r>
      <w:r w:rsidR="00AD635F">
        <w:t>elektronische</w:t>
      </w:r>
      <w:r>
        <w:t xml:space="preserve"> </w:t>
      </w:r>
      <w:r w:rsidR="00AD635F">
        <w:t>apparaten</w:t>
      </w:r>
      <w:r>
        <w:t xml:space="preserve">. Het is een open protocol en kan dus vrij gebruikt worden. Het is zelfs in de huidige tijd een veelgebruikte standaard in de industrie. </w:t>
      </w:r>
      <w:r w:rsidR="00C8340F">
        <w:br w:type="page"/>
      </w:r>
    </w:p>
    <w:p w14:paraId="0F2C7244" w14:textId="06BADBEC" w:rsidR="00C8340F" w:rsidRDefault="00C8340F" w:rsidP="00C8340F">
      <w:pPr>
        <w:pStyle w:val="Kop1"/>
      </w:pPr>
      <w:bookmarkStart w:id="76" w:name="_Toc9421520"/>
      <w:r>
        <w:lastRenderedPageBreak/>
        <w:t>Is de huidige ontwikkelomgeving geschikt voor het produceren van URCaps?</w:t>
      </w:r>
      <w:bookmarkEnd w:id="76"/>
    </w:p>
    <w:p w14:paraId="4993AE5F" w14:textId="4E4A9C1E" w:rsidR="00B50A25" w:rsidRPr="00B50A25" w:rsidRDefault="00B50A25" w:rsidP="00B50A25">
      <w:r>
        <w:t xml:space="preserve">Welke product requirements zijn essentieel voor de eerste versie van het product? </w:t>
      </w:r>
      <w:r>
        <w:sym w:font="Wingdings" w:char="F0DF"/>
      </w:r>
      <w:r>
        <w:t xml:space="preserve"> betere deelvraag?</w:t>
      </w:r>
    </w:p>
    <w:p w14:paraId="37286003" w14:textId="77777777" w:rsidR="00072709" w:rsidRDefault="00072709" w:rsidP="000934ED">
      <w:pPr>
        <w:pStyle w:val="Kop2"/>
      </w:pPr>
      <w:r w:rsidRPr="000934ED">
        <w:t>Inleiding</w:t>
      </w:r>
    </w:p>
    <w:p w14:paraId="0FE742C3" w14:textId="2B9EC48C" w:rsidR="00072709" w:rsidRDefault="004231D6">
      <w:r>
        <w:t>In dit hoofdstuk zal onderzocht worden of de geleverde ontwikkelomgeving geschikt is voor het ontwikkelen van een URCap. Er wordt een document analyse gedaan om de informatie en het proces beter te begrijpen</w:t>
      </w:r>
      <w:r w:rsidR="00072709">
        <w:t>. Ook is er een domain model van de software om de relaties tussen de verschillende programma’s in kaart te brengen. Ten slotte wordt er afgesloten met een conclusie en aanbevelingen voor het systeem.</w:t>
      </w:r>
    </w:p>
    <w:p w14:paraId="04E6F9F1" w14:textId="505E41A5" w:rsidR="000934ED" w:rsidRDefault="000934ED" w:rsidP="000934ED">
      <w:pPr>
        <w:pStyle w:val="Kop2"/>
      </w:pPr>
      <w:r>
        <w:t>Requirements</w:t>
      </w:r>
    </w:p>
    <w:p w14:paraId="4B093EA4" w14:textId="4B6355B4" w:rsidR="000934ED" w:rsidRDefault="000934ED" w:rsidP="00F00674">
      <w:r>
        <w:t>Om vast te kunnen stellen of de ontwikkelomgeving geschikt is voor het produceren van een URCap naar de wens van Gibas is het nodig om requirements vast te stellen.</w:t>
      </w:r>
      <w:r w:rsidR="00AE51CA">
        <w:t xml:space="preserve"> Een groot deel van deze requirements zijn al vastgesteld in het plan van aanpak </w:t>
      </w:r>
      <w:r w:rsidR="00AE51CA" w:rsidRPr="00AE51CA">
        <w:rPr>
          <w:b/>
          <w:bCs/>
        </w:rPr>
        <w:t>(Verwijzing naar PVA 8.2.1)</w:t>
      </w:r>
      <w:r w:rsidR="00AE51CA">
        <w:t xml:space="preserve">  , maar zijn verder uitgewerkt tijdens de ontwikkeling van de FestoCap. In het plan van aanpak zijn de volgende </w:t>
      </w:r>
      <w:r w:rsidR="00F00674">
        <w:t xml:space="preserve">generieke </w:t>
      </w:r>
      <w:r w:rsidR="00AE51CA">
        <w:t>requirements opgesteld :</w:t>
      </w:r>
    </w:p>
    <w:p w14:paraId="40860651" w14:textId="48620B1A" w:rsidR="00AE51CA" w:rsidRDefault="00AE51CA" w:rsidP="00AE51CA">
      <w:pPr>
        <w:pStyle w:val="Lijstalinea"/>
        <w:numPr>
          <w:ilvl w:val="0"/>
          <w:numId w:val="31"/>
        </w:numPr>
      </w:pPr>
      <w:r>
        <w:t>Festo</w:t>
      </w:r>
      <w:r w:rsidR="00FF61D0">
        <w:t>Cap</w:t>
      </w:r>
      <w:r>
        <w:t xml:space="preserve"> program Interface</w:t>
      </w:r>
    </w:p>
    <w:p w14:paraId="51E640E4" w14:textId="603FB832" w:rsidR="00F00674" w:rsidRDefault="00F00674" w:rsidP="00AE51CA">
      <w:pPr>
        <w:pStyle w:val="Lijstalinea"/>
        <w:numPr>
          <w:ilvl w:val="0"/>
          <w:numId w:val="31"/>
        </w:numPr>
      </w:pPr>
      <w:r>
        <w:t>Daemon URCap</w:t>
      </w:r>
    </w:p>
    <w:p w14:paraId="2960F841" w14:textId="6080B61B" w:rsidR="00AE51CA" w:rsidRDefault="00AE51CA" w:rsidP="00AE51CA">
      <w:pPr>
        <w:pStyle w:val="Lijstalinea"/>
        <w:numPr>
          <w:ilvl w:val="0"/>
          <w:numId w:val="31"/>
        </w:numPr>
      </w:pPr>
      <w:r>
        <w:t>Festo Modbus Controller</w:t>
      </w:r>
    </w:p>
    <w:p w14:paraId="3D95FD9C" w14:textId="11299DE4" w:rsidR="00F00674" w:rsidRDefault="00AE51CA" w:rsidP="003F1E4F">
      <w:pPr>
        <w:pStyle w:val="Lijstalinea"/>
        <w:numPr>
          <w:ilvl w:val="0"/>
          <w:numId w:val="31"/>
        </w:numPr>
      </w:pPr>
      <w:r>
        <w:t xml:space="preserve">Communicatie tussen de FestoCap en de Festo </w:t>
      </w:r>
      <w:r w:rsidR="00FC3944">
        <w:t>motor</w:t>
      </w:r>
    </w:p>
    <w:p w14:paraId="125162DA" w14:textId="7C01027E" w:rsidR="00AE51CA" w:rsidRDefault="00AE51CA" w:rsidP="00AE51CA">
      <w:pPr>
        <w:pStyle w:val="Lijstalinea"/>
        <w:numPr>
          <w:ilvl w:val="0"/>
          <w:numId w:val="31"/>
        </w:numPr>
      </w:pPr>
      <w:r>
        <w:t xml:space="preserve">Toolbar URCap </w:t>
      </w:r>
    </w:p>
    <w:p w14:paraId="4DC99B27" w14:textId="3F5F8AF8" w:rsidR="00AE51CA" w:rsidRDefault="00AE51CA" w:rsidP="00AE51CA">
      <w:pPr>
        <w:pStyle w:val="Lijstalinea"/>
        <w:numPr>
          <w:ilvl w:val="0"/>
          <w:numId w:val="31"/>
        </w:numPr>
      </w:pPr>
      <w:r>
        <w:t xml:space="preserve">User interface </w:t>
      </w:r>
      <w:r w:rsidR="00F00674">
        <w:t>UR</w:t>
      </w:r>
      <w:r>
        <w:t>Cap</w:t>
      </w:r>
    </w:p>
    <w:p w14:paraId="386BC27A" w14:textId="1A29381D" w:rsidR="00AE51CA" w:rsidRDefault="00AE51CA" w:rsidP="00AE51CA">
      <w:pPr>
        <w:pStyle w:val="Lijstalinea"/>
        <w:numPr>
          <w:ilvl w:val="0"/>
          <w:numId w:val="31"/>
        </w:numPr>
      </w:pPr>
      <w:r>
        <w:t>Ondersteuning meerdere Festo Motoren</w:t>
      </w:r>
    </w:p>
    <w:p w14:paraId="3A5A6A15" w14:textId="17E593F9" w:rsidR="00F00674" w:rsidRDefault="00F00674" w:rsidP="00F00674">
      <w:r>
        <w:t xml:space="preserve">Deze requirements zijn samen met de stagebegeleider in gesprek vastgesteld, </w:t>
      </w:r>
      <w:r w:rsidR="0090708E">
        <w:t>toen</w:t>
      </w:r>
      <w:r>
        <w:t xml:space="preserve"> was er nog niet genoeg kennis om de specifieke requirements en mogelijkheden van een URCap en van de Festo Controller vast te stellen. In de volgende paragraven ( goede woord?) </w:t>
      </w:r>
      <w:r w:rsidR="0090708E">
        <w:t>worden</w:t>
      </w:r>
      <w:r>
        <w:t xml:space="preserve"> deze generieke requirements omgezet kunnen worden naar functionele requirements voor de FestoCap. </w:t>
      </w:r>
    </w:p>
    <w:p w14:paraId="2B66462D" w14:textId="77777777" w:rsidR="008554E7" w:rsidRDefault="008554E7" w:rsidP="008554E7">
      <w:r>
        <w:t>Om de requirements van de ontwikkelomgeving vast te stellen kunnen de requirements voor de FestoCap gebruikt worden. Veel van de requirements van de FestoCap kunnen direct vertaald naar requirements voor de ontwikkelomgeving, bijvoorbeeld :“</w:t>
      </w:r>
      <w:r w:rsidRPr="0006309E">
        <w:rPr>
          <w:i/>
          <w:iCs/>
        </w:rPr>
        <w:t>Het moet mogelijk zijn om FR.3.1 te kunnen implementeren met de geleverde API</w:t>
      </w:r>
      <w:r>
        <w:t xml:space="preserve">”.  De volledige lijst met Requirements voor de ontwikkelomgeving is de vinden in bijlage(VUL BIJLAGE HIER IN) </w:t>
      </w:r>
    </w:p>
    <w:p w14:paraId="0D9EF5B5" w14:textId="6767EB8B" w:rsidR="008554E7" w:rsidRDefault="008554E7" w:rsidP="008554E7">
      <w:r>
        <w:t xml:space="preserve">Tijdens de stageopdracht </w:t>
      </w:r>
      <w:r w:rsidR="0090708E">
        <w:t>is</w:t>
      </w:r>
      <w:r>
        <w:t xml:space="preserve"> onderzocht of de requirements voor de ontwikkelomgeving daadwerkelijk haalbaar zijn met de huidige ontwikkelomgeving. Als een requirement niet te verwezenlijken is binnen de huidige ontwikkelomgeving dan wordt er onderzocht</w:t>
      </w:r>
      <w:r w:rsidR="00170DBC">
        <w:t xml:space="preserve"> of er een programma geschreven kan worden of</w:t>
      </w:r>
      <w:r>
        <w:t xml:space="preserve"> externe library  dit wel mogelijk maakt.</w:t>
      </w:r>
    </w:p>
    <w:p w14:paraId="328174B0" w14:textId="77777777" w:rsidR="008554E7" w:rsidRDefault="008554E7" w:rsidP="00F00674"/>
    <w:p w14:paraId="67127A0B" w14:textId="429B68AB" w:rsidR="005536AB" w:rsidRPr="005536AB" w:rsidRDefault="00F00674" w:rsidP="005536AB">
      <w:pPr>
        <w:pStyle w:val="Kop3"/>
      </w:pPr>
      <w:r>
        <w:lastRenderedPageBreak/>
        <w:t>Festo</w:t>
      </w:r>
      <w:r w:rsidR="00FF61D0">
        <w:t>Cap</w:t>
      </w:r>
      <w:r>
        <w:t xml:space="preserve"> Program </w:t>
      </w:r>
      <w:r w:rsidR="005536AB">
        <w:t>Interface</w:t>
      </w:r>
    </w:p>
    <w:p w14:paraId="641F075F" w14:textId="5F0B30CD" w:rsidR="00293EEF" w:rsidRDefault="00F00674" w:rsidP="00F00674">
      <w:r>
        <w:t xml:space="preserve">Tijdens de bespreking van de functionaliteiten van de FestoCap kwamen de basisfunctionaliteiten al snel aan bod. </w:t>
      </w:r>
      <w:r w:rsidR="003F1E4F">
        <w:t>Met een Festo Program Interface wordt de besturen van een Festo motor vanuit het programma beduidt, in dit geval vanuit een URCap. Hier komen al functionele requirements naar voren voor de FestoCap</w:t>
      </w:r>
      <w:r w:rsidR="00FC3944">
        <w:t xml:space="preserve">. De verbinding tussen de FestoCap en de Festo motor wordt behandeld in (JUISTE KOP NUMMER). Het moet mogelijk zijn de Festo motor volledig te kunnen besturen vanuit de FestoCap, om deze besturing goed vast te kunnen stellen wordt er naar de datasheet van de Festo motor gekeken (BRON NAAR DATASHEET). In deze datasheet staan de functionaliteiten van de Festo motor, deze zijn gelijk te vertalen naar functionele requirements voor de FestoCap. De functionaliteiten van de Festo motor zijn op te deze in </w:t>
      </w:r>
      <w:r w:rsidR="00293EEF">
        <w:t>de control functionaliteiten en de status functionaliteiten. De control</w:t>
      </w:r>
      <w:r w:rsidR="005536AB">
        <w:t>e</w:t>
      </w:r>
      <w:r w:rsidR="00293EEF">
        <w:t xml:space="preserve"> functionaliteiten zijn vanzelfsprekend gericht op het aansturen van de Festo motor, waarin de status functionaliteiten het mogelijk maken de status op te vragen van de Festo motor.  </w:t>
      </w:r>
      <w:r w:rsidR="000C0201">
        <w:t>Vanuit deze datasheet zijn de volgende functionaliteiten gehaald :</w:t>
      </w:r>
    </w:p>
    <w:tbl>
      <w:tblPr>
        <w:tblStyle w:val="Rastertabel2"/>
        <w:tblW w:w="0" w:type="auto"/>
        <w:tblLook w:val="04A0" w:firstRow="1" w:lastRow="0" w:firstColumn="1" w:lastColumn="0" w:noHBand="0" w:noVBand="1"/>
      </w:tblPr>
      <w:tblGrid>
        <w:gridCol w:w="4675"/>
        <w:gridCol w:w="4675"/>
      </w:tblGrid>
      <w:tr w:rsidR="000C0201" w:rsidRPr="00777BDD" w14:paraId="6638CDCC" w14:textId="77777777" w:rsidTr="00CF1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B2750D" w14:textId="50D789C3" w:rsidR="000C0201" w:rsidRPr="00455D34" w:rsidRDefault="00E730A1" w:rsidP="00293EEF">
            <w:r w:rsidRPr="00455D34">
              <w:t xml:space="preserve">Controle </w:t>
            </w:r>
            <w:r w:rsidR="000C0201" w:rsidRPr="00455D34">
              <w:t>Functie</w:t>
            </w:r>
          </w:p>
        </w:tc>
        <w:tc>
          <w:tcPr>
            <w:tcW w:w="4675" w:type="dxa"/>
          </w:tcPr>
          <w:p w14:paraId="3E413270" w14:textId="0DA979CA" w:rsidR="000C0201" w:rsidRPr="00455D34" w:rsidRDefault="000C0201" w:rsidP="00293EEF">
            <w:pPr>
              <w:cnfStyle w:val="100000000000" w:firstRow="1" w:lastRow="0" w:firstColumn="0" w:lastColumn="0" w:oddVBand="0" w:evenVBand="0" w:oddHBand="0" w:evenHBand="0" w:firstRowFirstColumn="0" w:firstRowLastColumn="0" w:lastRowFirstColumn="0" w:lastRowLastColumn="0"/>
              <w:rPr>
                <w:lang w:val="en-GB"/>
              </w:rPr>
            </w:pPr>
            <w:r w:rsidRPr="00455D34">
              <w:rPr>
                <w:lang w:val="en-GB"/>
              </w:rPr>
              <w:t>Beschrijving vanuit Datasheet</w:t>
            </w:r>
          </w:p>
        </w:tc>
      </w:tr>
      <w:tr w:rsidR="00293EEF" w:rsidRPr="00777BDD" w14:paraId="22382F24" w14:textId="77777777" w:rsidTr="00CF1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24B35C" w14:textId="42D15ADE" w:rsidR="00293EEF" w:rsidRDefault="00293EEF" w:rsidP="00293EEF">
            <w:r>
              <w:t>Enable</w:t>
            </w:r>
            <w:r w:rsidR="00102DDE">
              <w:t xml:space="preserve"> Drive</w:t>
            </w:r>
          </w:p>
        </w:tc>
        <w:tc>
          <w:tcPr>
            <w:tcW w:w="4675" w:type="dxa"/>
          </w:tcPr>
          <w:p w14:paraId="7E01B2E0" w14:textId="703728ED" w:rsidR="00293EEF" w:rsidRPr="00777BDD" w:rsidRDefault="00777BDD" w:rsidP="00293EEF">
            <w:pPr>
              <w:cnfStyle w:val="000000100000" w:firstRow="0" w:lastRow="0" w:firstColumn="0" w:lastColumn="0" w:oddVBand="0" w:evenVBand="0" w:oddHBand="1" w:evenHBand="0" w:firstRowFirstColumn="0" w:firstRowLastColumn="0" w:lastRowFirstColumn="0" w:lastRowLastColumn="0"/>
              <w:rPr>
                <w:lang w:val="en-GB"/>
              </w:rPr>
            </w:pPr>
            <w:r w:rsidRPr="00777BDD">
              <w:rPr>
                <w:lang w:val="en-GB"/>
              </w:rPr>
              <w:t>Enables the Festo Drive(c</w:t>
            </w:r>
            <w:r>
              <w:rPr>
                <w:lang w:val="en-GB"/>
              </w:rPr>
              <w:t xml:space="preserve">ontroller) </w:t>
            </w:r>
          </w:p>
        </w:tc>
      </w:tr>
      <w:tr w:rsidR="00293EEF" w:rsidRPr="004B779F" w14:paraId="108EC2F8" w14:textId="77777777" w:rsidTr="00CF1011">
        <w:tc>
          <w:tcPr>
            <w:cnfStyle w:val="001000000000" w:firstRow="0" w:lastRow="0" w:firstColumn="1" w:lastColumn="0" w:oddVBand="0" w:evenVBand="0" w:oddHBand="0" w:evenHBand="0" w:firstRowFirstColumn="0" w:firstRowLastColumn="0" w:lastRowFirstColumn="0" w:lastRowLastColumn="0"/>
            <w:tcW w:w="4675" w:type="dxa"/>
          </w:tcPr>
          <w:p w14:paraId="03B6277B" w14:textId="321D1DCB" w:rsidR="00293EEF" w:rsidRDefault="00293EEF" w:rsidP="00293EEF">
            <w:r>
              <w:t>Stop</w:t>
            </w:r>
          </w:p>
        </w:tc>
        <w:tc>
          <w:tcPr>
            <w:tcW w:w="4675" w:type="dxa"/>
          </w:tcPr>
          <w:p w14:paraId="7E1541EB" w14:textId="18A44E99" w:rsidR="00293EEF" w:rsidRPr="004B779F" w:rsidRDefault="004B779F" w:rsidP="00293EEF">
            <w:pPr>
              <w:cnfStyle w:val="000000000000" w:firstRow="0" w:lastRow="0" w:firstColumn="0" w:lastColumn="0" w:oddVBand="0" w:evenVBand="0" w:oddHBand="0" w:evenHBand="0" w:firstRowFirstColumn="0" w:firstRowLastColumn="0" w:lastRowFirstColumn="0" w:lastRowLastColumn="0"/>
              <w:rPr>
                <w:lang w:val="en-GB"/>
              </w:rPr>
            </w:pPr>
            <w:r w:rsidRPr="004B779F">
              <w:rPr>
                <w:lang w:val="en-GB"/>
              </w:rPr>
              <w:t>The drive stops with m</w:t>
            </w:r>
            <w:r>
              <w:rPr>
                <w:lang w:val="en-GB"/>
              </w:rPr>
              <w:t>aximum braking ramp, the positioning job is reset.</w:t>
            </w:r>
          </w:p>
        </w:tc>
      </w:tr>
      <w:tr w:rsidR="00293EEF" w:rsidRPr="000C0201" w14:paraId="51259AD2" w14:textId="77777777" w:rsidTr="00CF1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DA5B77" w14:textId="44C38DC7" w:rsidR="00293EEF" w:rsidRDefault="00293EEF" w:rsidP="00293EEF">
            <w:r>
              <w:t>Start Positioning Task</w:t>
            </w:r>
          </w:p>
        </w:tc>
        <w:tc>
          <w:tcPr>
            <w:tcW w:w="4675" w:type="dxa"/>
          </w:tcPr>
          <w:p w14:paraId="06F3C6FD" w14:textId="258592FB" w:rsidR="00293EEF" w:rsidRPr="000C0201" w:rsidRDefault="000C0201" w:rsidP="00293EE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 </w:t>
            </w:r>
            <w:r w:rsidRPr="000C0201">
              <w:rPr>
                <w:lang w:val="en-GB"/>
              </w:rPr>
              <w:t>rising edge</w:t>
            </w:r>
            <w:r>
              <w:rPr>
                <w:lang w:val="en-GB"/>
              </w:rPr>
              <w:t>*</w:t>
            </w:r>
            <w:r>
              <w:rPr>
                <w:b/>
                <w:bCs/>
                <w:lang w:val="en-GB"/>
              </w:rPr>
              <w:t xml:space="preserve"> </w:t>
            </w:r>
            <w:r>
              <w:rPr>
                <w:lang w:val="en-GB"/>
              </w:rPr>
              <w:t>transfers the current nominal data and starts a positioning process</w:t>
            </w:r>
          </w:p>
        </w:tc>
      </w:tr>
      <w:tr w:rsidR="00293EEF" w:rsidRPr="000C0201" w14:paraId="6ECFD64D" w14:textId="77777777" w:rsidTr="00CF1011">
        <w:tc>
          <w:tcPr>
            <w:cnfStyle w:val="001000000000" w:firstRow="0" w:lastRow="0" w:firstColumn="1" w:lastColumn="0" w:oddVBand="0" w:evenVBand="0" w:oddHBand="0" w:evenHBand="0" w:firstRowFirstColumn="0" w:firstRowLastColumn="0" w:lastRowFirstColumn="0" w:lastRowLastColumn="0"/>
            <w:tcW w:w="4675" w:type="dxa"/>
          </w:tcPr>
          <w:p w14:paraId="2AB14BFF" w14:textId="0A19B7CC" w:rsidR="00293EEF" w:rsidRDefault="00293EEF" w:rsidP="00293EEF">
            <w:r>
              <w:t>Start Homing</w:t>
            </w:r>
          </w:p>
        </w:tc>
        <w:tc>
          <w:tcPr>
            <w:tcW w:w="4675" w:type="dxa"/>
          </w:tcPr>
          <w:p w14:paraId="6EBD4A14" w14:textId="106463F4" w:rsidR="00293EEF" w:rsidRPr="000C0201" w:rsidRDefault="000C0201" w:rsidP="00293EEF">
            <w:pPr>
              <w:cnfStyle w:val="000000000000" w:firstRow="0" w:lastRow="0" w:firstColumn="0" w:lastColumn="0" w:oddVBand="0" w:evenVBand="0" w:oddHBand="0" w:evenHBand="0" w:firstRowFirstColumn="0" w:firstRowLastColumn="0" w:lastRowFirstColumn="0" w:lastRowLastColumn="0"/>
              <w:rPr>
                <w:lang w:val="en-GB"/>
              </w:rPr>
            </w:pPr>
            <w:r w:rsidRPr="000C0201">
              <w:rPr>
                <w:lang w:val="en-GB"/>
              </w:rPr>
              <w:t>A rising edge</w:t>
            </w:r>
            <w:r>
              <w:rPr>
                <w:lang w:val="en-GB"/>
              </w:rPr>
              <w:t>*</w:t>
            </w:r>
            <w:r w:rsidRPr="000C0201">
              <w:rPr>
                <w:lang w:val="en-GB"/>
              </w:rPr>
              <w:t xml:space="preserve"> starts h</w:t>
            </w:r>
            <w:r>
              <w:rPr>
                <w:lang w:val="en-GB"/>
              </w:rPr>
              <w:t>oming with the set parameters</w:t>
            </w:r>
          </w:p>
        </w:tc>
      </w:tr>
      <w:tr w:rsidR="00293EEF" w:rsidRPr="000C0201" w14:paraId="4F6F6862" w14:textId="77777777" w:rsidTr="00CF1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5D3DB0" w14:textId="212DDCD7" w:rsidR="00293EEF" w:rsidRDefault="00293EEF" w:rsidP="00293EEF">
            <w:r>
              <w:t>Jog positive</w:t>
            </w:r>
          </w:p>
        </w:tc>
        <w:tc>
          <w:tcPr>
            <w:tcW w:w="4675" w:type="dxa"/>
          </w:tcPr>
          <w:p w14:paraId="32144A34" w14:textId="4311A961" w:rsidR="00293EEF" w:rsidRPr="000C0201" w:rsidRDefault="000C0201" w:rsidP="00293EEF">
            <w:pPr>
              <w:cnfStyle w:val="000000100000" w:firstRow="0" w:lastRow="0" w:firstColumn="0" w:lastColumn="0" w:oddVBand="0" w:evenVBand="0" w:oddHBand="1" w:evenHBand="0" w:firstRowFirstColumn="0" w:firstRowLastColumn="0" w:lastRowFirstColumn="0" w:lastRowLastColumn="0"/>
              <w:rPr>
                <w:lang w:val="en-GB"/>
              </w:rPr>
            </w:pPr>
            <w:r w:rsidRPr="000C0201">
              <w:rPr>
                <w:lang w:val="en-GB"/>
              </w:rPr>
              <w:t>The drive moves at a</w:t>
            </w:r>
            <w:r>
              <w:rPr>
                <w:lang w:val="en-GB"/>
              </w:rPr>
              <w:t xml:space="preserve"> specified velocity or rotational speed in the direction of larger actual values, as long as the bit is set.</w:t>
            </w:r>
          </w:p>
        </w:tc>
      </w:tr>
      <w:tr w:rsidR="00293EEF" w:rsidRPr="000C0201" w14:paraId="1D031323" w14:textId="77777777" w:rsidTr="00CF1011">
        <w:tc>
          <w:tcPr>
            <w:cnfStyle w:val="001000000000" w:firstRow="0" w:lastRow="0" w:firstColumn="1" w:lastColumn="0" w:oddVBand="0" w:evenVBand="0" w:oddHBand="0" w:evenHBand="0" w:firstRowFirstColumn="0" w:firstRowLastColumn="0" w:lastRowFirstColumn="0" w:lastRowLastColumn="0"/>
            <w:tcW w:w="4675" w:type="dxa"/>
          </w:tcPr>
          <w:p w14:paraId="000459FD" w14:textId="54B8FB48" w:rsidR="00293EEF" w:rsidRDefault="00293EEF" w:rsidP="00293EEF">
            <w:r>
              <w:t>Jog negative</w:t>
            </w:r>
          </w:p>
        </w:tc>
        <w:tc>
          <w:tcPr>
            <w:tcW w:w="4675" w:type="dxa"/>
          </w:tcPr>
          <w:p w14:paraId="41FCDEFB" w14:textId="4F928553" w:rsidR="00293EEF" w:rsidRPr="000C0201" w:rsidRDefault="000C0201" w:rsidP="00293EEF">
            <w:pPr>
              <w:cnfStyle w:val="000000000000" w:firstRow="0" w:lastRow="0" w:firstColumn="0" w:lastColumn="0" w:oddVBand="0" w:evenVBand="0" w:oddHBand="0" w:evenHBand="0" w:firstRowFirstColumn="0" w:firstRowLastColumn="0" w:lastRowFirstColumn="0" w:lastRowLastColumn="0"/>
              <w:rPr>
                <w:lang w:val="en-GB"/>
              </w:rPr>
            </w:pPr>
            <w:r w:rsidRPr="000C0201">
              <w:rPr>
                <w:lang w:val="en-GB"/>
              </w:rPr>
              <w:t>The drive moves at a</w:t>
            </w:r>
            <w:r>
              <w:rPr>
                <w:lang w:val="en-GB"/>
              </w:rPr>
              <w:t xml:space="preserve"> specified velocity or rotational speed in the direction of smaller actual values, as long as the bit is set.</w:t>
            </w:r>
          </w:p>
        </w:tc>
      </w:tr>
      <w:tr w:rsidR="00102DDE" w:rsidRPr="000C0201" w14:paraId="370E1331" w14:textId="77777777" w:rsidTr="00CF1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BCB3F3" w14:textId="39B1E16C" w:rsidR="00102DDE" w:rsidRDefault="00102DDE" w:rsidP="00293EEF">
            <w:r>
              <w:t>Res</w:t>
            </w:r>
            <w:r w:rsidR="000C0201">
              <w:t>e</w:t>
            </w:r>
            <w:r>
              <w:t>t Fault</w:t>
            </w:r>
          </w:p>
        </w:tc>
        <w:tc>
          <w:tcPr>
            <w:tcW w:w="4675" w:type="dxa"/>
          </w:tcPr>
          <w:p w14:paraId="24504905" w14:textId="46ECE4D9" w:rsidR="00102DDE" w:rsidRPr="000C0201" w:rsidRDefault="000C0201" w:rsidP="00293EEF">
            <w:pPr>
              <w:cnfStyle w:val="000000100000" w:firstRow="0" w:lastRow="0" w:firstColumn="0" w:lastColumn="0" w:oddVBand="0" w:evenVBand="0" w:oddHBand="1" w:evenHBand="0" w:firstRowFirstColumn="0" w:firstRowLastColumn="0" w:lastRowFirstColumn="0" w:lastRowLastColumn="0"/>
              <w:rPr>
                <w:lang w:val="en-GB"/>
              </w:rPr>
            </w:pPr>
            <w:r w:rsidRPr="000C0201">
              <w:rPr>
                <w:lang w:val="en-GB"/>
              </w:rPr>
              <w:t>A malfunction is acknowledged w</w:t>
            </w:r>
            <w:r>
              <w:rPr>
                <w:lang w:val="en-GB"/>
              </w:rPr>
              <w:t>it ha rising edge and the malfunction value is deleted</w:t>
            </w:r>
          </w:p>
        </w:tc>
      </w:tr>
      <w:tr w:rsidR="000436EC" w:rsidRPr="000C0201" w14:paraId="736A122D" w14:textId="77777777" w:rsidTr="00CF1011">
        <w:tc>
          <w:tcPr>
            <w:cnfStyle w:val="001000000000" w:firstRow="0" w:lastRow="0" w:firstColumn="1" w:lastColumn="0" w:oddVBand="0" w:evenVBand="0" w:oddHBand="0" w:evenHBand="0" w:firstRowFirstColumn="0" w:firstRowLastColumn="0" w:lastRowFirstColumn="0" w:lastRowLastColumn="0"/>
            <w:tcW w:w="4675" w:type="dxa"/>
          </w:tcPr>
          <w:p w14:paraId="6A7C8E1A" w14:textId="78AEAEEA" w:rsidR="000436EC" w:rsidRPr="000436EC" w:rsidRDefault="000436EC" w:rsidP="00293EEF">
            <w:pPr>
              <w:rPr>
                <w:lang w:val="en-GB"/>
              </w:rPr>
            </w:pPr>
            <w:r>
              <w:rPr>
                <w:lang w:val="en-GB"/>
              </w:rPr>
              <w:t>Velocity</w:t>
            </w:r>
          </w:p>
        </w:tc>
        <w:tc>
          <w:tcPr>
            <w:tcW w:w="4675" w:type="dxa"/>
          </w:tcPr>
          <w:p w14:paraId="476471AF" w14:textId="2732C231" w:rsidR="000436EC" w:rsidRPr="000C0201" w:rsidRDefault="000436EC" w:rsidP="00293EEF">
            <w:pPr>
              <w:cnfStyle w:val="000000000000" w:firstRow="0" w:lastRow="0" w:firstColumn="0" w:lastColumn="0" w:oddVBand="0" w:evenVBand="0" w:oddHBand="0" w:evenHBand="0" w:firstRowFirstColumn="0" w:firstRowLastColumn="0" w:lastRowFirstColumn="0" w:lastRowLastColumn="0"/>
              <w:rPr>
                <w:lang w:val="en-GB"/>
              </w:rPr>
            </w:pPr>
            <w:r>
              <w:rPr>
                <w:lang w:val="en-GB"/>
              </w:rPr>
              <w:t>Velocity ramp as % of base value</w:t>
            </w:r>
          </w:p>
        </w:tc>
      </w:tr>
      <w:tr w:rsidR="000436EC" w:rsidRPr="000C0201" w14:paraId="3D4D2725" w14:textId="77777777" w:rsidTr="00CF1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482CC0" w14:textId="79C1B798" w:rsidR="000436EC" w:rsidRPr="000436EC" w:rsidRDefault="000436EC" w:rsidP="00293EEF">
            <w:pPr>
              <w:rPr>
                <w:lang w:val="en-GB"/>
              </w:rPr>
            </w:pPr>
            <w:r>
              <w:rPr>
                <w:lang w:val="en-GB"/>
              </w:rPr>
              <w:t>Position</w:t>
            </w:r>
          </w:p>
        </w:tc>
        <w:tc>
          <w:tcPr>
            <w:tcW w:w="4675" w:type="dxa"/>
          </w:tcPr>
          <w:p w14:paraId="36E9AAE0" w14:textId="26472E95" w:rsidR="000436EC" w:rsidRPr="000C0201" w:rsidRDefault="000436EC" w:rsidP="00293EE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Position in positioning unit </w:t>
            </w:r>
          </w:p>
        </w:tc>
      </w:tr>
    </w:tbl>
    <w:p w14:paraId="6E43D7C3" w14:textId="24EB3C10" w:rsidR="00293EEF" w:rsidRDefault="00293EEF" w:rsidP="00293EEF">
      <w:pPr>
        <w:rPr>
          <w:lang w:val="en-GB"/>
        </w:rPr>
      </w:pPr>
    </w:p>
    <w:p w14:paraId="6F6BF6F8" w14:textId="1748D934" w:rsidR="005536AB" w:rsidRDefault="000777F5" w:rsidP="00293EEF">
      <w:r w:rsidRPr="000777F5">
        <w:t>Deze functionaliteiten zijn als v</w:t>
      </w:r>
      <w:r>
        <w:t>olgt omgezet naar eisen voor</w:t>
      </w:r>
      <w:r w:rsidR="00DA465E">
        <w:t xml:space="preserve"> de</w:t>
      </w:r>
      <w:r>
        <w:t xml:space="preserve"> FestoCap.</w:t>
      </w:r>
      <w:r w:rsidR="00716C33">
        <w:t xml:space="preserve"> </w:t>
      </w:r>
    </w:p>
    <w:tbl>
      <w:tblPr>
        <w:tblStyle w:val="Onopgemaaktetabel1"/>
        <w:tblW w:w="0" w:type="auto"/>
        <w:tblLook w:val="04A0" w:firstRow="1" w:lastRow="0" w:firstColumn="1" w:lastColumn="0" w:noHBand="0" w:noVBand="1"/>
      </w:tblPr>
      <w:tblGrid>
        <w:gridCol w:w="723"/>
        <w:gridCol w:w="8627"/>
      </w:tblGrid>
      <w:tr w:rsidR="00455D34" w14:paraId="742AAC58"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1BE9842E" w14:textId="4B4D1566" w:rsidR="00455D34" w:rsidRDefault="00455D34" w:rsidP="00293EEF">
            <w:r>
              <w:t>FR1.1</w:t>
            </w:r>
          </w:p>
        </w:tc>
        <w:tc>
          <w:tcPr>
            <w:tcW w:w="8640" w:type="dxa"/>
          </w:tcPr>
          <w:p w14:paraId="5A07B153" w14:textId="761B99D5" w:rsidR="00455D34" w:rsidRPr="00455D34" w:rsidRDefault="00455D34" w:rsidP="00293EEF">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FestoCap moet een Festo motor kunnen activeren</w:t>
            </w:r>
          </w:p>
        </w:tc>
      </w:tr>
      <w:tr w:rsidR="00455D34" w14:paraId="5EA48337"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297A3D7C" w14:textId="57B014E0" w:rsidR="00455D34" w:rsidRDefault="00455D34" w:rsidP="00293EEF">
            <w:r>
              <w:t>FR1.2</w:t>
            </w:r>
          </w:p>
        </w:tc>
        <w:tc>
          <w:tcPr>
            <w:tcW w:w="8640" w:type="dxa"/>
          </w:tcPr>
          <w:p w14:paraId="24229B17" w14:textId="68809FAA"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een Festo motor kunnen stoppen tijdens een beweging</w:t>
            </w:r>
          </w:p>
        </w:tc>
      </w:tr>
      <w:tr w:rsidR="00455D34" w14:paraId="17EFF41F" w14:textId="77777777" w:rsidTr="00455D34">
        <w:tc>
          <w:tcPr>
            <w:cnfStyle w:val="001000000000" w:firstRow="0" w:lastRow="0" w:firstColumn="1" w:lastColumn="0" w:oddVBand="0" w:evenVBand="0" w:oddHBand="0" w:evenHBand="0" w:firstRowFirstColumn="0" w:firstRowLastColumn="0" w:lastRowFirstColumn="0" w:lastRowLastColumn="0"/>
            <w:tcW w:w="710" w:type="dxa"/>
          </w:tcPr>
          <w:p w14:paraId="7346ED41" w14:textId="245E9111" w:rsidR="00455D34" w:rsidRDefault="00455D34" w:rsidP="00293EEF">
            <w:r>
              <w:t>FR1.3</w:t>
            </w:r>
          </w:p>
        </w:tc>
        <w:tc>
          <w:tcPr>
            <w:tcW w:w="8640" w:type="dxa"/>
          </w:tcPr>
          <w:p w14:paraId="684AC838" w14:textId="51959A22"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een Festo motor naar een absolute positie kunnen verplaatsen</w:t>
            </w:r>
          </w:p>
        </w:tc>
      </w:tr>
      <w:tr w:rsidR="00455D34" w14:paraId="055AEA72"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3CCF132" w14:textId="43843B40" w:rsidR="00455D34" w:rsidRDefault="00455D34" w:rsidP="00293EEF">
            <w:r>
              <w:t>FR1.4</w:t>
            </w:r>
          </w:p>
        </w:tc>
        <w:tc>
          <w:tcPr>
            <w:tcW w:w="8640" w:type="dxa"/>
          </w:tcPr>
          <w:p w14:paraId="6B7512B0" w14:textId="0308CDD4"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een Festo motor naar een relatieve positie kunnen verplaatsen</w:t>
            </w:r>
          </w:p>
        </w:tc>
      </w:tr>
      <w:tr w:rsidR="00455D34" w14:paraId="470B7E93" w14:textId="77777777" w:rsidTr="00455D34">
        <w:tc>
          <w:tcPr>
            <w:cnfStyle w:val="001000000000" w:firstRow="0" w:lastRow="0" w:firstColumn="1" w:lastColumn="0" w:oddVBand="0" w:evenVBand="0" w:oddHBand="0" w:evenHBand="0" w:firstRowFirstColumn="0" w:firstRowLastColumn="0" w:lastRowFirstColumn="0" w:lastRowLastColumn="0"/>
            <w:tcW w:w="710" w:type="dxa"/>
          </w:tcPr>
          <w:p w14:paraId="09F09E3D" w14:textId="6F391A32" w:rsidR="00455D34" w:rsidRDefault="00455D34" w:rsidP="00293EEF">
            <w:r>
              <w:t>FR1.5</w:t>
            </w:r>
          </w:p>
        </w:tc>
        <w:tc>
          <w:tcPr>
            <w:tcW w:w="8640" w:type="dxa"/>
          </w:tcPr>
          <w:p w14:paraId="0BE0B850" w14:textId="684DC0F6"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een Festo motor continu in beide richtingen kunnen bewegen</w:t>
            </w:r>
          </w:p>
        </w:tc>
      </w:tr>
      <w:tr w:rsidR="00455D34" w14:paraId="68119FC4"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4B2E657" w14:textId="5D456388" w:rsidR="00455D34" w:rsidRDefault="00455D34" w:rsidP="00293EEF">
            <w:r>
              <w:t>FR1.6</w:t>
            </w:r>
          </w:p>
        </w:tc>
        <w:tc>
          <w:tcPr>
            <w:tcW w:w="8640" w:type="dxa"/>
          </w:tcPr>
          <w:p w14:paraId="1F039902" w14:textId="6EF33E88"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een error in de motor kunnen herkennen en verwerken</w:t>
            </w:r>
          </w:p>
        </w:tc>
      </w:tr>
    </w:tbl>
    <w:p w14:paraId="13E029BF" w14:textId="2A0EDD34" w:rsidR="00E730A1" w:rsidRDefault="00E730A1" w:rsidP="00293EEF">
      <w:r>
        <w:t xml:space="preserve"> </w:t>
      </w:r>
    </w:p>
    <w:p w14:paraId="1401736A" w14:textId="3A66203D" w:rsidR="00E730A1" w:rsidRDefault="00E730A1" w:rsidP="00293EEF">
      <w:r>
        <w:t>Om de status van de Festo motor te monitoren beschikt de Festo motor over de volgende functionaliteiten volgens de datasheet(bron):</w:t>
      </w:r>
    </w:p>
    <w:tbl>
      <w:tblPr>
        <w:tblStyle w:val="Rastertabel2"/>
        <w:tblW w:w="0" w:type="auto"/>
        <w:tblLook w:val="04A0" w:firstRow="1" w:lastRow="0" w:firstColumn="1" w:lastColumn="0" w:noHBand="0" w:noVBand="1"/>
      </w:tblPr>
      <w:tblGrid>
        <w:gridCol w:w="4675"/>
        <w:gridCol w:w="4675"/>
      </w:tblGrid>
      <w:tr w:rsidR="00E730A1" w14:paraId="1CE898BC" w14:textId="77777777" w:rsidTr="00CF1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23CF64" w14:textId="6E087CAE" w:rsidR="00E730A1" w:rsidRPr="00E730A1" w:rsidRDefault="00E730A1" w:rsidP="00293EEF">
            <w:pPr>
              <w:rPr>
                <w:b w:val="0"/>
                <w:bCs w:val="0"/>
              </w:rPr>
            </w:pPr>
            <w:r w:rsidRPr="00E730A1">
              <w:rPr>
                <w:b w:val="0"/>
                <w:bCs w:val="0"/>
              </w:rPr>
              <w:t>Status Functie</w:t>
            </w:r>
          </w:p>
        </w:tc>
        <w:tc>
          <w:tcPr>
            <w:tcW w:w="4675" w:type="dxa"/>
          </w:tcPr>
          <w:p w14:paraId="3DD7DA90" w14:textId="3ECC2B80" w:rsidR="00E730A1" w:rsidRPr="00E730A1" w:rsidRDefault="00E730A1" w:rsidP="00293EEF">
            <w:pPr>
              <w:cnfStyle w:val="100000000000" w:firstRow="1" w:lastRow="0" w:firstColumn="0" w:lastColumn="0" w:oddVBand="0" w:evenVBand="0" w:oddHBand="0" w:evenHBand="0" w:firstRowFirstColumn="0" w:firstRowLastColumn="0" w:lastRowFirstColumn="0" w:lastRowLastColumn="0"/>
              <w:rPr>
                <w:b w:val="0"/>
                <w:bCs w:val="0"/>
              </w:rPr>
            </w:pPr>
            <w:r w:rsidRPr="00E730A1">
              <w:rPr>
                <w:b w:val="0"/>
                <w:bCs w:val="0"/>
              </w:rPr>
              <w:t>Beschrijving vanuit Datasheet</w:t>
            </w:r>
          </w:p>
        </w:tc>
      </w:tr>
      <w:tr w:rsidR="00E730A1" w:rsidRPr="000436EC" w14:paraId="3178D04A" w14:textId="77777777" w:rsidTr="00CF1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3836A5" w14:textId="6F51F411" w:rsidR="00E730A1" w:rsidRPr="00E730A1" w:rsidRDefault="00E730A1" w:rsidP="00293EEF">
            <w:r w:rsidRPr="00E730A1">
              <w:lastRenderedPageBreak/>
              <w:t>Drive Enabled</w:t>
            </w:r>
          </w:p>
        </w:tc>
        <w:tc>
          <w:tcPr>
            <w:tcW w:w="4675" w:type="dxa"/>
          </w:tcPr>
          <w:p w14:paraId="3C0D1368" w14:textId="43FB7B59" w:rsidR="00E730A1" w:rsidRPr="000436EC" w:rsidRDefault="000436EC" w:rsidP="00293EEF">
            <w:pPr>
              <w:cnfStyle w:val="000000100000" w:firstRow="0" w:lastRow="0" w:firstColumn="0" w:lastColumn="0" w:oddVBand="0" w:evenVBand="0" w:oddHBand="1" w:evenHBand="0" w:firstRowFirstColumn="0" w:firstRowLastColumn="0" w:lastRowFirstColumn="0" w:lastRowLastColumn="0"/>
              <w:rPr>
                <w:lang w:val="en-GB"/>
              </w:rPr>
            </w:pPr>
            <w:r w:rsidRPr="000436EC">
              <w:rPr>
                <w:lang w:val="en-GB"/>
              </w:rPr>
              <w:t>=1: Drive(controller) is enabled</w:t>
            </w:r>
          </w:p>
          <w:p w14:paraId="61952351" w14:textId="21B7D150" w:rsidR="000436EC" w:rsidRPr="000436EC" w:rsidRDefault="000436EC" w:rsidP="00293EEF">
            <w:pPr>
              <w:cnfStyle w:val="000000100000" w:firstRow="0" w:lastRow="0" w:firstColumn="0" w:lastColumn="0" w:oddVBand="0" w:evenVBand="0" w:oddHBand="1" w:evenHBand="0" w:firstRowFirstColumn="0" w:firstRowLastColumn="0" w:lastRowFirstColumn="0" w:lastRowLastColumn="0"/>
              <w:rPr>
                <w:lang w:val="en-GB"/>
              </w:rPr>
            </w:pPr>
            <w:r w:rsidRPr="000436EC">
              <w:rPr>
                <w:lang w:val="en-GB"/>
              </w:rPr>
              <w:t>=0</w:t>
            </w:r>
            <w:r>
              <w:rPr>
                <w:lang w:val="en-GB"/>
              </w:rPr>
              <w:t>:</w:t>
            </w:r>
            <w:r w:rsidRPr="000436EC">
              <w:rPr>
                <w:lang w:val="en-GB"/>
              </w:rPr>
              <w:t xml:space="preserve"> Drive blocked, controller not a</w:t>
            </w:r>
            <w:r>
              <w:rPr>
                <w:lang w:val="en-GB"/>
              </w:rPr>
              <w:t>ctive.</w:t>
            </w:r>
          </w:p>
        </w:tc>
      </w:tr>
      <w:tr w:rsidR="00E730A1" w14:paraId="2FE70CC4" w14:textId="77777777" w:rsidTr="00CF1011">
        <w:tc>
          <w:tcPr>
            <w:cnfStyle w:val="001000000000" w:firstRow="0" w:lastRow="0" w:firstColumn="1" w:lastColumn="0" w:oddVBand="0" w:evenVBand="0" w:oddHBand="0" w:evenHBand="0" w:firstRowFirstColumn="0" w:firstRowLastColumn="0" w:lastRowFirstColumn="0" w:lastRowLastColumn="0"/>
            <w:tcW w:w="4675" w:type="dxa"/>
          </w:tcPr>
          <w:p w14:paraId="02DB7603" w14:textId="6CB4BDD8" w:rsidR="00E730A1" w:rsidRPr="00E730A1" w:rsidRDefault="00E730A1" w:rsidP="00293EEF">
            <w:r w:rsidRPr="00E730A1">
              <w:t>Operation Enabled</w:t>
            </w:r>
          </w:p>
        </w:tc>
        <w:tc>
          <w:tcPr>
            <w:tcW w:w="4675" w:type="dxa"/>
          </w:tcPr>
          <w:p w14:paraId="058708D0" w14:textId="77777777" w:rsidR="00E730A1" w:rsidRDefault="000436EC" w:rsidP="00293EEF">
            <w:pPr>
              <w:cnfStyle w:val="000000000000" w:firstRow="0" w:lastRow="0" w:firstColumn="0" w:lastColumn="0" w:oddVBand="0" w:evenVBand="0" w:oddHBand="0" w:evenHBand="0" w:firstRowFirstColumn="0" w:firstRowLastColumn="0" w:lastRowFirstColumn="0" w:lastRowLastColumn="0"/>
            </w:pPr>
            <w:r>
              <w:t>=1 Operation enabled, positioning possible.</w:t>
            </w:r>
          </w:p>
          <w:p w14:paraId="384AFD60" w14:textId="569C4477" w:rsidR="000436EC" w:rsidRDefault="000436EC" w:rsidP="00293EEF">
            <w:pPr>
              <w:cnfStyle w:val="000000000000" w:firstRow="0" w:lastRow="0" w:firstColumn="0" w:lastColumn="0" w:oddVBand="0" w:evenVBand="0" w:oddHBand="0" w:evenHBand="0" w:firstRowFirstColumn="0" w:firstRowLastColumn="0" w:lastRowFirstColumn="0" w:lastRowLastColumn="0"/>
            </w:pPr>
            <w:r>
              <w:t>=0: Stop active.</w:t>
            </w:r>
          </w:p>
        </w:tc>
      </w:tr>
      <w:tr w:rsidR="00E730A1" w14:paraId="79299915" w14:textId="77777777" w:rsidTr="00CF1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E19138" w14:textId="1CB0C3D9" w:rsidR="00E730A1" w:rsidRDefault="00E730A1" w:rsidP="00293EEF">
            <w:r>
              <w:t>Warning</w:t>
            </w:r>
          </w:p>
        </w:tc>
        <w:tc>
          <w:tcPr>
            <w:tcW w:w="4675" w:type="dxa"/>
          </w:tcPr>
          <w:p w14:paraId="6F14BC2B" w14:textId="77777777" w:rsidR="00E730A1" w:rsidRDefault="000436EC" w:rsidP="00293EEF">
            <w:pPr>
              <w:cnfStyle w:val="000000100000" w:firstRow="0" w:lastRow="0" w:firstColumn="0" w:lastColumn="0" w:oddVBand="0" w:evenVBand="0" w:oddHBand="1" w:evenHBand="0" w:firstRowFirstColumn="0" w:firstRowLastColumn="0" w:lastRowFirstColumn="0" w:lastRowLastColumn="0"/>
            </w:pPr>
            <w:r>
              <w:t>=1: Warning applied.</w:t>
            </w:r>
          </w:p>
          <w:p w14:paraId="618CFF43" w14:textId="4BBA4C99" w:rsidR="000436EC" w:rsidRDefault="000436EC" w:rsidP="00293EEF">
            <w:pPr>
              <w:cnfStyle w:val="000000100000" w:firstRow="0" w:lastRow="0" w:firstColumn="0" w:lastColumn="0" w:oddVBand="0" w:evenVBand="0" w:oddHBand="1" w:evenHBand="0" w:firstRowFirstColumn="0" w:firstRowLastColumn="0" w:lastRowFirstColumn="0" w:lastRowLastColumn="0"/>
            </w:pPr>
            <w:r>
              <w:t>=0: No warning present</w:t>
            </w:r>
          </w:p>
        </w:tc>
      </w:tr>
      <w:tr w:rsidR="00E730A1" w:rsidRPr="00DA465E" w14:paraId="4CC48FD4" w14:textId="77777777" w:rsidTr="00CF1011">
        <w:tc>
          <w:tcPr>
            <w:cnfStyle w:val="001000000000" w:firstRow="0" w:lastRow="0" w:firstColumn="1" w:lastColumn="0" w:oddVBand="0" w:evenVBand="0" w:oddHBand="0" w:evenHBand="0" w:firstRowFirstColumn="0" w:firstRowLastColumn="0" w:lastRowFirstColumn="0" w:lastRowLastColumn="0"/>
            <w:tcW w:w="4675" w:type="dxa"/>
          </w:tcPr>
          <w:p w14:paraId="4BE2C279" w14:textId="03085E41" w:rsidR="00E730A1" w:rsidRDefault="00E730A1" w:rsidP="00293EEF">
            <w:r>
              <w:t>Ready Enable</w:t>
            </w:r>
          </w:p>
        </w:tc>
        <w:tc>
          <w:tcPr>
            <w:tcW w:w="4675" w:type="dxa"/>
          </w:tcPr>
          <w:p w14:paraId="797EFCF3" w14:textId="378186C0" w:rsidR="00E730A1" w:rsidRPr="00DA465E" w:rsidRDefault="000436EC" w:rsidP="00293EEF">
            <w:pPr>
              <w:cnfStyle w:val="000000000000" w:firstRow="0" w:lastRow="0" w:firstColumn="0" w:lastColumn="0" w:oddVBand="0" w:evenVBand="0" w:oddHBand="0" w:evenHBand="0" w:firstRowFirstColumn="0" w:firstRowLastColumn="0" w:lastRowFirstColumn="0" w:lastRowLastColumn="0"/>
              <w:rPr>
                <w:lang w:val="en-GB"/>
              </w:rPr>
            </w:pPr>
            <w:r w:rsidRPr="00DA465E">
              <w:rPr>
                <w:lang w:val="en-GB"/>
              </w:rPr>
              <w:t xml:space="preserve">=1: </w:t>
            </w:r>
            <w:r w:rsidR="00DA465E" w:rsidRPr="00DA465E">
              <w:rPr>
                <w:lang w:val="en-GB"/>
              </w:rPr>
              <w:t>Ready f</w:t>
            </w:r>
            <w:r w:rsidR="00DA465E">
              <w:rPr>
                <w:lang w:val="en-GB"/>
              </w:rPr>
              <w:t>or Enable.</w:t>
            </w:r>
          </w:p>
          <w:p w14:paraId="554B81EF" w14:textId="544A0A7F" w:rsidR="000436EC" w:rsidRPr="00DA465E" w:rsidRDefault="000436EC" w:rsidP="00293EEF">
            <w:pPr>
              <w:cnfStyle w:val="000000000000" w:firstRow="0" w:lastRow="0" w:firstColumn="0" w:lastColumn="0" w:oddVBand="0" w:evenVBand="0" w:oddHBand="0" w:evenHBand="0" w:firstRowFirstColumn="0" w:firstRowLastColumn="0" w:lastRowFirstColumn="0" w:lastRowLastColumn="0"/>
              <w:rPr>
                <w:lang w:val="en-GB"/>
              </w:rPr>
            </w:pPr>
            <w:r w:rsidRPr="00DA465E">
              <w:rPr>
                <w:lang w:val="en-GB"/>
              </w:rPr>
              <w:t>=0</w:t>
            </w:r>
            <w:r w:rsidR="00DA465E">
              <w:rPr>
                <w:lang w:val="en-GB"/>
              </w:rPr>
              <w:t>: Not ready for Enable</w:t>
            </w:r>
            <w:r w:rsidRPr="00DA465E">
              <w:rPr>
                <w:lang w:val="en-GB"/>
              </w:rPr>
              <w:t>.</w:t>
            </w:r>
          </w:p>
        </w:tc>
      </w:tr>
      <w:tr w:rsidR="00E730A1" w:rsidRPr="00DA465E" w14:paraId="109CD806" w14:textId="77777777" w:rsidTr="00CF1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CEA856" w14:textId="781FAAFA" w:rsidR="00E730A1" w:rsidRDefault="00E730A1" w:rsidP="00293EEF">
            <w:r>
              <w:t>Halt</w:t>
            </w:r>
          </w:p>
        </w:tc>
        <w:tc>
          <w:tcPr>
            <w:tcW w:w="4675" w:type="dxa"/>
          </w:tcPr>
          <w:p w14:paraId="0D5530F9" w14:textId="77777777" w:rsidR="00E730A1" w:rsidRDefault="00DA465E" w:rsidP="00293EEF">
            <w:pPr>
              <w:cnfStyle w:val="000000100000" w:firstRow="0" w:lastRow="0" w:firstColumn="0" w:lastColumn="0" w:oddVBand="0" w:evenVBand="0" w:oddHBand="1" w:evenHBand="0" w:firstRowFirstColumn="0" w:firstRowLastColumn="0" w:lastRowFirstColumn="0" w:lastRowLastColumn="0"/>
              <w:rPr>
                <w:lang w:val="en-GB"/>
              </w:rPr>
            </w:pPr>
            <w:r w:rsidRPr="00DA465E">
              <w:rPr>
                <w:lang w:val="en-GB"/>
              </w:rPr>
              <w:t>=1: Halt is not active</w:t>
            </w:r>
            <w:r>
              <w:rPr>
                <w:lang w:val="en-GB"/>
              </w:rPr>
              <w:t>;</w:t>
            </w:r>
            <w:r w:rsidRPr="00DA465E">
              <w:rPr>
                <w:lang w:val="en-GB"/>
              </w:rPr>
              <w:t xml:space="preserve"> a</w:t>
            </w:r>
            <w:r>
              <w:rPr>
                <w:lang w:val="en-GB"/>
              </w:rPr>
              <w:t>xis can be moved.</w:t>
            </w:r>
          </w:p>
          <w:p w14:paraId="321CA96F" w14:textId="4645B126" w:rsidR="00DA465E" w:rsidRPr="00DA465E" w:rsidRDefault="00DA465E" w:rsidP="00293EEF">
            <w:pPr>
              <w:cnfStyle w:val="000000100000" w:firstRow="0" w:lastRow="0" w:firstColumn="0" w:lastColumn="0" w:oddVBand="0" w:evenVBand="0" w:oddHBand="1" w:evenHBand="0" w:firstRowFirstColumn="0" w:firstRowLastColumn="0" w:lastRowFirstColumn="0" w:lastRowLastColumn="0"/>
              <w:rPr>
                <w:lang w:val="en-GB"/>
              </w:rPr>
            </w:pPr>
            <w:r>
              <w:rPr>
                <w:lang w:val="en-GB"/>
              </w:rPr>
              <w:t>=0: Halt is active.</w:t>
            </w:r>
          </w:p>
        </w:tc>
      </w:tr>
      <w:tr w:rsidR="00E730A1" w:rsidRPr="00DA465E" w14:paraId="346638C2" w14:textId="77777777" w:rsidTr="00CF1011">
        <w:tc>
          <w:tcPr>
            <w:cnfStyle w:val="001000000000" w:firstRow="0" w:lastRow="0" w:firstColumn="1" w:lastColumn="0" w:oddVBand="0" w:evenVBand="0" w:oddHBand="0" w:evenHBand="0" w:firstRowFirstColumn="0" w:firstRowLastColumn="0" w:lastRowFirstColumn="0" w:lastRowLastColumn="0"/>
            <w:tcW w:w="4675" w:type="dxa"/>
          </w:tcPr>
          <w:p w14:paraId="6C1829B4" w14:textId="7D22833B" w:rsidR="00E730A1" w:rsidRDefault="00E730A1" w:rsidP="00293EEF">
            <w:r>
              <w:t>Acknowledge Start</w:t>
            </w:r>
          </w:p>
        </w:tc>
        <w:tc>
          <w:tcPr>
            <w:tcW w:w="4675" w:type="dxa"/>
          </w:tcPr>
          <w:p w14:paraId="23438EF6" w14:textId="53A3C4BC" w:rsidR="00E730A1" w:rsidRDefault="00DA465E" w:rsidP="00293EEF">
            <w:pPr>
              <w:cnfStyle w:val="000000000000" w:firstRow="0" w:lastRow="0" w:firstColumn="0" w:lastColumn="0" w:oddVBand="0" w:evenVBand="0" w:oddHBand="0" w:evenHBand="0" w:firstRowFirstColumn="0" w:firstRowLastColumn="0" w:lastRowFirstColumn="0" w:lastRowLastColumn="0"/>
              <w:rPr>
                <w:lang w:val="en-GB"/>
              </w:rPr>
            </w:pPr>
            <w:r w:rsidRPr="00DA465E">
              <w:rPr>
                <w:lang w:val="en-GB"/>
              </w:rPr>
              <w:t>=1 : Start executed(homing,jogging,po</w:t>
            </w:r>
            <w:r>
              <w:rPr>
                <w:lang w:val="en-GB"/>
              </w:rPr>
              <w:t>sitioning)</w:t>
            </w:r>
          </w:p>
          <w:p w14:paraId="7604E230" w14:textId="54303C03" w:rsidR="00DA465E" w:rsidRPr="00DA465E" w:rsidRDefault="00DA465E" w:rsidP="00293EEF">
            <w:pPr>
              <w:cnfStyle w:val="000000000000" w:firstRow="0" w:lastRow="0" w:firstColumn="0" w:lastColumn="0" w:oddVBand="0" w:evenVBand="0" w:oddHBand="0" w:evenHBand="0" w:firstRowFirstColumn="0" w:firstRowLastColumn="0" w:lastRowFirstColumn="0" w:lastRowLastColumn="0"/>
              <w:rPr>
                <w:lang w:val="en-GB"/>
              </w:rPr>
            </w:pPr>
            <w:r>
              <w:rPr>
                <w:lang w:val="en-GB"/>
              </w:rPr>
              <w:t>=0: Ready for start(homing,jogging,positioning)</w:t>
            </w:r>
          </w:p>
        </w:tc>
      </w:tr>
      <w:tr w:rsidR="00E730A1" w:rsidRPr="00DA465E" w14:paraId="7E984C98" w14:textId="77777777" w:rsidTr="00CF1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9C44EA" w14:textId="2810FE5E" w:rsidR="00E730A1" w:rsidRDefault="00E730A1" w:rsidP="00293EEF">
            <w:r>
              <w:t>Motion Complete</w:t>
            </w:r>
          </w:p>
        </w:tc>
        <w:tc>
          <w:tcPr>
            <w:tcW w:w="4675" w:type="dxa"/>
          </w:tcPr>
          <w:p w14:paraId="4E4D8078" w14:textId="77777777" w:rsidR="00E730A1" w:rsidRDefault="00DA465E" w:rsidP="00293EEF">
            <w:pPr>
              <w:cnfStyle w:val="000000100000" w:firstRow="0" w:lastRow="0" w:firstColumn="0" w:lastColumn="0" w:oddVBand="0" w:evenVBand="0" w:oddHBand="1" w:evenHBand="0" w:firstRowFirstColumn="0" w:firstRowLastColumn="0" w:lastRowFirstColumn="0" w:lastRowLastColumn="0"/>
              <w:rPr>
                <w:lang w:val="en-GB"/>
              </w:rPr>
            </w:pPr>
            <w:r w:rsidRPr="00DA465E">
              <w:rPr>
                <w:lang w:val="en-GB"/>
              </w:rPr>
              <w:t xml:space="preserve">=1 : Positioning job completed, where </w:t>
            </w:r>
            <w:r>
              <w:rPr>
                <w:lang w:val="en-GB"/>
              </w:rPr>
              <w:t>applicable with error</w:t>
            </w:r>
          </w:p>
          <w:p w14:paraId="160CA811" w14:textId="2ECB69A4" w:rsidR="00DA465E" w:rsidRPr="00DA465E" w:rsidRDefault="00DA465E" w:rsidP="00293EEF">
            <w:pPr>
              <w:cnfStyle w:val="000000100000" w:firstRow="0" w:lastRow="0" w:firstColumn="0" w:lastColumn="0" w:oddVBand="0" w:evenVBand="0" w:oddHBand="1" w:evenHBand="0" w:firstRowFirstColumn="0" w:firstRowLastColumn="0" w:lastRowFirstColumn="0" w:lastRowLastColumn="0"/>
              <w:rPr>
                <w:lang w:val="en-GB"/>
              </w:rPr>
            </w:pPr>
            <w:r>
              <w:rPr>
                <w:lang w:val="en-GB"/>
              </w:rPr>
              <w:t>=0 : Positioning job active</w:t>
            </w:r>
          </w:p>
        </w:tc>
      </w:tr>
      <w:tr w:rsidR="000436EC" w:rsidRPr="00DA465E" w14:paraId="1151F0FB" w14:textId="77777777" w:rsidTr="00CF1011">
        <w:tc>
          <w:tcPr>
            <w:cnfStyle w:val="001000000000" w:firstRow="0" w:lastRow="0" w:firstColumn="1" w:lastColumn="0" w:oddVBand="0" w:evenVBand="0" w:oddHBand="0" w:evenHBand="0" w:firstRowFirstColumn="0" w:firstRowLastColumn="0" w:lastRowFirstColumn="0" w:lastRowLastColumn="0"/>
            <w:tcW w:w="4675" w:type="dxa"/>
          </w:tcPr>
          <w:p w14:paraId="0605326A" w14:textId="309C9174" w:rsidR="000436EC" w:rsidRDefault="000436EC" w:rsidP="00293EEF">
            <w:r>
              <w:t>Absolute / Relative</w:t>
            </w:r>
          </w:p>
        </w:tc>
        <w:tc>
          <w:tcPr>
            <w:tcW w:w="4675" w:type="dxa"/>
          </w:tcPr>
          <w:p w14:paraId="1BC54056" w14:textId="77777777" w:rsidR="000436EC" w:rsidRDefault="00DA465E" w:rsidP="00293EEF">
            <w:pPr>
              <w:cnfStyle w:val="000000000000" w:firstRow="0" w:lastRow="0" w:firstColumn="0" w:lastColumn="0" w:oddVBand="0" w:evenVBand="0" w:oddHBand="0" w:evenHBand="0" w:firstRowFirstColumn="0" w:firstRowLastColumn="0" w:lastRowFirstColumn="0" w:lastRowLastColumn="0"/>
              <w:rPr>
                <w:lang w:val="en-GB"/>
              </w:rPr>
            </w:pPr>
            <w:r w:rsidRPr="00DA465E">
              <w:rPr>
                <w:lang w:val="en-GB"/>
              </w:rPr>
              <w:t>=1: Nominal value is relative t</w:t>
            </w:r>
            <w:r>
              <w:rPr>
                <w:lang w:val="en-GB"/>
              </w:rPr>
              <w:t>o the last nominal value.</w:t>
            </w:r>
          </w:p>
          <w:p w14:paraId="106BC42F" w14:textId="1BC1D353" w:rsidR="00DA465E" w:rsidRPr="00DA465E" w:rsidRDefault="00DA465E" w:rsidP="00293EEF">
            <w:pPr>
              <w:cnfStyle w:val="000000000000" w:firstRow="0" w:lastRow="0" w:firstColumn="0" w:lastColumn="0" w:oddVBand="0" w:evenVBand="0" w:oddHBand="0" w:evenHBand="0" w:firstRowFirstColumn="0" w:firstRowLastColumn="0" w:lastRowFirstColumn="0" w:lastRowLastColumn="0"/>
              <w:rPr>
                <w:lang w:val="en-GB"/>
              </w:rPr>
            </w:pPr>
            <w:r>
              <w:rPr>
                <w:lang w:val="en-GB"/>
              </w:rPr>
              <w:t>=0: Nominal value is absolute.</w:t>
            </w:r>
          </w:p>
        </w:tc>
      </w:tr>
      <w:tr w:rsidR="000436EC" w:rsidRPr="00DA465E" w14:paraId="4CCB90A7" w14:textId="77777777" w:rsidTr="00CF1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398C18" w14:textId="53BE7873" w:rsidR="000436EC" w:rsidRDefault="000436EC" w:rsidP="00293EEF">
            <w:r>
              <w:t>Control Mode Feedback</w:t>
            </w:r>
          </w:p>
        </w:tc>
        <w:tc>
          <w:tcPr>
            <w:tcW w:w="4675" w:type="dxa"/>
          </w:tcPr>
          <w:p w14:paraId="01C06411" w14:textId="1B8ABBC5" w:rsidR="000436EC" w:rsidRPr="00DA465E" w:rsidRDefault="00DA465E" w:rsidP="00293EEF">
            <w:pPr>
              <w:cnfStyle w:val="000000100000" w:firstRow="0" w:lastRow="0" w:firstColumn="0" w:lastColumn="0" w:oddVBand="0" w:evenVBand="0" w:oddHBand="1" w:evenHBand="0" w:firstRowFirstColumn="0" w:firstRowLastColumn="0" w:lastRowFirstColumn="0" w:lastRowLastColumn="0"/>
              <w:rPr>
                <w:lang w:val="en-GB"/>
              </w:rPr>
            </w:pPr>
            <w:r w:rsidRPr="00DA465E">
              <w:rPr>
                <w:lang w:val="en-GB"/>
              </w:rPr>
              <w:t>Return the Control mode a</w:t>
            </w:r>
            <w:r>
              <w:rPr>
                <w:lang w:val="en-GB"/>
              </w:rPr>
              <w:t>ccording to the bits set(Position control, Force mode, Velocity control)</w:t>
            </w:r>
          </w:p>
        </w:tc>
      </w:tr>
      <w:tr w:rsidR="000436EC" w:rsidRPr="000436EC" w14:paraId="5D4E049A" w14:textId="77777777" w:rsidTr="00CF1011">
        <w:tc>
          <w:tcPr>
            <w:cnfStyle w:val="001000000000" w:firstRow="0" w:lastRow="0" w:firstColumn="1" w:lastColumn="0" w:oddVBand="0" w:evenVBand="0" w:oddHBand="0" w:evenHBand="0" w:firstRowFirstColumn="0" w:firstRowLastColumn="0" w:lastRowFirstColumn="0" w:lastRowLastColumn="0"/>
            <w:tcW w:w="4675" w:type="dxa"/>
          </w:tcPr>
          <w:p w14:paraId="67AC860C" w14:textId="54121F81" w:rsidR="000436EC" w:rsidRPr="000436EC" w:rsidRDefault="000436EC" w:rsidP="00293EEF">
            <w:pPr>
              <w:rPr>
                <w:lang w:val="en-GB"/>
              </w:rPr>
            </w:pPr>
            <w:r w:rsidRPr="000436EC">
              <w:rPr>
                <w:lang w:val="en-GB"/>
              </w:rPr>
              <w:t>Feedback depending on Control M</w:t>
            </w:r>
            <w:r>
              <w:rPr>
                <w:lang w:val="en-GB"/>
              </w:rPr>
              <w:t>ode</w:t>
            </w:r>
          </w:p>
        </w:tc>
        <w:tc>
          <w:tcPr>
            <w:tcW w:w="4675" w:type="dxa"/>
          </w:tcPr>
          <w:p w14:paraId="7DA51889" w14:textId="77777777" w:rsidR="000436EC" w:rsidRDefault="00DA465E" w:rsidP="00293EEF">
            <w:pPr>
              <w:cnfStyle w:val="000000000000" w:firstRow="0" w:lastRow="0" w:firstColumn="0" w:lastColumn="0" w:oddVBand="0" w:evenVBand="0" w:oddHBand="0" w:evenHBand="0" w:firstRowFirstColumn="0" w:firstRowLastColumn="0" w:lastRowFirstColumn="0" w:lastRowLastColumn="0"/>
              <w:rPr>
                <w:lang w:val="en-GB"/>
              </w:rPr>
            </w:pPr>
            <w:r>
              <w:rPr>
                <w:lang w:val="en-GB"/>
              </w:rPr>
              <w:t>Returns feedback depending on Control mode :</w:t>
            </w:r>
          </w:p>
          <w:p w14:paraId="2F4BB735" w14:textId="77777777" w:rsidR="00DA465E" w:rsidRDefault="00DA465E" w:rsidP="00293EEF">
            <w:pPr>
              <w:cnfStyle w:val="000000000000" w:firstRow="0" w:lastRow="0" w:firstColumn="0" w:lastColumn="0" w:oddVBand="0" w:evenVBand="0" w:oddHBand="0" w:evenHBand="0" w:firstRowFirstColumn="0" w:firstRowLastColumn="0" w:lastRowFirstColumn="0" w:lastRowLastColumn="0"/>
              <w:rPr>
                <w:lang w:val="en-GB"/>
              </w:rPr>
            </w:pPr>
            <w:r>
              <w:rPr>
                <w:lang w:val="en-GB"/>
              </w:rPr>
              <w:t>Position control : return Velocity as % of base value.</w:t>
            </w:r>
          </w:p>
          <w:p w14:paraId="05A9AC15" w14:textId="77777777" w:rsidR="00DA465E" w:rsidRDefault="00DA465E" w:rsidP="00293EEF">
            <w:pPr>
              <w:cnfStyle w:val="000000000000" w:firstRow="0" w:lastRow="0" w:firstColumn="0" w:lastColumn="0" w:oddVBand="0" w:evenVBand="0" w:oddHBand="0" w:evenHBand="0" w:firstRowFirstColumn="0" w:firstRowLastColumn="0" w:lastRowFirstColumn="0" w:lastRowLastColumn="0"/>
              <w:rPr>
                <w:lang w:val="en-GB"/>
              </w:rPr>
            </w:pPr>
            <w:r>
              <w:rPr>
                <w:lang w:val="en-GB"/>
              </w:rPr>
              <w:t>Force mode : return Torque as % of the rated torque</w:t>
            </w:r>
          </w:p>
          <w:p w14:paraId="609F60B6" w14:textId="6B175DF8" w:rsidR="00DA465E" w:rsidRPr="000436EC" w:rsidRDefault="00DA465E" w:rsidP="00293EEF">
            <w:pPr>
              <w:cnfStyle w:val="000000000000" w:firstRow="0" w:lastRow="0" w:firstColumn="0" w:lastColumn="0" w:oddVBand="0" w:evenVBand="0" w:oddHBand="0" w:evenHBand="0" w:firstRowFirstColumn="0" w:firstRowLastColumn="0" w:lastRowFirstColumn="0" w:lastRowLastColumn="0"/>
              <w:rPr>
                <w:lang w:val="en-GB"/>
              </w:rPr>
            </w:pPr>
            <w:r>
              <w:rPr>
                <w:lang w:val="en-GB"/>
              </w:rPr>
              <w:t>Velocity control : no function, =0</w:t>
            </w:r>
          </w:p>
        </w:tc>
      </w:tr>
    </w:tbl>
    <w:p w14:paraId="5F4BEBC7" w14:textId="7A7CDC97" w:rsidR="00E730A1" w:rsidRDefault="00E730A1" w:rsidP="00293EEF">
      <w:pPr>
        <w:rPr>
          <w:lang w:val="en-GB"/>
        </w:rPr>
      </w:pPr>
    </w:p>
    <w:p w14:paraId="23278378" w14:textId="5AA99F79" w:rsidR="00DA465E" w:rsidRDefault="00DA465E" w:rsidP="00293EEF">
      <w:r w:rsidRPr="00DA465E">
        <w:t>Deze functionaliteiten zijn als v</w:t>
      </w:r>
      <w:r>
        <w:t>olgt omgezet naar eisen voor de FestoCap.</w:t>
      </w:r>
    </w:p>
    <w:tbl>
      <w:tblPr>
        <w:tblStyle w:val="Onopgemaaktetabel1"/>
        <w:tblW w:w="0" w:type="auto"/>
        <w:tblLook w:val="04A0" w:firstRow="1" w:lastRow="0" w:firstColumn="1" w:lastColumn="0" w:noHBand="0" w:noVBand="1"/>
      </w:tblPr>
      <w:tblGrid>
        <w:gridCol w:w="846"/>
        <w:gridCol w:w="8504"/>
      </w:tblGrid>
      <w:tr w:rsidR="00455D34" w14:paraId="62483A5F"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F80E37E" w14:textId="574EDB5A" w:rsidR="00455D34" w:rsidRDefault="00455D34" w:rsidP="00293EEF">
            <w:r>
              <w:t>FR1.7</w:t>
            </w:r>
          </w:p>
        </w:tc>
        <w:tc>
          <w:tcPr>
            <w:tcW w:w="8504" w:type="dxa"/>
          </w:tcPr>
          <w:p w14:paraId="362FC93F" w14:textId="729A9632" w:rsidR="00455D34" w:rsidRPr="00455D34" w:rsidRDefault="00455D34" w:rsidP="00293EEF">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FestoCap moet de status van de Drive op kunnen vragen</w:t>
            </w:r>
          </w:p>
        </w:tc>
      </w:tr>
      <w:tr w:rsidR="00455D34" w14:paraId="3CD99513"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93FA4D9" w14:textId="7FB6D173" w:rsidR="00455D34" w:rsidRDefault="00455D34" w:rsidP="00293EEF">
            <w:r>
              <w:t>FR1.8</w:t>
            </w:r>
          </w:p>
        </w:tc>
        <w:tc>
          <w:tcPr>
            <w:tcW w:w="8504" w:type="dxa"/>
          </w:tcPr>
          <w:p w14:paraId="07F4291B" w14:textId="7EA41ED4"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de status van de huidige operatie op kunnen vragen</w:t>
            </w:r>
          </w:p>
        </w:tc>
      </w:tr>
      <w:tr w:rsidR="00455D34" w14:paraId="58A17762" w14:textId="77777777" w:rsidTr="00455D34">
        <w:tc>
          <w:tcPr>
            <w:cnfStyle w:val="001000000000" w:firstRow="0" w:lastRow="0" w:firstColumn="1" w:lastColumn="0" w:oddVBand="0" w:evenVBand="0" w:oddHBand="0" w:evenHBand="0" w:firstRowFirstColumn="0" w:firstRowLastColumn="0" w:lastRowFirstColumn="0" w:lastRowLastColumn="0"/>
            <w:tcW w:w="846" w:type="dxa"/>
          </w:tcPr>
          <w:p w14:paraId="43A6EAF4" w14:textId="5DF7412E" w:rsidR="00455D34" w:rsidRDefault="00455D34" w:rsidP="00293EEF">
            <w:r>
              <w:t>FR1.9</w:t>
            </w:r>
          </w:p>
        </w:tc>
        <w:tc>
          <w:tcPr>
            <w:tcW w:w="8504" w:type="dxa"/>
          </w:tcPr>
          <w:p w14:paraId="0238D073" w14:textId="19A40029"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een warning of malfunction in de Festo motor kunnen herkennen</w:t>
            </w:r>
          </w:p>
        </w:tc>
      </w:tr>
      <w:tr w:rsidR="00455D34" w14:paraId="23321C65"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AA2759" w14:textId="2A46B0B6" w:rsidR="00455D34" w:rsidRDefault="00455D34" w:rsidP="00293EEF">
            <w:r>
              <w:t>FR1.10</w:t>
            </w:r>
          </w:p>
        </w:tc>
        <w:tc>
          <w:tcPr>
            <w:tcW w:w="8504" w:type="dxa"/>
          </w:tcPr>
          <w:p w14:paraId="456DDFDE" w14:textId="7590661C"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op kunnen vragen of de Festo motor enabled kan worden.</w:t>
            </w:r>
          </w:p>
        </w:tc>
      </w:tr>
      <w:tr w:rsidR="00455D34" w14:paraId="1D790075" w14:textId="77777777" w:rsidTr="00455D34">
        <w:tc>
          <w:tcPr>
            <w:cnfStyle w:val="001000000000" w:firstRow="0" w:lastRow="0" w:firstColumn="1" w:lastColumn="0" w:oddVBand="0" w:evenVBand="0" w:oddHBand="0" w:evenHBand="0" w:firstRowFirstColumn="0" w:firstRowLastColumn="0" w:lastRowFirstColumn="0" w:lastRowLastColumn="0"/>
            <w:tcW w:w="846" w:type="dxa"/>
          </w:tcPr>
          <w:p w14:paraId="0BCCB0A4" w14:textId="0D644607" w:rsidR="00455D34" w:rsidRDefault="00455D34" w:rsidP="00293EEF">
            <w:r>
              <w:t>FR1.11</w:t>
            </w:r>
          </w:p>
        </w:tc>
        <w:tc>
          <w:tcPr>
            <w:tcW w:w="8504" w:type="dxa"/>
          </w:tcPr>
          <w:p w14:paraId="547812E0" w14:textId="7DB45FD0"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op kunnen vragen of Halt geactiveerd is</w:t>
            </w:r>
          </w:p>
        </w:tc>
      </w:tr>
      <w:tr w:rsidR="00455D34" w14:paraId="6B21BBA8"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3ACD008" w14:textId="1B70BC10" w:rsidR="00455D34" w:rsidRDefault="00455D34" w:rsidP="00293EEF">
            <w:r>
              <w:t>FR1.12</w:t>
            </w:r>
          </w:p>
        </w:tc>
        <w:tc>
          <w:tcPr>
            <w:tcW w:w="8504" w:type="dxa"/>
          </w:tcPr>
          <w:p w14:paraId="46133D41" w14:textId="46A143A4"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op kunnen vragen of de Festo motor klaar is om te start</w:t>
            </w:r>
          </w:p>
        </w:tc>
      </w:tr>
      <w:tr w:rsidR="00455D34" w14:paraId="275BD31A" w14:textId="77777777" w:rsidTr="00455D34">
        <w:tc>
          <w:tcPr>
            <w:cnfStyle w:val="001000000000" w:firstRow="0" w:lastRow="0" w:firstColumn="1" w:lastColumn="0" w:oddVBand="0" w:evenVBand="0" w:oddHBand="0" w:evenHBand="0" w:firstRowFirstColumn="0" w:firstRowLastColumn="0" w:lastRowFirstColumn="0" w:lastRowLastColumn="0"/>
            <w:tcW w:w="846" w:type="dxa"/>
          </w:tcPr>
          <w:p w14:paraId="5CF4E0F0" w14:textId="1DFC9E42" w:rsidR="00455D34" w:rsidRDefault="00455D34" w:rsidP="00293EEF">
            <w:r>
              <w:t>FR1.13</w:t>
            </w:r>
          </w:p>
        </w:tc>
        <w:tc>
          <w:tcPr>
            <w:tcW w:w="8504" w:type="dxa"/>
          </w:tcPr>
          <w:p w14:paraId="0828FC18" w14:textId="07B59A80"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op kunnen vragen of de bewegingsopdracht voltooid is</w:t>
            </w:r>
          </w:p>
        </w:tc>
      </w:tr>
      <w:tr w:rsidR="00455D34" w14:paraId="24BC4CFE"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1AA1D40" w14:textId="27EAC693" w:rsidR="00455D34" w:rsidRDefault="00455D34" w:rsidP="00293EEF">
            <w:r>
              <w:t>FR1.14</w:t>
            </w:r>
          </w:p>
        </w:tc>
        <w:tc>
          <w:tcPr>
            <w:tcW w:w="8504" w:type="dxa"/>
          </w:tcPr>
          <w:p w14:paraId="29AB1E76" w14:textId="3966391F"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op kunnen vragen of de bewegingsopdracht een absolute of relatieve positie is</w:t>
            </w:r>
          </w:p>
        </w:tc>
      </w:tr>
      <w:tr w:rsidR="00455D34" w14:paraId="3362D1E4" w14:textId="77777777" w:rsidTr="00455D34">
        <w:tc>
          <w:tcPr>
            <w:cnfStyle w:val="001000000000" w:firstRow="0" w:lastRow="0" w:firstColumn="1" w:lastColumn="0" w:oddVBand="0" w:evenVBand="0" w:oddHBand="0" w:evenHBand="0" w:firstRowFirstColumn="0" w:firstRowLastColumn="0" w:lastRowFirstColumn="0" w:lastRowLastColumn="0"/>
            <w:tcW w:w="846" w:type="dxa"/>
          </w:tcPr>
          <w:p w14:paraId="6C707EA2" w14:textId="4E97A55F" w:rsidR="00455D34" w:rsidRDefault="00455D34" w:rsidP="00293EEF">
            <w:r>
              <w:t>FR1.15</w:t>
            </w:r>
          </w:p>
        </w:tc>
        <w:tc>
          <w:tcPr>
            <w:tcW w:w="8504" w:type="dxa"/>
          </w:tcPr>
          <w:p w14:paraId="15C7F731" w14:textId="1630E290" w:rsidR="00455D34" w:rsidRDefault="00455D34" w:rsidP="00293EEF">
            <w:pPr>
              <w:cnfStyle w:val="000000000000" w:firstRow="0" w:lastRow="0" w:firstColumn="0" w:lastColumn="0" w:oddVBand="0" w:evenVBand="0" w:oddHBand="0" w:evenHBand="0" w:firstRowFirstColumn="0" w:firstRowLastColumn="0" w:lastRowFirstColumn="0" w:lastRowLastColumn="0"/>
            </w:pPr>
            <w:r>
              <w:t>De FestoCap moet de huidige positie van de Festo motor op kunnen vragen</w:t>
            </w:r>
          </w:p>
        </w:tc>
      </w:tr>
      <w:tr w:rsidR="00455D34" w14:paraId="6436635F"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1DEB675" w14:textId="6B055031" w:rsidR="00455D34" w:rsidRPr="00455D34" w:rsidRDefault="00455D34" w:rsidP="00293EEF">
            <w:pPr>
              <w:rPr>
                <w:b w:val="0"/>
                <w:bCs w:val="0"/>
              </w:rPr>
            </w:pPr>
            <w:r>
              <w:t>FR1.16</w:t>
            </w:r>
          </w:p>
        </w:tc>
        <w:tc>
          <w:tcPr>
            <w:tcW w:w="8504" w:type="dxa"/>
          </w:tcPr>
          <w:p w14:paraId="1AA26CD8" w14:textId="32B70244" w:rsidR="00455D34" w:rsidRDefault="00455D34" w:rsidP="00293EEF">
            <w:pPr>
              <w:cnfStyle w:val="000000100000" w:firstRow="0" w:lastRow="0" w:firstColumn="0" w:lastColumn="0" w:oddVBand="0" w:evenVBand="0" w:oddHBand="1" w:evenHBand="0" w:firstRowFirstColumn="0" w:firstRowLastColumn="0" w:lastRowFirstColumn="0" w:lastRowLastColumn="0"/>
            </w:pPr>
            <w:r>
              <w:t>De FestoCap moet de ingestelde snelheid van de Festo motor op kunnen vragen</w:t>
            </w:r>
          </w:p>
        </w:tc>
      </w:tr>
    </w:tbl>
    <w:p w14:paraId="7A8F16BC" w14:textId="77777777" w:rsidR="00DA465E" w:rsidRPr="00DA465E" w:rsidRDefault="00DA465E" w:rsidP="00293EEF"/>
    <w:p w14:paraId="4C6EF5A6" w14:textId="049AF35F" w:rsidR="00FC3944" w:rsidRDefault="00FC3944" w:rsidP="00FC3944">
      <w:pPr>
        <w:pStyle w:val="Kop3"/>
      </w:pPr>
      <w:r>
        <w:t>Communicatie tussen de FestoCap en de Festo motor</w:t>
      </w:r>
    </w:p>
    <w:p w14:paraId="43B35783" w14:textId="72D978CB" w:rsidR="00FC3944" w:rsidRDefault="00FC3944" w:rsidP="00FC3944">
      <w:r>
        <w:t xml:space="preserve">Voor het aansturen van de Festo motor moet er de </w:t>
      </w:r>
      <w:r w:rsidRPr="00FF61D0">
        <w:t xml:space="preserve">mogelijkheid zijn om berichten te kunnen versturen en ontvangen </w:t>
      </w:r>
      <w:r w:rsidR="00325F5F">
        <w:t>van</w:t>
      </w:r>
      <w:r w:rsidRPr="00FF61D0">
        <w:t xml:space="preserve"> Festo motor</w:t>
      </w:r>
      <w:r>
        <w:t>. Om dit te kunnen realiseren moet er naar de</w:t>
      </w:r>
      <w:r w:rsidR="00325F5F">
        <w:t xml:space="preserve"> beschikbare</w:t>
      </w:r>
      <w:r>
        <w:t xml:space="preserve"> software aan zowel de kant van de FestoCap als die van de Festo Motor. Vervolgens moet er ook vastgesteld worden </w:t>
      </w:r>
      <w:r>
        <w:lastRenderedPageBreak/>
        <w:t>hoe deze berichten er uit komen te zien.  Ten slotte is het ook belangrijk om een verbinding tussen de programma’s te onderhouden, natuurlijk is een stabiele verbinding vereist maar de FestoCap moet ook functioneren als de verbinding wegvalt.</w:t>
      </w:r>
      <w:r w:rsidR="00E730A1">
        <w:t xml:space="preserve"> Zo zijn er de volgende requirements aan de FestoCap gesteld betreffende connectie en communicatie :</w:t>
      </w:r>
    </w:p>
    <w:tbl>
      <w:tblPr>
        <w:tblStyle w:val="Onopgemaaktetabel1"/>
        <w:tblW w:w="0" w:type="auto"/>
        <w:tblLook w:val="04A0" w:firstRow="1" w:lastRow="0" w:firstColumn="1" w:lastColumn="0" w:noHBand="0" w:noVBand="1"/>
      </w:tblPr>
      <w:tblGrid>
        <w:gridCol w:w="723"/>
        <w:gridCol w:w="8627"/>
      </w:tblGrid>
      <w:tr w:rsidR="00455D34" w14:paraId="7B58B304"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429EBC3" w14:textId="7B41C6F1" w:rsidR="00455D34" w:rsidRDefault="00455D34" w:rsidP="00FC3944">
            <w:r>
              <w:t>FR2.1</w:t>
            </w:r>
          </w:p>
        </w:tc>
        <w:tc>
          <w:tcPr>
            <w:tcW w:w="8646" w:type="dxa"/>
          </w:tcPr>
          <w:p w14:paraId="134C90B9" w14:textId="25E66E80" w:rsidR="00455D34" w:rsidRPr="00455D34" w:rsidRDefault="00455D34" w:rsidP="00FC3944">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FestoCap moet kunnen verbinden met een Festo motor</w:t>
            </w:r>
          </w:p>
        </w:tc>
      </w:tr>
      <w:tr w:rsidR="00455D34" w14:paraId="51E38974"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D45E54C" w14:textId="13D46FBB" w:rsidR="00455D34" w:rsidRDefault="00455D34" w:rsidP="00FC3944">
            <w:r>
              <w:t>FR2.2</w:t>
            </w:r>
          </w:p>
        </w:tc>
        <w:tc>
          <w:tcPr>
            <w:tcW w:w="8646" w:type="dxa"/>
          </w:tcPr>
          <w:p w14:paraId="14D887EF" w14:textId="2746415A" w:rsidR="00455D34" w:rsidRDefault="00455D34" w:rsidP="00FC3944">
            <w:pPr>
              <w:cnfStyle w:val="000000100000" w:firstRow="0" w:lastRow="0" w:firstColumn="0" w:lastColumn="0" w:oddVBand="0" w:evenVBand="0" w:oddHBand="1" w:evenHBand="0" w:firstRowFirstColumn="0" w:firstRowLastColumn="0" w:lastRowFirstColumn="0" w:lastRowLastColumn="0"/>
            </w:pPr>
            <w:r>
              <w:t>De FestoCap moet de verbinding kunnen verbreken met een Festo motor</w:t>
            </w:r>
          </w:p>
        </w:tc>
      </w:tr>
      <w:tr w:rsidR="00455D34" w14:paraId="744AA5DB"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2E815137" w14:textId="77E73EBC" w:rsidR="00455D34" w:rsidRDefault="00455D34" w:rsidP="00FC3944">
            <w:r>
              <w:t>FR2.3</w:t>
            </w:r>
          </w:p>
        </w:tc>
        <w:tc>
          <w:tcPr>
            <w:tcW w:w="8646" w:type="dxa"/>
          </w:tcPr>
          <w:p w14:paraId="211D18BC" w14:textId="0D7A7904" w:rsidR="00455D34" w:rsidRDefault="00455D34" w:rsidP="00FC3944">
            <w:pPr>
              <w:cnfStyle w:val="000000000000" w:firstRow="0" w:lastRow="0" w:firstColumn="0" w:lastColumn="0" w:oddVBand="0" w:evenVBand="0" w:oddHBand="0" w:evenHBand="0" w:firstRowFirstColumn="0" w:firstRowLastColumn="0" w:lastRowFirstColumn="0" w:lastRowLastColumn="0"/>
            </w:pPr>
            <w:r>
              <w:t>De FestoCap moet verbindingsfouten kunnen herkennen en weergeven aan de gebruiker</w:t>
            </w:r>
          </w:p>
        </w:tc>
      </w:tr>
      <w:tr w:rsidR="00455D34" w14:paraId="4CE2A8EE"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DAC686F" w14:textId="631F6B5B" w:rsidR="00455D34" w:rsidRDefault="00455D34" w:rsidP="00FC3944">
            <w:r>
              <w:t>FR2.4</w:t>
            </w:r>
          </w:p>
        </w:tc>
        <w:tc>
          <w:tcPr>
            <w:tcW w:w="8646" w:type="dxa"/>
          </w:tcPr>
          <w:p w14:paraId="6EC9C049" w14:textId="32157EC0" w:rsidR="00455D34" w:rsidRDefault="00455D34" w:rsidP="00FC3944">
            <w:pPr>
              <w:cnfStyle w:val="000000100000" w:firstRow="0" w:lastRow="0" w:firstColumn="0" w:lastColumn="0" w:oddVBand="0" w:evenVBand="0" w:oddHBand="1" w:evenHBand="0" w:firstRowFirstColumn="0" w:firstRowLastColumn="0" w:lastRowFirstColumn="0" w:lastRowLastColumn="0"/>
            </w:pPr>
            <w:r>
              <w:t>De FestoCap moet berichten kunnen versturen naar een Festo motor</w:t>
            </w:r>
          </w:p>
        </w:tc>
      </w:tr>
      <w:tr w:rsidR="00455D34" w14:paraId="504ECF06"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664D8347" w14:textId="70AB6612" w:rsidR="00455D34" w:rsidRDefault="00455D34" w:rsidP="00FC3944">
            <w:r>
              <w:t>FR2.5</w:t>
            </w:r>
          </w:p>
        </w:tc>
        <w:tc>
          <w:tcPr>
            <w:tcW w:w="8646" w:type="dxa"/>
          </w:tcPr>
          <w:p w14:paraId="22BD3960" w14:textId="5A2F5E9D" w:rsidR="00455D34" w:rsidRDefault="00455D34" w:rsidP="00FC3944">
            <w:pPr>
              <w:cnfStyle w:val="000000000000" w:firstRow="0" w:lastRow="0" w:firstColumn="0" w:lastColumn="0" w:oddVBand="0" w:evenVBand="0" w:oddHBand="0" w:evenHBand="0" w:firstRowFirstColumn="0" w:firstRowLastColumn="0" w:lastRowFirstColumn="0" w:lastRowLastColumn="0"/>
            </w:pPr>
            <w:r>
              <w:t>De FestoCap moet berichten kunnen ontvangen van een Festo motor</w:t>
            </w:r>
          </w:p>
        </w:tc>
      </w:tr>
    </w:tbl>
    <w:p w14:paraId="7DFE19DC" w14:textId="36578E17" w:rsidR="00325F5F" w:rsidRDefault="00325F5F" w:rsidP="00325F5F">
      <w:pPr>
        <w:pStyle w:val="Kop3"/>
      </w:pPr>
      <w:r>
        <w:t>User Interface</w:t>
      </w:r>
    </w:p>
    <w:p w14:paraId="57F2DDFF" w14:textId="007BE3D9" w:rsidR="00325F5F" w:rsidRDefault="00325F5F" w:rsidP="00325F5F">
      <w:r>
        <w:t xml:space="preserve">Omdat de FestoCap een product </w:t>
      </w:r>
      <w:r w:rsidR="00716C33">
        <w:t>is dat ingezet wordt door Gibas zal er ook een uiteindelijk een duidelijk user interface moeten komen. Grafisch Design valt niet onder de stageopdracht, maar het is wel tot een bepaalde mate van toepassing om de functies van de FestoCap duidelijk weer te geven.</w:t>
      </w:r>
      <w:r w:rsidR="003C5D5C">
        <w:t xml:space="preserve"> </w:t>
      </w:r>
      <w:r w:rsidR="00716C33">
        <w:t>Na meerdere besprekingen met de stagebegeleider zijn de volgende requirements voor de user interface naar voren gekomen:</w:t>
      </w:r>
    </w:p>
    <w:tbl>
      <w:tblPr>
        <w:tblStyle w:val="Onopgemaaktetabel1"/>
        <w:tblW w:w="0" w:type="auto"/>
        <w:tblLook w:val="04A0" w:firstRow="1" w:lastRow="0" w:firstColumn="1" w:lastColumn="0" w:noHBand="0" w:noVBand="1"/>
      </w:tblPr>
      <w:tblGrid>
        <w:gridCol w:w="835"/>
        <w:gridCol w:w="8515"/>
      </w:tblGrid>
      <w:tr w:rsidR="00455D34" w14:paraId="50B1B58B" w14:textId="77777777" w:rsidTr="00907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8398F9" w14:textId="7828D371" w:rsidR="00455D34" w:rsidRDefault="00455D34" w:rsidP="00325F5F">
            <w:r>
              <w:t>FR3.1</w:t>
            </w:r>
          </w:p>
        </w:tc>
        <w:tc>
          <w:tcPr>
            <w:tcW w:w="0" w:type="auto"/>
          </w:tcPr>
          <w:p w14:paraId="0B70FA1A" w14:textId="72DD7FFA" w:rsidR="00455D34" w:rsidRPr="00455D34" w:rsidRDefault="00455D34" w:rsidP="00325F5F">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gebruiker moet vanuit de user interface een positie kunnen invoeren voor de Festo motor</w:t>
            </w:r>
          </w:p>
        </w:tc>
      </w:tr>
      <w:tr w:rsidR="00455D34" w14:paraId="40FCA190"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81FEFC" w14:textId="53DBD2AE" w:rsidR="00455D34" w:rsidRDefault="00455D34" w:rsidP="00325F5F">
            <w:r>
              <w:t>FR3.2</w:t>
            </w:r>
          </w:p>
        </w:tc>
        <w:tc>
          <w:tcPr>
            <w:tcW w:w="0" w:type="auto"/>
          </w:tcPr>
          <w:p w14:paraId="3962B274" w14:textId="77777777" w:rsidR="0090708E" w:rsidRDefault="00455D34" w:rsidP="00325F5F">
            <w:pPr>
              <w:cnfStyle w:val="000000100000" w:firstRow="0" w:lastRow="0" w:firstColumn="0" w:lastColumn="0" w:oddVBand="0" w:evenVBand="0" w:oddHBand="1" w:evenHBand="0" w:firstRowFirstColumn="0" w:firstRowLastColumn="0" w:lastRowFirstColumn="0" w:lastRowLastColumn="0"/>
            </w:pPr>
            <w:r>
              <w:t xml:space="preserve">De gebruiker moet vanuit de user interface een variabele in PolyScope als positie </w:t>
            </w:r>
          </w:p>
          <w:p w14:paraId="4C8E7FAB" w14:textId="4305322D" w:rsidR="00455D34" w:rsidRDefault="00455D34" w:rsidP="00325F5F">
            <w:pPr>
              <w:cnfStyle w:val="000000100000" w:firstRow="0" w:lastRow="0" w:firstColumn="0" w:lastColumn="0" w:oddVBand="0" w:evenVBand="0" w:oddHBand="1" w:evenHBand="0" w:firstRowFirstColumn="0" w:firstRowLastColumn="0" w:lastRowFirstColumn="0" w:lastRowLastColumn="0"/>
            </w:pPr>
            <w:r>
              <w:t>voor de Festo motor invoeren</w:t>
            </w:r>
          </w:p>
        </w:tc>
      </w:tr>
      <w:tr w:rsidR="00455D34" w14:paraId="0085293B"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0EFE00A3" w14:textId="05F08709" w:rsidR="00455D34" w:rsidRDefault="00455D34" w:rsidP="00325F5F">
            <w:r>
              <w:t>FR3.3</w:t>
            </w:r>
          </w:p>
        </w:tc>
        <w:tc>
          <w:tcPr>
            <w:tcW w:w="0" w:type="auto"/>
          </w:tcPr>
          <w:p w14:paraId="36CEE47C" w14:textId="321FF4C5"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een home commando uit kunnen voeren</w:t>
            </w:r>
          </w:p>
        </w:tc>
      </w:tr>
      <w:tr w:rsidR="00455D34" w14:paraId="1F9114F1"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3B393" w14:textId="47EF5EBC" w:rsidR="00455D34" w:rsidRDefault="00455D34" w:rsidP="00325F5F">
            <w:r>
              <w:t>FR3.4</w:t>
            </w:r>
          </w:p>
        </w:tc>
        <w:tc>
          <w:tcPr>
            <w:tcW w:w="0" w:type="auto"/>
          </w:tcPr>
          <w:p w14:paraId="0F8B6952" w14:textId="416B233D"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aan kunnen geven of de positie relatief is</w:t>
            </w:r>
          </w:p>
        </w:tc>
      </w:tr>
      <w:tr w:rsidR="00455D34" w14:paraId="5D8461E7"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7CD4CDF3" w14:textId="214C4C5D" w:rsidR="00455D34" w:rsidRDefault="00455D34" w:rsidP="00325F5F">
            <w:r>
              <w:t>FR3.5</w:t>
            </w:r>
          </w:p>
        </w:tc>
        <w:tc>
          <w:tcPr>
            <w:tcW w:w="0" w:type="auto"/>
          </w:tcPr>
          <w:p w14:paraId="1BDD1D92" w14:textId="487CF521"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aan kunnen geven of de positie absoluut is</w:t>
            </w:r>
          </w:p>
        </w:tc>
      </w:tr>
      <w:tr w:rsidR="00455D34" w14:paraId="53C55BD2"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6E17C3" w14:textId="47751207" w:rsidR="00455D34" w:rsidRDefault="00455D34" w:rsidP="00325F5F">
            <w:r>
              <w:t>FR3.6</w:t>
            </w:r>
          </w:p>
        </w:tc>
        <w:tc>
          <w:tcPr>
            <w:tcW w:w="0" w:type="auto"/>
          </w:tcPr>
          <w:p w14:paraId="29C99786" w14:textId="77777777" w:rsidR="0090708E"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aan kunnen geven of PolyScope moet</w:t>
            </w:r>
          </w:p>
          <w:p w14:paraId="3AACD3DA" w14:textId="1A64D845" w:rsidR="00455D34" w:rsidRDefault="00455D34" w:rsidP="00325F5F">
            <w:pPr>
              <w:cnfStyle w:val="000000100000" w:firstRow="0" w:lastRow="0" w:firstColumn="0" w:lastColumn="0" w:oddVBand="0" w:evenVBand="0" w:oddHBand="1" w:evenHBand="0" w:firstRowFirstColumn="0" w:firstRowLastColumn="0" w:lastRowFirstColumn="0" w:lastRowLastColumn="0"/>
            </w:pPr>
            <w:r>
              <w:t xml:space="preserve"> wachten tot het commando uitgevoerd is</w:t>
            </w:r>
          </w:p>
        </w:tc>
      </w:tr>
      <w:tr w:rsidR="00455D34" w14:paraId="7FA03AC7"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5EABDC33" w14:textId="2CC713CA" w:rsidR="00455D34" w:rsidRDefault="00455D34" w:rsidP="00325F5F">
            <w:r>
              <w:t>FR3.7</w:t>
            </w:r>
          </w:p>
        </w:tc>
        <w:tc>
          <w:tcPr>
            <w:tcW w:w="0" w:type="auto"/>
          </w:tcPr>
          <w:p w14:paraId="55605789" w14:textId="7A926EA6"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een IP in kunnen voeren om mee te verbinden</w:t>
            </w:r>
          </w:p>
        </w:tc>
      </w:tr>
      <w:tr w:rsidR="00455D34" w14:paraId="4F7FF24B"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064281" w14:textId="5BDD0778" w:rsidR="00455D34" w:rsidRDefault="00455D34" w:rsidP="00325F5F">
            <w:r>
              <w:t>FR3.8</w:t>
            </w:r>
          </w:p>
        </w:tc>
        <w:tc>
          <w:tcPr>
            <w:tcW w:w="0" w:type="auto"/>
          </w:tcPr>
          <w:p w14:paraId="40FBCF5E" w14:textId="022B8126"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een Port in kunnen voeren om mee te verbinden</w:t>
            </w:r>
          </w:p>
        </w:tc>
      </w:tr>
      <w:tr w:rsidR="00455D34" w14:paraId="55A8E67B"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4A391414" w14:textId="1F2489C4" w:rsidR="00455D34" w:rsidRDefault="00455D34" w:rsidP="00325F5F">
            <w:r>
              <w:t>FR3.9</w:t>
            </w:r>
          </w:p>
        </w:tc>
        <w:tc>
          <w:tcPr>
            <w:tcW w:w="0" w:type="auto"/>
          </w:tcPr>
          <w:p w14:paraId="7A7EFACA" w14:textId="3D323571"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een enable commando uit kunnen voeren</w:t>
            </w:r>
          </w:p>
        </w:tc>
      </w:tr>
      <w:tr w:rsidR="00455D34" w14:paraId="10013488"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6EE606" w14:textId="32184E87" w:rsidR="00455D34" w:rsidRDefault="00455D34" w:rsidP="00325F5F">
            <w:r>
              <w:t>FR3.10</w:t>
            </w:r>
          </w:p>
        </w:tc>
        <w:tc>
          <w:tcPr>
            <w:tcW w:w="0" w:type="auto"/>
          </w:tcPr>
          <w:p w14:paraId="4B9EDFD0" w14:textId="0AC42FEA"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kunnen verbinden met een Festo motor</w:t>
            </w:r>
          </w:p>
        </w:tc>
      </w:tr>
      <w:tr w:rsidR="00455D34" w14:paraId="6B8F5F75"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3FD28806" w14:textId="65155880" w:rsidR="00455D34" w:rsidRDefault="00455D34" w:rsidP="00325F5F">
            <w:r>
              <w:t>FR3.11</w:t>
            </w:r>
          </w:p>
        </w:tc>
        <w:tc>
          <w:tcPr>
            <w:tcW w:w="0" w:type="auto"/>
          </w:tcPr>
          <w:p w14:paraId="1948F55D" w14:textId="707B28A0"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de verbinding met een Festo motor kunnen verbreken</w:t>
            </w:r>
          </w:p>
        </w:tc>
      </w:tr>
      <w:tr w:rsidR="00455D34" w14:paraId="1D88ED94"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EB3463" w14:textId="7E2FB3E7" w:rsidR="00455D34" w:rsidRDefault="00455D34" w:rsidP="00325F5F">
            <w:r>
              <w:t>FR3.12</w:t>
            </w:r>
          </w:p>
        </w:tc>
        <w:tc>
          <w:tcPr>
            <w:tcW w:w="0" w:type="auto"/>
          </w:tcPr>
          <w:p w14:paraId="18D97D3D" w14:textId="77777777" w:rsidR="0090708E" w:rsidRDefault="00455D34" w:rsidP="00325F5F">
            <w:pPr>
              <w:cnfStyle w:val="000000100000" w:firstRow="0" w:lastRow="0" w:firstColumn="0" w:lastColumn="0" w:oddVBand="0" w:evenVBand="0" w:oddHBand="1" w:evenHBand="0" w:firstRowFirstColumn="0" w:firstRowLastColumn="0" w:lastRowFirstColumn="0" w:lastRowLastColumn="0"/>
            </w:pPr>
            <w:r>
              <w:t xml:space="preserve">De gebruiker moet vanuit de user interface kunnen selecteren of er verbonden moet </w:t>
            </w:r>
          </w:p>
          <w:p w14:paraId="764DEE7B" w14:textId="1865EA48" w:rsidR="00455D34" w:rsidRDefault="00455D34" w:rsidP="00325F5F">
            <w:pPr>
              <w:cnfStyle w:val="000000100000" w:firstRow="0" w:lastRow="0" w:firstColumn="0" w:lastColumn="0" w:oddVBand="0" w:evenVBand="0" w:oddHBand="1" w:evenHBand="0" w:firstRowFirstColumn="0" w:firstRowLastColumn="0" w:lastRowFirstColumn="0" w:lastRowLastColumn="0"/>
            </w:pPr>
            <w:r>
              <w:t>worden bij het opstarten van PolyScope</w:t>
            </w:r>
          </w:p>
        </w:tc>
      </w:tr>
      <w:tr w:rsidR="00455D34" w14:paraId="5C5EF1A1"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3D2CC199" w14:textId="4A55FA6F" w:rsidR="00455D34" w:rsidRDefault="00455D34" w:rsidP="00325F5F">
            <w:r>
              <w:t>FR3.13</w:t>
            </w:r>
          </w:p>
        </w:tc>
        <w:tc>
          <w:tcPr>
            <w:tcW w:w="0" w:type="auto"/>
          </w:tcPr>
          <w:p w14:paraId="290EF8D2" w14:textId="4F45A08B"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user interface de huidige positie van een Festo motor kunnen zien</w:t>
            </w:r>
          </w:p>
        </w:tc>
      </w:tr>
      <w:tr w:rsidR="00455D34" w14:paraId="2DE5A293"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BFBAFC" w14:textId="4A382A41" w:rsidR="00455D34" w:rsidRDefault="00455D34" w:rsidP="00325F5F">
            <w:r>
              <w:t>FR3.14</w:t>
            </w:r>
          </w:p>
        </w:tc>
        <w:tc>
          <w:tcPr>
            <w:tcW w:w="0" w:type="auto"/>
          </w:tcPr>
          <w:p w14:paraId="62E2B278" w14:textId="790BE0E5"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user interface de status van de verbinding kunnen zien</w:t>
            </w:r>
          </w:p>
        </w:tc>
      </w:tr>
    </w:tbl>
    <w:p w14:paraId="3F345E2C" w14:textId="77777777" w:rsidR="00716C33" w:rsidRPr="00325F5F" w:rsidRDefault="00716C33" w:rsidP="00325F5F"/>
    <w:p w14:paraId="54F22727" w14:textId="63F45811" w:rsidR="00E730A1" w:rsidRDefault="00325F5F" w:rsidP="00325F5F">
      <w:pPr>
        <w:pStyle w:val="Kop3"/>
      </w:pPr>
      <w:r>
        <w:t>Toolbar URCap</w:t>
      </w:r>
    </w:p>
    <w:p w14:paraId="2FE38042" w14:textId="42D28CCF" w:rsidR="00325F5F" w:rsidRDefault="004D55E2" w:rsidP="00325F5F">
      <w:r>
        <w:t>Vanuit versie 5.x van PolyScope is het mogelijk een Toolbar toe te voegen aan PolyScope. Een Toolbar is een drop-down menu dat ten alle tijden binnen PolyScope geopend kan worden.</w:t>
      </w:r>
      <w:r w:rsidR="00CF1011" w:rsidRPr="00CF1011">
        <w:t xml:space="preserve"> </w:t>
      </w:r>
      <w:r w:rsidR="00CF1011">
        <w:t>De Toolbar is een aparte node vergelijkbaar met de Program en Installation Nodes, alleen heeft deze een versimpelde API en is niet gebonden aan URCommand.</w:t>
      </w:r>
      <w:r>
        <w:t xml:space="preserve"> Deze </w:t>
      </w:r>
      <w:r w:rsidR="00CF1011">
        <w:t xml:space="preserve">Toolbar </w:t>
      </w:r>
      <w:r>
        <w:t>kan toegepast worden bij de FestoCap om directe commando’s naar de motor te geven zonder er een volledig programma binnen PolyScope voor uit te voeren, bijvoorbeeld om de positie van de motor de verstellen of home opnieuw in te stellen.</w:t>
      </w:r>
      <w:r w:rsidR="00CF1011">
        <w:t xml:space="preserve"> Omdat de </w:t>
      </w:r>
      <w:r w:rsidR="00CF1011">
        <w:lastRenderedPageBreak/>
        <w:t>Toolbar een Node op zich is komen er zowel functionele eisen als eisen voor de user interface voor in de requirements van de Toolbar. Uit overleg met de stagebegeleider en collega’s zijn de volgende requirements voor de Toolbar naar voren gekomen :</w:t>
      </w:r>
    </w:p>
    <w:tbl>
      <w:tblPr>
        <w:tblStyle w:val="Onopgemaaktetabel1"/>
        <w:tblW w:w="0" w:type="auto"/>
        <w:tblLook w:val="04A0" w:firstRow="1" w:lastRow="0" w:firstColumn="1" w:lastColumn="0" w:noHBand="0" w:noVBand="1"/>
      </w:tblPr>
      <w:tblGrid>
        <w:gridCol w:w="723"/>
        <w:gridCol w:w="8627"/>
      </w:tblGrid>
      <w:tr w:rsidR="00455D34" w14:paraId="25DA2048"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5C42404" w14:textId="632DE3BD" w:rsidR="00455D34" w:rsidRDefault="00455D34" w:rsidP="00325F5F">
            <w:r>
              <w:t>FR4.1</w:t>
            </w:r>
          </w:p>
        </w:tc>
        <w:tc>
          <w:tcPr>
            <w:tcW w:w="8646" w:type="dxa"/>
          </w:tcPr>
          <w:p w14:paraId="559A91D9" w14:textId="2474F412" w:rsidR="00455D34" w:rsidRPr="00455D34" w:rsidRDefault="00455D34" w:rsidP="00325F5F">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gebruiker moet vanuit de Toolbar interface de huidige positie van een Festo motor kunnen zien</w:t>
            </w:r>
          </w:p>
        </w:tc>
      </w:tr>
      <w:tr w:rsidR="00455D34" w14:paraId="11C55A07"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E92E613" w14:textId="2A27BBB9" w:rsidR="00455D34" w:rsidRDefault="00455D34" w:rsidP="00325F5F">
            <w:r>
              <w:t>FR4.2</w:t>
            </w:r>
          </w:p>
        </w:tc>
        <w:tc>
          <w:tcPr>
            <w:tcW w:w="8646" w:type="dxa"/>
          </w:tcPr>
          <w:p w14:paraId="3C1521FA" w14:textId="40A68040"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Toolbar interface de status van de verbinding kunnen zien</w:t>
            </w:r>
          </w:p>
        </w:tc>
      </w:tr>
      <w:tr w:rsidR="00455D34" w14:paraId="458D8B86"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03EC0502" w14:textId="737A00C1" w:rsidR="00455D34" w:rsidRDefault="00455D34" w:rsidP="00325F5F">
            <w:r>
              <w:t>FR4.3</w:t>
            </w:r>
          </w:p>
        </w:tc>
        <w:tc>
          <w:tcPr>
            <w:tcW w:w="8646" w:type="dxa"/>
          </w:tcPr>
          <w:p w14:paraId="5B1B68BA" w14:textId="74914409"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Toolbar interface een stap commando uit kunnen voeren</w:t>
            </w:r>
          </w:p>
        </w:tc>
      </w:tr>
      <w:tr w:rsidR="00455D34" w14:paraId="2BF2848E"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D5577F9" w14:textId="56C37656" w:rsidR="00455D34" w:rsidRDefault="00455D34" w:rsidP="00325F5F">
            <w:r>
              <w:t>FR4.4</w:t>
            </w:r>
          </w:p>
        </w:tc>
        <w:tc>
          <w:tcPr>
            <w:tcW w:w="8646" w:type="dxa"/>
          </w:tcPr>
          <w:p w14:paraId="622E795B" w14:textId="1088DB65"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Toolbar interface de grootte van de stap in kunnen voeren</w:t>
            </w:r>
          </w:p>
        </w:tc>
      </w:tr>
      <w:tr w:rsidR="00455D34" w14:paraId="105DC73D"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2AB08D45" w14:textId="1283B891" w:rsidR="00455D34" w:rsidRDefault="00455D34" w:rsidP="00325F5F">
            <w:r>
              <w:t>FR4.5</w:t>
            </w:r>
          </w:p>
        </w:tc>
        <w:tc>
          <w:tcPr>
            <w:tcW w:w="8646" w:type="dxa"/>
          </w:tcPr>
          <w:p w14:paraId="11D41607" w14:textId="02E873D6"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Toolbar interface de Festo motor positief laten Joggen door een knop in te houden</w:t>
            </w:r>
          </w:p>
        </w:tc>
      </w:tr>
      <w:tr w:rsidR="00455D34" w14:paraId="3F48505A"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F99DE50" w14:textId="55FC7E9E" w:rsidR="00455D34" w:rsidRDefault="00455D34" w:rsidP="00325F5F">
            <w:r>
              <w:t>FR4.6</w:t>
            </w:r>
          </w:p>
        </w:tc>
        <w:tc>
          <w:tcPr>
            <w:tcW w:w="8646" w:type="dxa"/>
          </w:tcPr>
          <w:p w14:paraId="78B12794" w14:textId="52285035" w:rsidR="00455D34" w:rsidRDefault="00455D34" w:rsidP="00325F5F">
            <w:pPr>
              <w:cnfStyle w:val="000000100000" w:firstRow="0" w:lastRow="0" w:firstColumn="0" w:lastColumn="0" w:oddVBand="0" w:evenVBand="0" w:oddHBand="1" w:evenHBand="0" w:firstRowFirstColumn="0" w:firstRowLastColumn="0" w:lastRowFirstColumn="0" w:lastRowLastColumn="0"/>
            </w:pPr>
            <w:r>
              <w:t>De gebruiker moet vanuit de Toolbar interface de Festo motor negatief laten Joggen door een knop in te houden</w:t>
            </w:r>
          </w:p>
        </w:tc>
      </w:tr>
      <w:tr w:rsidR="00455D34" w14:paraId="1EB7EE2B"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011E1418" w14:textId="30DA3C89" w:rsidR="00455D34" w:rsidRDefault="00455D34" w:rsidP="00325F5F">
            <w:r>
              <w:t>FR4.7</w:t>
            </w:r>
          </w:p>
        </w:tc>
        <w:tc>
          <w:tcPr>
            <w:tcW w:w="8646" w:type="dxa"/>
          </w:tcPr>
          <w:p w14:paraId="543F62A3" w14:textId="7CF293D4" w:rsidR="00455D34" w:rsidRDefault="00455D34" w:rsidP="00325F5F">
            <w:pPr>
              <w:cnfStyle w:val="000000000000" w:firstRow="0" w:lastRow="0" w:firstColumn="0" w:lastColumn="0" w:oddVBand="0" w:evenVBand="0" w:oddHBand="0" w:evenHBand="0" w:firstRowFirstColumn="0" w:firstRowLastColumn="0" w:lastRowFirstColumn="0" w:lastRowLastColumn="0"/>
            </w:pPr>
            <w:r>
              <w:t>De gebruiker moet vanuit de Toolbar interface een home commando uit kunnen voeren</w:t>
            </w:r>
          </w:p>
        </w:tc>
      </w:tr>
      <w:tr w:rsidR="00455D34" w14:paraId="46EFF9BB"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644BEB" w14:textId="25E2CC33" w:rsidR="00455D34" w:rsidRDefault="00455D34" w:rsidP="00325F5F">
            <w:r>
              <w:t>FR4.8</w:t>
            </w:r>
          </w:p>
        </w:tc>
        <w:tc>
          <w:tcPr>
            <w:tcW w:w="8646" w:type="dxa"/>
          </w:tcPr>
          <w:p w14:paraId="1138B121" w14:textId="79F59BBB" w:rsidR="00455D34" w:rsidRDefault="00455D34" w:rsidP="00325F5F">
            <w:pPr>
              <w:cnfStyle w:val="000000100000" w:firstRow="0" w:lastRow="0" w:firstColumn="0" w:lastColumn="0" w:oddVBand="0" w:evenVBand="0" w:oddHBand="1" w:evenHBand="0" w:firstRowFirstColumn="0" w:firstRowLastColumn="0" w:lastRowFirstColumn="0" w:lastRowLastColumn="0"/>
            </w:pPr>
            <w:r>
              <w:t>De Toolbar moet duidelijk te identificeren zijn als de Toolbar voor een Festo motor</w:t>
            </w:r>
          </w:p>
        </w:tc>
      </w:tr>
    </w:tbl>
    <w:p w14:paraId="60715A0C" w14:textId="12285082" w:rsidR="00325F5F" w:rsidRPr="00325F5F" w:rsidRDefault="00325F5F" w:rsidP="00325F5F">
      <w:pPr>
        <w:pStyle w:val="Kop3"/>
      </w:pPr>
      <w:r>
        <w:t>Ondersteuning meerdere Festo motoren</w:t>
      </w:r>
    </w:p>
    <w:p w14:paraId="5936A928" w14:textId="36B05833" w:rsidR="00DE6016" w:rsidRPr="00FC3944" w:rsidRDefault="00DE6016" w:rsidP="00FC3944">
      <w:r>
        <w:t>Om meerdere Festo motoren te kunnen ondersteunen moet de FestoCap dynamisch opgesteld worden. Dit betekend dat de FestoCap moet kunnen functioneren ongeacht van de verbonden motor, en het moet mogelijk zijn voor de gebruiker om verschillende  motoren te kunnen selecteren. Ook komt de uitdaging om de verschillende functionaliteiten van de motoren vast te stellen, er is natuurlijk een duidelijk verschil in ene lineaire motor en roterende. Bepaalde commando’s zouden ook anders zijn afhankelijk van de motor. Het is belangrijk dat de FestoCap deze afwijkingen in motoren kan verwerken zodat er geen nieuwe URCap aangemaakt hoeft te worden voor elke nieuwe motor. De volgende requirements voor de ondersteuning van meerdere Festo motoren zijn vastgesteld :</w:t>
      </w:r>
    </w:p>
    <w:tbl>
      <w:tblPr>
        <w:tblStyle w:val="Onopgemaaktetabel1"/>
        <w:tblW w:w="0" w:type="auto"/>
        <w:tblLook w:val="04A0" w:firstRow="1" w:lastRow="0" w:firstColumn="1" w:lastColumn="0" w:noHBand="0" w:noVBand="1"/>
      </w:tblPr>
      <w:tblGrid>
        <w:gridCol w:w="723"/>
        <w:gridCol w:w="8627"/>
      </w:tblGrid>
      <w:tr w:rsidR="00455D34" w14:paraId="13885DDA" w14:textId="77777777" w:rsidTr="00455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B40CD0" w14:textId="5FD9C94D" w:rsidR="00455D34" w:rsidRDefault="00455D34" w:rsidP="000934ED">
            <w:r>
              <w:t>FR5.1</w:t>
            </w:r>
          </w:p>
        </w:tc>
        <w:tc>
          <w:tcPr>
            <w:tcW w:w="8646" w:type="dxa"/>
          </w:tcPr>
          <w:p w14:paraId="4D2EB2A6" w14:textId="41332234" w:rsidR="00455D34" w:rsidRPr="00455D34" w:rsidRDefault="00455D34" w:rsidP="000934ED">
            <w:pPr>
              <w:cnfStyle w:val="100000000000" w:firstRow="1" w:lastRow="0" w:firstColumn="0" w:lastColumn="0" w:oddVBand="0" w:evenVBand="0" w:oddHBand="0" w:evenHBand="0" w:firstRowFirstColumn="0" w:firstRowLastColumn="0" w:lastRowFirstColumn="0" w:lastRowLastColumn="0"/>
              <w:rPr>
                <w:b w:val="0"/>
                <w:bCs w:val="0"/>
              </w:rPr>
            </w:pPr>
            <w:r w:rsidRPr="00455D34">
              <w:rPr>
                <w:b w:val="0"/>
                <w:bCs w:val="0"/>
              </w:rPr>
              <w:t>De engineer moet, zonder de FestoCap aan te passen ,een nieuwe Festo motor klasse toe kunnen voegen</w:t>
            </w:r>
          </w:p>
        </w:tc>
      </w:tr>
      <w:tr w:rsidR="00455D34" w14:paraId="1F5AC01C"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726025" w14:textId="26909D38" w:rsidR="00455D34" w:rsidRDefault="00455D34" w:rsidP="000934ED">
            <w:r>
              <w:t>FR5.2</w:t>
            </w:r>
          </w:p>
        </w:tc>
        <w:tc>
          <w:tcPr>
            <w:tcW w:w="8646" w:type="dxa"/>
          </w:tcPr>
          <w:p w14:paraId="71853BF9" w14:textId="535C854B" w:rsidR="00455D34" w:rsidRDefault="00455D34" w:rsidP="000934ED">
            <w:pPr>
              <w:cnfStyle w:val="000000100000" w:firstRow="0" w:lastRow="0" w:firstColumn="0" w:lastColumn="0" w:oddVBand="0" w:evenVBand="0" w:oddHBand="1" w:evenHBand="0" w:firstRowFirstColumn="0" w:firstRowLastColumn="0" w:lastRowFirstColumn="0" w:lastRowLastColumn="0"/>
            </w:pPr>
            <w:r>
              <w:t>De gebruiker moet een Festo motor kunnen selecteren in de user interface</w:t>
            </w:r>
          </w:p>
        </w:tc>
      </w:tr>
      <w:tr w:rsidR="00455D34" w14:paraId="555528C7" w14:textId="77777777" w:rsidTr="00455D34">
        <w:tc>
          <w:tcPr>
            <w:cnfStyle w:val="001000000000" w:firstRow="0" w:lastRow="0" w:firstColumn="1" w:lastColumn="0" w:oddVBand="0" w:evenVBand="0" w:oddHBand="0" w:evenHBand="0" w:firstRowFirstColumn="0" w:firstRowLastColumn="0" w:lastRowFirstColumn="0" w:lastRowLastColumn="0"/>
            <w:tcW w:w="704" w:type="dxa"/>
          </w:tcPr>
          <w:p w14:paraId="6AC2ABBC" w14:textId="39AE7111" w:rsidR="00455D34" w:rsidRDefault="00455D34" w:rsidP="000934ED">
            <w:r>
              <w:t>FR5.3</w:t>
            </w:r>
          </w:p>
        </w:tc>
        <w:tc>
          <w:tcPr>
            <w:tcW w:w="8646" w:type="dxa"/>
          </w:tcPr>
          <w:p w14:paraId="7788C75D" w14:textId="01DF3360" w:rsidR="00455D34" w:rsidRDefault="00455D34" w:rsidP="000934ED">
            <w:pPr>
              <w:cnfStyle w:val="000000000000" w:firstRow="0" w:lastRow="0" w:firstColumn="0" w:lastColumn="0" w:oddVBand="0" w:evenVBand="0" w:oddHBand="0" w:evenHBand="0" w:firstRowFirstColumn="0" w:firstRowLastColumn="0" w:lastRowFirstColumn="0" w:lastRowLastColumn="0"/>
            </w:pPr>
            <w:r>
              <w:t>De FestoCap moet een interface klasse hebben die het mogelijk maakt nieuwe Festo motoren toe te voegen</w:t>
            </w:r>
          </w:p>
        </w:tc>
      </w:tr>
      <w:tr w:rsidR="00455D34" w14:paraId="09392317" w14:textId="77777777" w:rsidTr="00455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3C30C8D" w14:textId="2368B174" w:rsidR="00455D34" w:rsidRDefault="00455D34" w:rsidP="000934ED">
            <w:r>
              <w:t>FR5.4</w:t>
            </w:r>
          </w:p>
        </w:tc>
        <w:tc>
          <w:tcPr>
            <w:tcW w:w="8646" w:type="dxa"/>
          </w:tcPr>
          <w:p w14:paraId="3F0A4D02" w14:textId="49433E8A" w:rsidR="00455D34" w:rsidRDefault="00455D34" w:rsidP="000934ED">
            <w:pPr>
              <w:cnfStyle w:val="000000100000" w:firstRow="0" w:lastRow="0" w:firstColumn="0" w:lastColumn="0" w:oddVBand="0" w:evenVBand="0" w:oddHBand="1" w:evenHBand="0" w:firstRowFirstColumn="0" w:firstRowLastColumn="0" w:lastRowFirstColumn="0" w:lastRowLastColumn="0"/>
            </w:pPr>
            <w:r>
              <w:t>De FestoCap moet onderscheid kunnen maken tussen de verschillende Festo motoren</w:t>
            </w:r>
          </w:p>
        </w:tc>
      </w:tr>
    </w:tbl>
    <w:p w14:paraId="6285A50F" w14:textId="77777777" w:rsidR="0006309E" w:rsidRPr="0006309E" w:rsidRDefault="0006309E" w:rsidP="0006309E"/>
    <w:p w14:paraId="35F8DE13" w14:textId="77777777" w:rsidR="00072709" w:rsidRPr="00072709" w:rsidRDefault="00072709" w:rsidP="00072709">
      <w:pPr>
        <w:pStyle w:val="Kop2"/>
        <w:rPr>
          <w:sz w:val="36"/>
          <w:szCs w:val="36"/>
        </w:rPr>
      </w:pPr>
      <w:bookmarkStart w:id="77" w:name="_Toc9421521"/>
      <w:r>
        <w:t xml:space="preserve">Analyse </w:t>
      </w:r>
    </w:p>
    <w:p w14:paraId="3EBFF757" w14:textId="77777777" w:rsidR="00475C03" w:rsidRDefault="00475C03" w:rsidP="00475C03">
      <w:r>
        <w:t xml:space="preserve">Om te kunnen ontwikkelen voor de PolyScope is door Universal Robots een ontwikkelomgeving opgesteld. Deze omgeving bestaat uit een Ubuntu image met een van te voren ingestelde programmeeromgeving, een simulator en documentatie over het ontwikkelen van URCaps. Daarnaast heeft Gibas ook een URCap in gebruik die in deze omgeving is ontwikkeld. </w:t>
      </w:r>
    </w:p>
    <w:p w14:paraId="4A16956A" w14:textId="77777777" w:rsidR="003F32E8" w:rsidRDefault="003F32E8" w:rsidP="00072709">
      <w:r>
        <w:t>Ubuntu image met :</w:t>
      </w:r>
    </w:p>
    <w:p w14:paraId="242360D8" w14:textId="77777777" w:rsidR="003F32E8" w:rsidRPr="003F32E8" w:rsidRDefault="003F32E8" w:rsidP="003F32E8">
      <w:pPr>
        <w:pStyle w:val="Lijstalinea"/>
        <w:numPr>
          <w:ilvl w:val="0"/>
          <w:numId w:val="27"/>
        </w:numPr>
        <w:rPr>
          <w:rFonts w:eastAsiaTheme="majorEastAsia"/>
          <w:sz w:val="36"/>
          <w:szCs w:val="36"/>
        </w:rPr>
      </w:pPr>
      <w:r>
        <w:t>Eclipse Java IDE</w:t>
      </w:r>
    </w:p>
    <w:p w14:paraId="24E299AB" w14:textId="77777777" w:rsidR="003F32E8" w:rsidRPr="003F32E8" w:rsidRDefault="003F32E8" w:rsidP="003F32E8">
      <w:pPr>
        <w:pStyle w:val="Lijstalinea"/>
        <w:numPr>
          <w:ilvl w:val="0"/>
          <w:numId w:val="27"/>
        </w:numPr>
        <w:rPr>
          <w:rFonts w:eastAsiaTheme="majorEastAsia"/>
          <w:sz w:val="36"/>
          <w:szCs w:val="36"/>
        </w:rPr>
      </w:pPr>
      <w:r>
        <w:t>URCaps SDK</w:t>
      </w:r>
    </w:p>
    <w:p w14:paraId="50FA8D07" w14:textId="77777777" w:rsidR="003F32E8" w:rsidRPr="003F32E8" w:rsidRDefault="003F32E8" w:rsidP="003F32E8">
      <w:pPr>
        <w:pStyle w:val="Lijstalinea"/>
        <w:numPr>
          <w:ilvl w:val="0"/>
          <w:numId w:val="27"/>
        </w:numPr>
        <w:rPr>
          <w:rFonts w:eastAsiaTheme="majorEastAsia"/>
          <w:sz w:val="36"/>
          <w:szCs w:val="36"/>
          <w:lang w:val="en-GB"/>
        </w:rPr>
      </w:pPr>
      <w:r w:rsidRPr="003F32E8">
        <w:rPr>
          <w:lang w:val="en-GB"/>
        </w:rPr>
        <w:t xml:space="preserve">URSim, universal robots offline </w:t>
      </w:r>
      <w:r>
        <w:rPr>
          <w:lang w:val="en-GB"/>
        </w:rPr>
        <w:t>PolyScope simulator</w:t>
      </w:r>
    </w:p>
    <w:p w14:paraId="7B03B790" w14:textId="1CF425CE" w:rsidR="003F32E8" w:rsidRPr="003F32E8" w:rsidRDefault="003F32E8" w:rsidP="003F32E8">
      <w:pPr>
        <w:pStyle w:val="Lijstalinea"/>
        <w:numPr>
          <w:ilvl w:val="0"/>
          <w:numId w:val="27"/>
        </w:numPr>
        <w:rPr>
          <w:rFonts w:eastAsiaTheme="majorEastAsia"/>
          <w:sz w:val="36"/>
          <w:szCs w:val="36"/>
        </w:rPr>
      </w:pPr>
      <w:r w:rsidRPr="003F32E8">
        <w:lastRenderedPageBreak/>
        <w:t>Maven en andere nodige d</w:t>
      </w:r>
      <w:r>
        <w:t>ev</w:t>
      </w:r>
      <w:r w:rsidR="000934ED">
        <w:t xml:space="preserve">elopment </w:t>
      </w:r>
      <w:r>
        <w:t>tools</w:t>
      </w:r>
    </w:p>
    <w:p w14:paraId="3B65CE0A" w14:textId="0BEC8506" w:rsidR="0090708E" w:rsidRDefault="003F32E8" w:rsidP="00CB04E0">
      <w:r>
        <w:t xml:space="preserve">URCap SDK bevat een shellscript genaamd ‘newURCap.sh” die een wizard opstart om een nieuwe URCap te </w:t>
      </w:r>
      <w:r w:rsidR="006022B1">
        <w:t>creëren</w:t>
      </w:r>
      <w:r>
        <w:t xml:space="preserve">. Ook bevat de image de tutorials voor het ontwikkelen van de verschillende soorten URCaps, in deze tutorials wordt er grondig ingegaan op het gehele proces en de werking van de individuele klassen die gebruikt worden. Naast de image levert </w:t>
      </w:r>
      <w:r w:rsidR="006022B1">
        <w:t>U</w:t>
      </w:r>
      <w:r>
        <w:t xml:space="preserve">niversal robots ook </w:t>
      </w:r>
      <w:r w:rsidR="000934ED">
        <w:t>stijl</w:t>
      </w:r>
      <w:r>
        <w:t xml:space="preserve"> guides, icon sets en een losse URCap SDK( voor de URCap SDK is Maven 3 nodig.</w:t>
      </w:r>
    </w:p>
    <w:p w14:paraId="0BB7F393" w14:textId="41427F87" w:rsidR="0090708E" w:rsidRPr="0090708E" w:rsidRDefault="0090708E" w:rsidP="0090708E">
      <w:pPr>
        <w:pStyle w:val="Kop3"/>
      </w:pPr>
      <w:r w:rsidRPr="0090708E">
        <w:t>URCaps SDK</w:t>
      </w:r>
    </w:p>
    <w:p w14:paraId="2F232A8C" w14:textId="77777777" w:rsidR="0090708E" w:rsidRPr="0090708E" w:rsidRDefault="0090708E" w:rsidP="0090708E"/>
    <w:p w14:paraId="04459360" w14:textId="4CBFD974" w:rsidR="004506A4" w:rsidRDefault="004506A4" w:rsidP="003F32E8"/>
    <w:p w14:paraId="3A73F925" w14:textId="77777777" w:rsidR="004506A4" w:rsidRPr="0090708E" w:rsidRDefault="004506A4" w:rsidP="0090708E">
      <w:pPr>
        <w:pStyle w:val="Kop3"/>
      </w:pPr>
      <w:r w:rsidRPr="0090708E">
        <w:t>Deployment</w:t>
      </w:r>
    </w:p>
    <w:p w14:paraId="3F3223EB" w14:textId="06C917C2" w:rsidR="004506A4" w:rsidRDefault="004506A4" w:rsidP="004506A4">
      <w:r>
        <w:t xml:space="preserve">Een URCap wordt </w:t>
      </w:r>
      <w:r w:rsidR="007B4824">
        <w:t>gecompileerd</w:t>
      </w:r>
      <w:r>
        <w:t xml:space="preserve"> en gebuild door middel van een Mave</w:t>
      </w:r>
      <w:r w:rsidR="00B4493B">
        <w:t>n</w:t>
      </w:r>
      <w:r>
        <w:t xml:space="preserve"> </w:t>
      </w:r>
      <w:r w:rsidR="007B4824">
        <w:t>build script</w:t>
      </w:r>
      <w:r>
        <w:t xml:space="preserve"> </w:t>
      </w:r>
      <w:r w:rsidR="007B4824" w:rsidRPr="006022B1">
        <w:t xml:space="preserve">Maven is een </w:t>
      </w:r>
      <w:r w:rsidR="007B4824">
        <w:t>“B</w:t>
      </w:r>
      <w:r w:rsidR="007B4824" w:rsidRPr="006022B1">
        <w:t xml:space="preserve">uild </w:t>
      </w:r>
      <w:r w:rsidR="007B4824">
        <w:t>A</w:t>
      </w:r>
      <w:r w:rsidR="007B4824" w:rsidRPr="006022B1">
        <w:t xml:space="preserve">utomation </w:t>
      </w:r>
      <w:r w:rsidR="007B4824">
        <w:t>T</w:t>
      </w:r>
      <w:r w:rsidR="007B4824" w:rsidRPr="006022B1">
        <w:t>ool</w:t>
      </w:r>
      <w:r w:rsidR="007B4824">
        <w:t>”</w:t>
      </w:r>
      <w:r w:rsidR="007B4824" w:rsidRPr="006022B1">
        <w:t xml:space="preserve"> voor</w:t>
      </w:r>
      <w:r w:rsidR="007B4824">
        <w:t xml:space="preserve"> Java projecten gebaseerd op een Project Object Model(POM). Het wordt gebruik voor het builden van projecten ,dependencies en documentatie. Het levert een simpel build proces, vergelijkbaar aan ANT maar met veel meer mogelijkheden. Maven maakt gebruik van een POM file waar alle informatie in staat gerelateerd aan het project, zoals configuratie informatie en dependencies, source directory, plug-ins en goals. Wanneer een Maven project gebuild wordt leest deze het pom.xml bestand uit en voert deze commando’s out.</w:t>
      </w:r>
    </w:p>
    <w:p w14:paraId="52744832" w14:textId="77777777" w:rsidR="004506A4" w:rsidRDefault="004506A4" w:rsidP="004506A4">
      <w:r>
        <w:t>&lt;zoek uit wat er precies gebeurd in het script&gt;&gt;</w:t>
      </w:r>
    </w:p>
    <w:p w14:paraId="78D534CE" w14:textId="77777777" w:rsidR="007B4824" w:rsidRDefault="004506A4" w:rsidP="004506A4">
      <w:r>
        <w:t>Vervolgens moet het bestand handmatig toegevoegd worden en daarna binnen de simulator toegepast worden. Hierna dient de simulator opnieuw opgestart te worden. Het kost veel tijd om een simpelere URCap te deployen</w:t>
      </w:r>
      <w:r w:rsidR="00BF7266">
        <w:t xml:space="preserve"> </w:t>
      </w:r>
      <w:r>
        <w:t xml:space="preserve">. Dit neemt vooral veel tijd in beslag tijdens de ontwikkeling van een URCap. </w:t>
      </w:r>
    </w:p>
    <w:p w14:paraId="54ABF4E6" w14:textId="28EAC00D" w:rsidR="007B4824" w:rsidRPr="0090708E" w:rsidRDefault="007B4824" w:rsidP="0090708E">
      <w:pPr>
        <w:pStyle w:val="Kop3"/>
      </w:pPr>
      <w:r w:rsidRPr="0090708E">
        <w:t>Testopstelling</w:t>
      </w:r>
    </w:p>
    <w:p w14:paraId="550BEFD2" w14:textId="2779BEBB" w:rsidR="00674D58" w:rsidRDefault="007B4824" w:rsidP="007B4824">
      <w:r>
        <w:t>Om een URCap te kunnen produceren volgens de wensen van de opdrachtgever is een testomgeving opgezet. Deze opstelling moet de toepassing van het product voldoende simuleren</w:t>
      </w:r>
      <w:r w:rsidR="00674D58">
        <w:t xml:space="preserve"> tijdens de ontwikkeling van het product</w:t>
      </w:r>
      <w:r>
        <w:t>.</w:t>
      </w:r>
    </w:p>
    <w:p w14:paraId="0496C75B" w14:textId="1616340C" w:rsidR="00674D58" w:rsidRDefault="00674D58" w:rsidP="00674D58">
      <w:pPr>
        <w:pStyle w:val="Kop4"/>
      </w:pPr>
      <w:r>
        <w:t>Virtuele Test</w:t>
      </w:r>
      <w:r w:rsidR="009B09E6">
        <w:t>opstelling</w:t>
      </w:r>
    </w:p>
    <w:p w14:paraId="699B4436" w14:textId="611FBEDD" w:rsidR="009B09E6" w:rsidRDefault="00674D58" w:rsidP="007B4824">
      <w:pPr>
        <w:rPr>
          <w:noProof/>
        </w:rPr>
      </w:pPr>
      <w:r>
        <w:t>Om in de beginfasen van de ontwikkeling van het project wordt er gebruik gemaakt van de virtuele omgeving geleverd door Universal Robots. Deze is verbonden</w:t>
      </w:r>
      <w:r w:rsidR="009B09E6">
        <w:t xml:space="preserve"> via netwerkkabel met een Festo motorcontroller.</w:t>
      </w:r>
      <w:r w:rsidR="009B09E6" w:rsidRPr="009B09E6">
        <w:rPr>
          <w:noProof/>
        </w:rPr>
        <w:t xml:space="preserve"> </w:t>
      </w:r>
      <w:r w:rsidR="009B09E6">
        <w:rPr>
          <w:noProof/>
        </w:rPr>
        <w:t>Deze testopstelling maakt het mogelijk snel een project te testen zonder een U</w:t>
      </w:r>
      <w:r w:rsidR="00CB47B6">
        <w:rPr>
          <w:noProof/>
        </w:rPr>
        <w:t xml:space="preserve">R Robotarm. </w:t>
      </w:r>
    </w:p>
    <w:p w14:paraId="154B829E" w14:textId="605314F9" w:rsidR="009B09E6" w:rsidRDefault="009B09E6" w:rsidP="009B09E6">
      <w:pPr>
        <w:jc w:val="center"/>
      </w:pPr>
      <w:r>
        <w:rPr>
          <w:noProof/>
        </w:rPr>
        <w:drawing>
          <wp:inline distT="0" distB="0" distL="0" distR="0" wp14:anchorId="29D26FA0" wp14:editId="49C03C6E">
            <wp:extent cx="4100830" cy="9410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00830" cy="941070"/>
                    </a:xfrm>
                    <a:prstGeom prst="rect">
                      <a:avLst/>
                    </a:prstGeom>
                    <a:noFill/>
                    <a:ln>
                      <a:noFill/>
                    </a:ln>
                  </pic:spPr>
                </pic:pic>
              </a:graphicData>
            </a:graphic>
          </wp:inline>
        </w:drawing>
      </w:r>
    </w:p>
    <w:p w14:paraId="3426CD7E" w14:textId="771ED293" w:rsidR="00CB47B6" w:rsidRPr="00CB47B6" w:rsidRDefault="00CB47B6" w:rsidP="00CB47B6">
      <w:pPr>
        <w:pStyle w:val="Kop4"/>
        <w:rPr>
          <w:rFonts w:eastAsiaTheme="minorEastAsia"/>
        </w:rPr>
      </w:pPr>
      <w:r>
        <w:lastRenderedPageBreak/>
        <w:t>Fysieke Opstelling</w:t>
      </w:r>
    </w:p>
    <w:p w14:paraId="798F13CE" w14:textId="25D16F5F" w:rsidR="003631D3" w:rsidRDefault="003631D3" w:rsidP="00CB47B6">
      <w:r>
        <w:rPr>
          <w:noProof/>
        </w:rPr>
        <w:drawing>
          <wp:anchor distT="0" distB="0" distL="114300" distR="114300" simplePos="0" relativeHeight="251662336" behindDoc="1" locked="0" layoutInCell="1" allowOverlap="1" wp14:anchorId="54559A57" wp14:editId="7B736C3E">
            <wp:simplePos x="0" y="0"/>
            <wp:positionH relativeFrom="column">
              <wp:posOffset>661916</wp:posOffset>
            </wp:positionH>
            <wp:positionV relativeFrom="paragraph">
              <wp:posOffset>1404383</wp:posOffset>
            </wp:positionV>
            <wp:extent cx="4285615" cy="2205355"/>
            <wp:effectExtent l="0" t="0" r="635" b="444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5615" cy="2205355"/>
                    </a:xfrm>
                    <a:prstGeom prst="rect">
                      <a:avLst/>
                    </a:prstGeom>
                  </pic:spPr>
                </pic:pic>
              </a:graphicData>
            </a:graphic>
          </wp:anchor>
        </w:drawing>
      </w:r>
      <w:r w:rsidR="00CB47B6">
        <w:t xml:space="preserve">Voor </w:t>
      </w:r>
      <w:r w:rsidR="00F138A9">
        <w:t>de finale(?) tests wordt er gebruikt gemaakt van een UR5 robotarm opstelling met twee Festo motorcontrollers en motors. Ook beschikt de opstelling over een Pick-IT Camera voor objectdetectie en grijper voor het pakken van objecten. Het doel van deze opstelling is om een bal te pakken uit een bakje en deze vervolgende bovenaan een baan te plaatsen die eindigt in het bakje. De robotarm wordt over een as verplaatst naar het drop-off punt met behulp van de eerste motor, boven het drop-off punt draait een schijf met een gat, deze schijf wordt met behulp van de tweede motor rondgedraaid. De robotarm moet op het juiste moment de bal loslaten zodat deze door het gat valt en de baan afrolt.</w:t>
      </w:r>
    </w:p>
    <w:p w14:paraId="276C5153" w14:textId="784C6527" w:rsidR="004231D6" w:rsidRPr="009B09E6" w:rsidRDefault="004231D6" w:rsidP="00CB47B6">
      <w:r w:rsidRPr="003F32E8">
        <w:br w:type="page"/>
      </w:r>
    </w:p>
    <w:bookmarkEnd w:id="77"/>
    <w:p w14:paraId="0178AF81" w14:textId="6A1A24DE" w:rsidR="00C8340F" w:rsidRDefault="003631D3" w:rsidP="00C8340F">
      <w:pPr>
        <w:pStyle w:val="Kop1"/>
      </w:pPr>
      <w:r>
        <w:lastRenderedPageBreak/>
        <w:t>Hoe kan het</w:t>
      </w:r>
      <w:r w:rsidR="00FB727C">
        <w:t xml:space="preserve"> UR</w:t>
      </w:r>
      <w:r w:rsidR="00475C03">
        <w:t xml:space="preserve"> </w:t>
      </w:r>
      <w:r w:rsidR="00FB727C">
        <w:t>Systeem communiceren met randapparatuur?</w:t>
      </w:r>
    </w:p>
    <w:p w14:paraId="65B25A63" w14:textId="77777777" w:rsidR="001C5EB7" w:rsidRDefault="001C5EB7">
      <w:r>
        <w:t xml:space="preserve">Inleiding over hoe er met randapparatuur gecommuniceerd wordt. Vertel over welke methoden er mogelijk zijn en welke methoden Gibas gebruikt. Dit is ook terug te koppelen naar de requirements die eerder zijn opgesteld. </w:t>
      </w:r>
    </w:p>
    <w:p w14:paraId="0DF18CE2" w14:textId="2548675E" w:rsidR="00C8340F" w:rsidRDefault="00C8340F">
      <w:r>
        <w:br w:type="page"/>
      </w:r>
    </w:p>
    <w:p w14:paraId="06B6633E" w14:textId="22804F48" w:rsidR="00C8340F" w:rsidRDefault="00475C03" w:rsidP="00C8340F">
      <w:pPr>
        <w:pStyle w:val="Kop1"/>
      </w:pPr>
      <w:r>
        <w:lastRenderedPageBreak/>
        <w:t>waar moet een gebruikersinterface van een URCap voor Gibas minimaal aan voldoen?</w:t>
      </w:r>
    </w:p>
    <w:p w14:paraId="5767E606" w14:textId="77777777" w:rsidR="00C13F84" w:rsidRDefault="00C13F84" w:rsidP="00FB727C"/>
    <w:p w14:paraId="67FC7259" w14:textId="77777777" w:rsidR="00C13F84" w:rsidRPr="00C13F84" w:rsidRDefault="00C13F84" w:rsidP="00C13F84"/>
    <w:p w14:paraId="6FE758AA" w14:textId="77777777" w:rsidR="00C13F84" w:rsidRPr="00C13F84" w:rsidRDefault="00C13F84" w:rsidP="00C13F84"/>
    <w:p w14:paraId="7AF7E790" w14:textId="77777777" w:rsidR="00C13F84" w:rsidRPr="00C13F84" w:rsidRDefault="00C13F84" w:rsidP="00C13F84"/>
    <w:p w14:paraId="055BCB52" w14:textId="77777777" w:rsidR="00C13F84" w:rsidRPr="00C13F84" w:rsidRDefault="00C13F84" w:rsidP="00C13F84"/>
    <w:p w14:paraId="16CCF856" w14:textId="77777777" w:rsidR="00C13F84" w:rsidRPr="00C13F84" w:rsidRDefault="00C13F84" w:rsidP="00C13F84"/>
    <w:p w14:paraId="033CE952" w14:textId="77777777" w:rsidR="00C13F84" w:rsidRPr="00C13F84" w:rsidRDefault="00C13F84" w:rsidP="00C13F84"/>
    <w:p w14:paraId="00D9102B" w14:textId="77777777" w:rsidR="00C13F84" w:rsidRPr="00C13F84" w:rsidRDefault="00C13F84" w:rsidP="00C13F84"/>
    <w:p w14:paraId="23E31035" w14:textId="77777777" w:rsidR="00C13F84" w:rsidRPr="00C13F84" w:rsidRDefault="00C13F84" w:rsidP="00C13F84"/>
    <w:p w14:paraId="42168BAC" w14:textId="25D837D0" w:rsidR="00C13F84" w:rsidRDefault="00C13F84" w:rsidP="00C13F84">
      <w:pPr>
        <w:tabs>
          <w:tab w:val="left" w:pos="3483"/>
        </w:tabs>
      </w:pPr>
      <w:r>
        <w:tab/>
      </w:r>
      <w:bookmarkStart w:id="78" w:name="_GoBack"/>
      <w:bookmarkEnd w:id="78"/>
    </w:p>
    <w:p w14:paraId="7F27014F" w14:textId="58F174B1" w:rsidR="00C8340F" w:rsidRDefault="00C8340F" w:rsidP="00FB727C">
      <w:r w:rsidRPr="00C13F84">
        <w:br w:type="page"/>
      </w:r>
      <w:bookmarkStart w:id="79" w:name="_Toc9421523"/>
      <w:r>
        <w:lastRenderedPageBreak/>
        <w:t>Onderzoeksresultaten</w:t>
      </w:r>
      <w:bookmarkEnd w:id="79"/>
    </w:p>
    <w:p w14:paraId="166A41BB" w14:textId="77777777" w:rsidR="00C8340F" w:rsidRDefault="00C8340F">
      <w:pPr>
        <w:rPr>
          <w:rFonts w:asciiTheme="majorHAnsi" w:eastAsiaTheme="majorEastAsia" w:hAnsiTheme="majorHAnsi" w:cstheme="majorBidi"/>
          <w:b/>
          <w:bCs/>
          <w:smallCaps/>
          <w:color w:val="000000" w:themeColor="text1"/>
          <w:sz w:val="36"/>
          <w:szCs w:val="36"/>
        </w:rPr>
      </w:pPr>
      <w:r>
        <w:br w:type="page"/>
      </w:r>
    </w:p>
    <w:p w14:paraId="05684EC5" w14:textId="77777777" w:rsidR="00C8340F" w:rsidRDefault="00C8340F" w:rsidP="00C8340F">
      <w:pPr>
        <w:pStyle w:val="Kop1"/>
      </w:pPr>
      <w:bookmarkStart w:id="80" w:name="_Toc9421524"/>
      <w:r>
        <w:lastRenderedPageBreak/>
        <w:t>Conclusie</w:t>
      </w:r>
      <w:bookmarkEnd w:id="80"/>
    </w:p>
    <w:p w14:paraId="0DA29903" w14:textId="77777777" w:rsidR="00C8340F" w:rsidRDefault="00C8340F">
      <w:pPr>
        <w:rPr>
          <w:rFonts w:asciiTheme="majorHAnsi" w:eastAsiaTheme="majorEastAsia" w:hAnsiTheme="majorHAnsi" w:cstheme="majorBidi"/>
          <w:b/>
          <w:bCs/>
          <w:smallCaps/>
          <w:color w:val="000000" w:themeColor="text1"/>
          <w:sz w:val="36"/>
          <w:szCs w:val="36"/>
        </w:rPr>
      </w:pPr>
      <w:r>
        <w:br w:type="page"/>
      </w:r>
    </w:p>
    <w:p w14:paraId="31D4B978" w14:textId="77777777" w:rsidR="00C8340F" w:rsidRDefault="00C8340F" w:rsidP="00C8340F">
      <w:pPr>
        <w:pStyle w:val="Kop1"/>
      </w:pPr>
      <w:bookmarkStart w:id="81" w:name="_Toc9421525"/>
      <w:r>
        <w:lastRenderedPageBreak/>
        <w:t>Aanbevelingen</w:t>
      </w:r>
      <w:bookmarkEnd w:id="81"/>
    </w:p>
    <w:p w14:paraId="48DBFEF8" w14:textId="77777777" w:rsidR="00C8340F" w:rsidRDefault="00C8340F">
      <w:pPr>
        <w:rPr>
          <w:rFonts w:asciiTheme="majorHAnsi" w:eastAsiaTheme="majorEastAsia" w:hAnsiTheme="majorHAnsi" w:cstheme="majorBidi"/>
          <w:b/>
          <w:bCs/>
          <w:smallCaps/>
          <w:color w:val="000000" w:themeColor="text1"/>
          <w:sz w:val="36"/>
          <w:szCs w:val="36"/>
        </w:rPr>
      </w:pPr>
      <w:r>
        <w:br w:type="page"/>
      </w:r>
    </w:p>
    <w:p w14:paraId="3AD149C9" w14:textId="77777777" w:rsidR="00C8340F" w:rsidRDefault="00C8340F" w:rsidP="00C8340F">
      <w:pPr>
        <w:pStyle w:val="Kop1"/>
      </w:pPr>
      <w:bookmarkStart w:id="82" w:name="_Toc9421526"/>
      <w:r>
        <w:lastRenderedPageBreak/>
        <w:t>Bronvermelding</w:t>
      </w:r>
      <w:bookmarkEnd w:id="82"/>
    </w:p>
    <w:p w14:paraId="0A0867C2" w14:textId="77777777" w:rsidR="00C8340F" w:rsidRDefault="00C8340F">
      <w:pPr>
        <w:rPr>
          <w:rFonts w:asciiTheme="majorHAnsi" w:eastAsiaTheme="majorEastAsia" w:hAnsiTheme="majorHAnsi" w:cstheme="majorBidi"/>
          <w:b/>
          <w:bCs/>
          <w:smallCaps/>
          <w:color w:val="000000" w:themeColor="text1"/>
          <w:sz w:val="36"/>
          <w:szCs w:val="36"/>
        </w:rPr>
      </w:pPr>
      <w:r>
        <w:br w:type="page"/>
      </w:r>
    </w:p>
    <w:p w14:paraId="508C88A9" w14:textId="77777777" w:rsidR="0090708E" w:rsidRDefault="00C8340F" w:rsidP="0090708E">
      <w:pPr>
        <w:pStyle w:val="Kop1"/>
      </w:pPr>
      <w:bookmarkStart w:id="83" w:name="_Toc9421527"/>
      <w:r>
        <w:lastRenderedPageBreak/>
        <w:t>Bijlage</w:t>
      </w:r>
      <w:bookmarkEnd w:id="83"/>
    </w:p>
    <w:p w14:paraId="1353B4C4" w14:textId="77777777" w:rsidR="0090708E" w:rsidRDefault="0090708E" w:rsidP="0090708E">
      <w:pPr>
        <w:pStyle w:val="Kop2"/>
      </w:pPr>
      <w:r>
        <w:t>Plan van Aanpak</w:t>
      </w:r>
    </w:p>
    <w:p w14:paraId="47BD88B0" w14:textId="77777777" w:rsidR="0090708E" w:rsidRDefault="0090708E" w:rsidP="0090708E">
      <w:pPr>
        <w:pStyle w:val="Kop2"/>
      </w:pPr>
      <w:r>
        <w:t>Requirements FestoCap</w:t>
      </w:r>
    </w:p>
    <w:p w14:paraId="37077367" w14:textId="4D310CEF" w:rsidR="0090708E" w:rsidRPr="0090708E" w:rsidRDefault="0090708E" w:rsidP="0090708E">
      <w:pPr>
        <w:pStyle w:val="Geenafstand"/>
        <w:rPr>
          <w:lang w:val="nl-NL"/>
        </w:rPr>
      </w:pPr>
      <w:r w:rsidRPr="0090708E">
        <w:rPr>
          <w:lang w:val="nl-NL"/>
        </w:rPr>
        <w:t>Voor de ontwikkeling van d</w:t>
      </w:r>
      <w:r>
        <w:rPr>
          <w:lang w:val="nl-NL"/>
        </w:rPr>
        <w:t>e FestoCap zijn requirements aan de functionaliteiten vastgesteld. De volgende lijst bevat requirements die tijdens de stageperiode zijn vastgesteld.</w:t>
      </w:r>
    </w:p>
    <w:tbl>
      <w:tblPr>
        <w:tblStyle w:val="Onopgemaaktetabel1"/>
        <w:tblW w:w="0" w:type="auto"/>
        <w:tblLook w:val="04A0" w:firstRow="1" w:lastRow="0" w:firstColumn="1" w:lastColumn="0" w:noHBand="0" w:noVBand="1"/>
      </w:tblPr>
      <w:tblGrid>
        <w:gridCol w:w="834"/>
        <w:gridCol w:w="8516"/>
      </w:tblGrid>
      <w:tr w:rsidR="0090708E" w14:paraId="7C201784" w14:textId="77777777" w:rsidTr="00907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3E308D7" w14:textId="77777777" w:rsidR="0090708E" w:rsidRPr="0090708E" w:rsidRDefault="0090708E" w:rsidP="00F6663D">
            <w:pPr>
              <w:rPr>
                <w:b w:val="0"/>
                <w:bCs w:val="0"/>
              </w:rPr>
            </w:pPr>
            <w:r w:rsidRPr="0090708E">
              <w:rPr>
                <w:b w:val="0"/>
                <w:bCs w:val="0"/>
              </w:rPr>
              <w:t>FR1.1</w:t>
            </w:r>
          </w:p>
        </w:tc>
        <w:tc>
          <w:tcPr>
            <w:tcW w:w="8515" w:type="dxa"/>
          </w:tcPr>
          <w:p w14:paraId="27D6F274" w14:textId="77777777" w:rsidR="0090708E" w:rsidRPr="0090708E" w:rsidRDefault="0090708E" w:rsidP="00F6663D">
            <w:pPr>
              <w:cnfStyle w:val="100000000000" w:firstRow="1" w:lastRow="0" w:firstColumn="0" w:lastColumn="0" w:oddVBand="0" w:evenVBand="0" w:oddHBand="0" w:evenHBand="0" w:firstRowFirstColumn="0" w:firstRowLastColumn="0" w:lastRowFirstColumn="0" w:lastRowLastColumn="0"/>
              <w:rPr>
                <w:b w:val="0"/>
                <w:bCs w:val="0"/>
              </w:rPr>
            </w:pPr>
            <w:r w:rsidRPr="0090708E">
              <w:rPr>
                <w:b w:val="0"/>
                <w:bCs w:val="0"/>
              </w:rPr>
              <w:t>De FestoCap moet een Festo motor kunnen activeren</w:t>
            </w:r>
          </w:p>
        </w:tc>
      </w:tr>
      <w:tr w:rsidR="0090708E" w14:paraId="75D57A50"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63318D0" w14:textId="77777777" w:rsidR="0090708E" w:rsidRPr="0090708E" w:rsidRDefault="0090708E" w:rsidP="00F6663D">
            <w:pPr>
              <w:rPr>
                <w:b w:val="0"/>
                <w:bCs w:val="0"/>
              </w:rPr>
            </w:pPr>
            <w:r w:rsidRPr="0090708E">
              <w:rPr>
                <w:b w:val="0"/>
                <w:bCs w:val="0"/>
              </w:rPr>
              <w:t>FR1.2</w:t>
            </w:r>
          </w:p>
        </w:tc>
        <w:tc>
          <w:tcPr>
            <w:tcW w:w="8515" w:type="dxa"/>
          </w:tcPr>
          <w:p w14:paraId="214BD921"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FestoCap moet een Festo motor kunnen stoppen tijdens een beweging</w:t>
            </w:r>
          </w:p>
        </w:tc>
      </w:tr>
      <w:tr w:rsidR="0090708E" w:rsidRPr="0090708E" w14:paraId="6881F784"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19C2392A" w14:textId="77777777" w:rsidR="0090708E" w:rsidRPr="0090708E" w:rsidRDefault="0090708E" w:rsidP="00F6663D">
            <w:pPr>
              <w:rPr>
                <w:b w:val="0"/>
                <w:bCs w:val="0"/>
              </w:rPr>
            </w:pPr>
            <w:r w:rsidRPr="0090708E">
              <w:rPr>
                <w:b w:val="0"/>
                <w:bCs w:val="0"/>
              </w:rPr>
              <w:t>FR1.3</w:t>
            </w:r>
          </w:p>
        </w:tc>
        <w:tc>
          <w:tcPr>
            <w:tcW w:w="8515" w:type="dxa"/>
          </w:tcPr>
          <w:p w14:paraId="4B17BB87"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FestoCap moet een Festo motor naar een absolute positie kunnen verplaatsen</w:t>
            </w:r>
          </w:p>
        </w:tc>
      </w:tr>
      <w:tr w:rsidR="0090708E" w:rsidRPr="0090708E" w14:paraId="1ED62D8F"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D017C1C" w14:textId="77777777" w:rsidR="0090708E" w:rsidRPr="0090708E" w:rsidRDefault="0090708E" w:rsidP="00F6663D">
            <w:pPr>
              <w:rPr>
                <w:b w:val="0"/>
                <w:bCs w:val="0"/>
              </w:rPr>
            </w:pPr>
            <w:r w:rsidRPr="0090708E">
              <w:rPr>
                <w:b w:val="0"/>
                <w:bCs w:val="0"/>
              </w:rPr>
              <w:t>FR1.4</w:t>
            </w:r>
          </w:p>
        </w:tc>
        <w:tc>
          <w:tcPr>
            <w:tcW w:w="8515" w:type="dxa"/>
          </w:tcPr>
          <w:p w14:paraId="1D03335D"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FestoCap moet een Festo motor naar een relatieve positie kunnen verplaatsen</w:t>
            </w:r>
          </w:p>
        </w:tc>
      </w:tr>
      <w:tr w:rsidR="0090708E" w:rsidRPr="0090708E" w14:paraId="4BB72FD4"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199E9853" w14:textId="77777777" w:rsidR="0090708E" w:rsidRPr="0090708E" w:rsidRDefault="0090708E" w:rsidP="00F6663D">
            <w:pPr>
              <w:rPr>
                <w:b w:val="0"/>
                <w:bCs w:val="0"/>
              </w:rPr>
            </w:pPr>
            <w:r w:rsidRPr="0090708E">
              <w:rPr>
                <w:b w:val="0"/>
                <w:bCs w:val="0"/>
              </w:rPr>
              <w:t>FR1.5</w:t>
            </w:r>
          </w:p>
        </w:tc>
        <w:tc>
          <w:tcPr>
            <w:tcW w:w="8515" w:type="dxa"/>
          </w:tcPr>
          <w:p w14:paraId="744665AA"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FestoCap moet een Festo motor continu in beide richtingen kunnen bewegen</w:t>
            </w:r>
          </w:p>
        </w:tc>
      </w:tr>
      <w:tr w:rsidR="0090708E" w:rsidRPr="0090708E" w14:paraId="31739F96"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DB2C8A2" w14:textId="77777777" w:rsidR="0090708E" w:rsidRPr="0090708E" w:rsidRDefault="0090708E" w:rsidP="00F6663D">
            <w:pPr>
              <w:rPr>
                <w:b w:val="0"/>
                <w:bCs w:val="0"/>
              </w:rPr>
            </w:pPr>
            <w:r w:rsidRPr="0090708E">
              <w:rPr>
                <w:b w:val="0"/>
                <w:bCs w:val="0"/>
              </w:rPr>
              <w:t>FR1.6</w:t>
            </w:r>
          </w:p>
        </w:tc>
        <w:tc>
          <w:tcPr>
            <w:tcW w:w="8515" w:type="dxa"/>
          </w:tcPr>
          <w:p w14:paraId="5EC7C8EA"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FestoCap moet een error in de motor kunnen herkennen en verwerken</w:t>
            </w:r>
          </w:p>
        </w:tc>
      </w:tr>
      <w:tr w:rsidR="0090708E" w:rsidRPr="0090708E" w14:paraId="7233DB04"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1010FE41" w14:textId="77777777" w:rsidR="0090708E" w:rsidRPr="0090708E" w:rsidRDefault="0090708E" w:rsidP="00F6663D">
            <w:pPr>
              <w:rPr>
                <w:b w:val="0"/>
                <w:bCs w:val="0"/>
              </w:rPr>
            </w:pPr>
            <w:r w:rsidRPr="0090708E">
              <w:rPr>
                <w:b w:val="0"/>
                <w:bCs w:val="0"/>
              </w:rPr>
              <w:t>FR1.7</w:t>
            </w:r>
          </w:p>
        </w:tc>
        <w:tc>
          <w:tcPr>
            <w:tcW w:w="8515" w:type="dxa"/>
          </w:tcPr>
          <w:p w14:paraId="76F6B969"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FestoCap moet de status van de Drive op kunnen vragen</w:t>
            </w:r>
          </w:p>
        </w:tc>
      </w:tr>
      <w:tr w:rsidR="0090708E" w:rsidRPr="0090708E" w14:paraId="558D67AD"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A661B9E" w14:textId="77777777" w:rsidR="0090708E" w:rsidRPr="0090708E" w:rsidRDefault="0090708E" w:rsidP="00F6663D">
            <w:pPr>
              <w:rPr>
                <w:b w:val="0"/>
                <w:bCs w:val="0"/>
              </w:rPr>
            </w:pPr>
            <w:r w:rsidRPr="0090708E">
              <w:rPr>
                <w:b w:val="0"/>
                <w:bCs w:val="0"/>
              </w:rPr>
              <w:t>FR1.8</w:t>
            </w:r>
          </w:p>
        </w:tc>
        <w:tc>
          <w:tcPr>
            <w:tcW w:w="8515" w:type="dxa"/>
          </w:tcPr>
          <w:p w14:paraId="4A3E5D48"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FestoCap moet de status van de huidige operatie op kunnen vragen</w:t>
            </w:r>
          </w:p>
        </w:tc>
      </w:tr>
      <w:tr w:rsidR="0090708E" w:rsidRPr="0090708E" w14:paraId="5F1A562F"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2CCF2D7E" w14:textId="77777777" w:rsidR="0090708E" w:rsidRPr="0090708E" w:rsidRDefault="0090708E" w:rsidP="00F6663D">
            <w:pPr>
              <w:rPr>
                <w:b w:val="0"/>
                <w:bCs w:val="0"/>
              </w:rPr>
            </w:pPr>
            <w:r w:rsidRPr="0090708E">
              <w:rPr>
                <w:b w:val="0"/>
                <w:bCs w:val="0"/>
              </w:rPr>
              <w:t>FR1.9</w:t>
            </w:r>
          </w:p>
        </w:tc>
        <w:tc>
          <w:tcPr>
            <w:tcW w:w="8515" w:type="dxa"/>
          </w:tcPr>
          <w:p w14:paraId="231105DB"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FestoCap moet een warning of malfunction in de Festo motor kunnen herkennen</w:t>
            </w:r>
          </w:p>
        </w:tc>
      </w:tr>
      <w:tr w:rsidR="0090708E" w:rsidRPr="0090708E" w14:paraId="20EB922F"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06928B0" w14:textId="77777777" w:rsidR="0090708E" w:rsidRPr="0090708E" w:rsidRDefault="0090708E" w:rsidP="00F6663D">
            <w:pPr>
              <w:rPr>
                <w:b w:val="0"/>
                <w:bCs w:val="0"/>
              </w:rPr>
            </w:pPr>
            <w:r w:rsidRPr="0090708E">
              <w:rPr>
                <w:b w:val="0"/>
                <w:bCs w:val="0"/>
              </w:rPr>
              <w:t>FR1.10</w:t>
            </w:r>
          </w:p>
        </w:tc>
        <w:tc>
          <w:tcPr>
            <w:tcW w:w="8515" w:type="dxa"/>
          </w:tcPr>
          <w:p w14:paraId="2D4A92B9"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FestoCap moet  op kunnen vragen of de Festo motor enabled kan worden.</w:t>
            </w:r>
          </w:p>
        </w:tc>
      </w:tr>
      <w:tr w:rsidR="0090708E" w:rsidRPr="0090708E" w14:paraId="30233F6F"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0853D9CA" w14:textId="77777777" w:rsidR="0090708E" w:rsidRPr="0090708E" w:rsidRDefault="0090708E" w:rsidP="00F6663D">
            <w:pPr>
              <w:rPr>
                <w:b w:val="0"/>
                <w:bCs w:val="0"/>
              </w:rPr>
            </w:pPr>
            <w:r w:rsidRPr="0090708E">
              <w:rPr>
                <w:b w:val="0"/>
                <w:bCs w:val="0"/>
              </w:rPr>
              <w:t>FR1.11</w:t>
            </w:r>
          </w:p>
        </w:tc>
        <w:tc>
          <w:tcPr>
            <w:tcW w:w="8515" w:type="dxa"/>
          </w:tcPr>
          <w:p w14:paraId="13D6BD27"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FestoCap moet op kunnen vragen of Halt geactiveerd is</w:t>
            </w:r>
          </w:p>
        </w:tc>
      </w:tr>
      <w:tr w:rsidR="0090708E" w:rsidRPr="0090708E" w14:paraId="42EA4805"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3455CFD" w14:textId="77777777" w:rsidR="0090708E" w:rsidRPr="0090708E" w:rsidRDefault="0090708E" w:rsidP="00F6663D">
            <w:pPr>
              <w:rPr>
                <w:b w:val="0"/>
                <w:bCs w:val="0"/>
              </w:rPr>
            </w:pPr>
            <w:r w:rsidRPr="0090708E">
              <w:rPr>
                <w:b w:val="0"/>
                <w:bCs w:val="0"/>
              </w:rPr>
              <w:t>FR1.12</w:t>
            </w:r>
          </w:p>
        </w:tc>
        <w:tc>
          <w:tcPr>
            <w:tcW w:w="8515" w:type="dxa"/>
          </w:tcPr>
          <w:p w14:paraId="270D43AF"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FestoCap moet op kunnen vragen of de Festo motor klaar is om te start</w:t>
            </w:r>
          </w:p>
        </w:tc>
      </w:tr>
      <w:tr w:rsidR="0090708E" w:rsidRPr="0090708E" w14:paraId="0B6E529B"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30D9D18B" w14:textId="77777777" w:rsidR="0090708E" w:rsidRPr="0090708E" w:rsidRDefault="0090708E" w:rsidP="00F6663D">
            <w:pPr>
              <w:rPr>
                <w:b w:val="0"/>
                <w:bCs w:val="0"/>
              </w:rPr>
            </w:pPr>
            <w:r w:rsidRPr="0090708E">
              <w:rPr>
                <w:b w:val="0"/>
                <w:bCs w:val="0"/>
              </w:rPr>
              <w:t>FR1.13</w:t>
            </w:r>
          </w:p>
        </w:tc>
        <w:tc>
          <w:tcPr>
            <w:tcW w:w="8515" w:type="dxa"/>
          </w:tcPr>
          <w:p w14:paraId="2F48804A"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FestoCap moet op kunnen vragen of de bewegingsopdracht voltooid is</w:t>
            </w:r>
          </w:p>
        </w:tc>
      </w:tr>
      <w:tr w:rsidR="0090708E" w:rsidRPr="0090708E" w14:paraId="3E0B05B4"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263AEDF" w14:textId="77777777" w:rsidR="0090708E" w:rsidRPr="0090708E" w:rsidRDefault="0090708E" w:rsidP="00F6663D">
            <w:pPr>
              <w:rPr>
                <w:b w:val="0"/>
                <w:bCs w:val="0"/>
              </w:rPr>
            </w:pPr>
            <w:r w:rsidRPr="0090708E">
              <w:rPr>
                <w:b w:val="0"/>
                <w:bCs w:val="0"/>
              </w:rPr>
              <w:t>FR1.14</w:t>
            </w:r>
          </w:p>
        </w:tc>
        <w:tc>
          <w:tcPr>
            <w:tcW w:w="8515" w:type="dxa"/>
          </w:tcPr>
          <w:p w14:paraId="65385B14"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FestoCap moet op kunnen vragen of de bewegingsopdracht een absolute of relatieve positie is</w:t>
            </w:r>
          </w:p>
        </w:tc>
      </w:tr>
      <w:tr w:rsidR="0090708E" w:rsidRPr="0090708E" w14:paraId="3AB99C39"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47E69266" w14:textId="77777777" w:rsidR="0090708E" w:rsidRPr="0090708E" w:rsidRDefault="0090708E" w:rsidP="00F6663D">
            <w:pPr>
              <w:rPr>
                <w:b w:val="0"/>
                <w:bCs w:val="0"/>
              </w:rPr>
            </w:pPr>
            <w:r w:rsidRPr="0090708E">
              <w:rPr>
                <w:b w:val="0"/>
                <w:bCs w:val="0"/>
              </w:rPr>
              <w:t>FR1.15</w:t>
            </w:r>
          </w:p>
        </w:tc>
        <w:tc>
          <w:tcPr>
            <w:tcW w:w="8515" w:type="dxa"/>
          </w:tcPr>
          <w:p w14:paraId="738B1BE2"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FestoCap moet de huidige positie van de Festo motor op kunnen vragen</w:t>
            </w:r>
          </w:p>
        </w:tc>
      </w:tr>
      <w:tr w:rsidR="0090708E" w:rsidRPr="0090708E" w14:paraId="08CB89F0"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DAAF891" w14:textId="77777777" w:rsidR="0090708E" w:rsidRPr="0090708E" w:rsidRDefault="0090708E" w:rsidP="00F6663D">
            <w:pPr>
              <w:rPr>
                <w:b w:val="0"/>
                <w:bCs w:val="0"/>
              </w:rPr>
            </w:pPr>
            <w:r w:rsidRPr="0090708E">
              <w:rPr>
                <w:b w:val="0"/>
                <w:bCs w:val="0"/>
              </w:rPr>
              <w:t>FR1.16</w:t>
            </w:r>
          </w:p>
        </w:tc>
        <w:tc>
          <w:tcPr>
            <w:tcW w:w="8515" w:type="dxa"/>
          </w:tcPr>
          <w:p w14:paraId="230EC5EB"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FestoCap moet de ingestelde snelheid van de Festo motor op kunnen vragen</w:t>
            </w:r>
          </w:p>
        </w:tc>
      </w:tr>
      <w:tr w:rsidR="0090708E" w:rsidRPr="0090708E" w14:paraId="0DF260C0"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331EA2F9" w14:textId="77777777" w:rsidR="0090708E" w:rsidRPr="0090708E" w:rsidRDefault="0090708E" w:rsidP="00F6663D">
            <w:pPr>
              <w:rPr>
                <w:b w:val="0"/>
                <w:bCs w:val="0"/>
              </w:rPr>
            </w:pPr>
            <w:r w:rsidRPr="0090708E">
              <w:rPr>
                <w:b w:val="0"/>
                <w:bCs w:val="0"/>
              </w:rPr>
              <w:t>FR2.1</w:t>
            </w:r>
          </w:p>
        </w:tc>
        <w:tc>
          <w:tcPr>
            <w:tcW w:w="8515" w:type="dxa"/>
          </w:tcPr>
          <w:p w14:paraId="395F093E"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FestoCap moet kunnen verbinden met een Festo motor</w:t>
            </w:r>
          </w:p>
        </w:tc>
      </w:tr>
      <w:tr w:rsidR="0090708E" w:rsidRPr="0090708E" w14:paraId="3698EB19"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6765555" w14:textId="77777777" w:rsidR="0090708E" w:rsidRPr="0090708E" w:rsidRDefault="0090708E" w:rsidP="00F6663D">
            <w:pPr>
              <w:rPr>
                <w:b w:val="0"/>
                <w:bCs w:val="0"/>
              </w:rPr>
            </w:pPr>
            <w:r w:rsidRPr="0090708E">
              <w:rPr>
                <w:b w:val="0"/>
                <w:bCs w:val="0"/>
              </w:rPr>
              <w:t>FR2.2</w:t>
            </w:r>
          </w:p>
        </w:tc>
        <w:tc>
          <w:tcPr>
            <w:tcW w:w="8515" w:type="dxa"/>
          </w:tcPr>
          <w:p w14:paraId="24B45E78"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FestoCap moet de verbinding kunnen verbreken met een Festo motor</w:t>
            </w:r>
          </w:p>
        </w:tc>
      </w:tr>
      <w:tr w:rsidR="0090708E" w:rsidRPr="0090708E" w14:paraId="0D199092"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237FFF31" w14:textId="77777777" w:rsidR="0090708E" w:rsidRPr="0090708E" w:rsidRDefault="0090708E" w:rsidP="00F6663D">
            <w:pPr>
              <w:rPr>
                <w:b w:val="0"/>
                <w:bCs w:val="0"/>
              </w:rPr>
            </w:pPr>
            <w:r w:rsidRPr="0090708E">
              <w:rPr>
                <w:b w:val="0"/>
                <w:bCs w:val="0"/>
              </w:rPr>
              <w:t>FR2.3</w:t>
            </w:r>
          </w:p>
        </w:tc>
        <w:tc>
          <w:tcPr>
            <w:tcW w:w="8515" w:type="dxa"/>
          </w:tcPr>
          <w:p w14:paraId="006DBDDE"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FestoCap moet verbindingsfouten kunnen herkennen en weergeven aan de gebruiker</w:t>
            </w:r>
          </w:p>
        </w:tc>
      </w:tr>
      <w:tr w:rsidR="0090708E" w:rsidRPr="0090708E" w14:paraId="13C66091"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8CBD6E1" w14:textId="77777777" w:rsidR="0090708E" w:rsidRPr="0090708E" w:rsidRDefault="0090708E" w:rsidP="00F6663D">
            <w:pPr>
              <w:rPr>
                <w:b w:val="0"/>
                <w:bCs w:val="0"/>
              </w:rPr>
            </w:pPr>
            <w:r w:rsidRPr="0090708E">
              <w:rPr>
                <w:b w:val="0"/>
                <w:bCs w:val="0"/>
              </w:rPr>
              <w:t>FR2.4</w:t>
            </w:r>
          </w:p>
        </w:tc>
        <w:tc>
          <w:tcPr>
            <w:tcW w:w="8515" w:type="dxa"/>
          </w:tcPr>
          <w:p w14:paraId="2EFF50AA"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FestoCap moet berichten kunnen versturen naar een Festo motor</w:t>
            </w:r>
          </w:p>
        </w:tc>
      </w:tr>
      <w:tr w:rsidR="0090708E" w:rsidRPr="0090708E" w14:paraId="3465056A"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3C734B7E" w14:textId="77777777" w:rsidR="0090708E" w:rsidRPr="0090708E" w:rsidRDefault="0090708E" w:rsidP="00F6663D">
            <w:pPr>
              <w:rPr>
                <w:b w:val="0"/>
                <w:bCs w:val="0"/>
              </w:rPr>
            </w:pPr>
            <w:r w:rsidRPr="0090708E">
              <w:rPr>
                <w:b w:val="0"/>
                <w:bCs w:val="0"/>
              </w:rPr>
              <w:t>FR2.5</w:t>
            </w:r>
          </w:p>
        </w:tc>
        <w:tc>
          <w:tcPr>
            <w:tcW w:w="8515" w:type="dxa"/>
          </w:tcPr>
          <w:p w14:paraId="2E23F46F"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FestoCap moet berichten kunnen ontvangen van een Festo motor</w:t>
            </w:r>
          </w:p>
        </w:tc>
      </w:tr>
      <w:tr w:rsidR="0090708E" w:rsidRPr="0090708E" w14:paraId="2AD0C5EF"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494152" w14:textId="77777777" w:rsidR="0090708E" w:rsidRPr="0090708E" w:rsidRDefault="0090708E" w:rsidP="00F6663D">
            <w:pPr>
              <w:rPr>
                <w:b w:val="0"/>
                <w:bCs w:val="0"/>
              </w:rPr>
            </w:pPr>
            <w:r w:rsidRPr="0090708E">
              <w:rPr>
                <w:b w:val="0"/>
                <w:bCs w:val="0"/>
              </w:rPr>
              <w:t>FR3.1</w:t>
            </w:r>
          </w:p>
        </w:tc>
        <w:tc>
          <w:tcPr>
            <w:tcW w:w="0" w:type="auto"/>
          </w:tcPr>
          <w:p w14:paraId="3C5BDA41"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een positie kunnen invoeren voor de Festo motor</w:t>
            </w:r>
          </w:p>
        </w:tc>
      </w:tr>
      <w:tr w:rsidR="0090708E" w:rsidRPr="0090708E" w14:paraId="26CEE823"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26461EE5" w14:textId="77777777" w:rsidR="0090708E" w:rsidRPr="0090708E" w:rsidRDefault="0090708E" w:rsidP="00F6663D">
            <w:pPr>
              <w:rPr>
                <w:b w:val="0"/>
                <w:bCs w:val="0"/>
              </w:rPr>
            </w:pPr>
            <w:r w:rsidRPr="0090708E">
              <w:rPr>
                <w:b w:val="0"/>
                <w:bCs w:val="0"/>
              </w:rPr>
              <w:t>FR3.2</w:t>
            </w:r>
          </w:p>
        </w:tc>
        <w:tc>
          <w:tcPr>
            <w:tcW w:w="0" w:type="auto"/>
          </w:tcPr>
          <w:p w14:paraId="6B1BEC17"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 xml:space="preserve">De gebruiker moet vanuit de user interface een variabele in PolyScope als positie </w:t>
            </w:r>
          </w:p>
          <w:p w14:paraId="293D1156"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voor de Festo motor invoeren</w:t>
            </w:r>
          </w:p>
        </w:tc>
      </w:tr>
      <w:tr w:rsidR="0090708E" w:rsidRPr="0090708E" w14:paraId="54A710BD"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3CA9" w14:textId="77777777" w:rsidR="0090708E" w:rsidRPr="0090708E" w:rsidRDefault="0090708E" w:rsidP="00F6663D">
            <w:pPr>
              <w:rPr>
                <w:b w:val="0"/>
                <w:bCs w:val="0"/>
              </w:rPr>
            </w:pPr>
            <w:r w:rsidRPr="0090708E">
              <w:rPr>
                <w:b w:val="0"/>
                <w:bCs w:val="0"/>
              </w:rPr>
              <w:t>FR3.3</w:t>
            </w:r>
          </w:p>
        </w:tc>
        <w:tc>
          <w:tcPr>
            <w:tcW w:w="0" w:type="auto"/>
          </w:tcPr>
          <w:p w14:paraId="6CA01734"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een home commando uit kunnen voeren</w:t>
            </w:r>
          </w:p>
        </w:tc>
      </w:tr>
      <w:tr w:rsidR="0090708E" w:rsidRPr="0090708E" w14:paraId="49934410"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2839FD66" w14:textId="77777777" w:rsidR="0090708E" w:rsidRPr="0090708E" w:rsidRDefault="0090708E" w:rsidP="00F6663D">
            <w:pPr>
              <w:rPr>
                <w:b w:val="0"/>
                <w:bCs w:val="0"/>
              </w:rPr>
            </w:pPr>
            <w:r w:rsidRPr="0090708E">
              <w:rPr>
                <w:b w:val="0"/>
                <w:bCs w:val="0"/>
              </w:rPr>
              <w:t>FR3.4</w:t>
            </w:r>
          </w:p>
        </w:tc>
        <w:tc>
          <w:tcPr>
            <w:tcW w:w="0" w:type="auto"/>
          </w:tcPr>
          <w:p w14:paraId="53BB0A9E"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aan kunnen geven of de positie relatief is</w:t>
            </w:r>
          </w:p>
        </w:tc>
      </w:tr>
      <w:tr w:rsidR="0090708E" w:rsidRPr="0090708E" w14:paraId="3443DA62"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A6EC89" w14:textId="77777777" w:rsidR="0090708E" w:rsidRPr="0090708E" w:rsidRDefault="0090708E" w:rsidP="00F6663D">
            <w:pPr>
              <w:rPr>
                <w:b w:val="0"/>
                <w:bCs w:val="0"/>
              </w:rPr>
            </w:pPr>
            <w:r w:rsidRPr="0090708E">
              <w:rPr>
                <w:b w:val="0"/>
                <w:bCs w:val="0"/>
              </w:rPr>
              <w:t>FR3.5</w:t>
            </w:r>
          </w:p>
        </w:tc>
        <w:tc>
          <w:tcPr>
            <w:tcW w:w="0" w:type="auto"/>
          </w:tcPr>
          <w:p w14:paraId="6BCD0BA0"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aan kunnen geven of de positie absoluut is</w:t>
            </w:r>
          </w:p>
        </w:tc>
      </w:tr>
      <w:tr w:rsidR="0090708E" w:rsidRPr="0090708E" w14:paraId="2EC0D54A"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2A1DB2C0" w14:textId="77777777" w:rsidR="0090708E" w:rsidRPr="0090708E" w:rsidRDefault="0090708E" w:rsidP="00F6663D">
            <w:pPr>
              <w:rPr>
                <w:b w:val="0"/>
                <w:bCs w:val="0"/>
              </w:rPr>
            </w:pPr>
            <w:r w:rsidRPr="0090708E">
              <w:rPr>
                <w:b w:val="0"/>
                <w:bCs w:val="0"/>
              </w:rPr>
              <w:t>FR3.6</w:t>
            </w:r>
          </w:p>
        </w:tc>
        <w:tc>
          <w:tcPr>
            <w:tcW w:w="0" w:type="auto"/>
          </w:tcPr>
          <w:p w14:paraId="505F3EB9"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aan kunnen geven of PolyScope moet</w:t>
            </w:r>
          </w:p>
          <w:p w14:paraId="70F62A47"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 xml:space="preserve"> wachten tot het commando uitgevoerd is</w:t>
            </w:r>
          </w:p>
        </w:tc>
      </w:tr>
      <w:tr w:rsidR="0090708E" w:rsidRPr="0090708E" w14:paraId="1954145E"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C33626" w14:textId="77777777" w:rsidR="0090708E" w:rsidRPr="0090708E" w:rsidRDefault="0090708E" w:rsidP="00F6663D">
            <w:pPr>
              <w:rPr>
                <w:b w:val="0"/>
                <w:bCs w:val="0"/>
              </w:rPr>
            </w:pPr>
            <w:r w:rsidRPr="0090708E">
              <w:rPr>
                <w:b w:val="0"/>
                <w:bCs w:val="0"/>
              </w:rPr>
              <w:t>FR3.7</w:t>
            </w:r>
          </w:p>
        </w:tc>
        <w:tc>
          <w:tcPr>
            <w:tcW w:w="0" w:type="auto"/>
          </w:tcPr>
          <w:p w14:paraId="7A012778"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een IP in kunnen voeren om mee te verbinden</w:t>
            </w:r>
          </w:p>
        </w:tc>
      </w:tr>
      <w:tr w:rsidR="0090708E" w:rsidRPr="0090708E" w14:paraId="6036B598"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499E11AC" w14:textId="77777777" w:rsidR="0090708E" w:rsidRPr="0090708E" w:rsidRDefault="0090708E" w:rsidP="00F6663D">
            <w:pPr>
              <w:rPr>
                <w:b w:val="0"/>
                <w:bCs w:val="0"/>
              </w:rPr>
            </w:pPr>
            <w:r w:rsidRPr="0090708E">
              <w:rPr>
                <w:b w:val="0"/>
                <w:bCs w:val="0"/>
              </w:rPr>
              <w:t>FR3.8</w:t>
            </w:r>
          </w:p>
        </w:tc>
        <w:tc>
          <w:tcPr>
            <w:tcW w:w="0" w:type="auto"/>
          </w:tcPr>
          <w:p w14:paraId="5018BDD0"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een Port in kunnen voeren om mee te verbinden</w:t>
            </w:r>
          </w:p>
        </w:tc>
      </w:tr>
      <w:tr w:rsidR="0090708E" w:rsidRPr="0090708E" w14:paraId="3F022F14"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E16AAD" w14:textId="77777777" w:rsidR="0090708E" w:rsidRPr="0090708E" w:rsidRDefault="0090708E" w:rsidP="00F6663D">
            <w:pPr>
              <w:rPr>
                <w:b w:val="0"/>
                <w:bCs w:val="0"/>
              </w:rPr>
            </w:pPr>
            <w:r w:rsidRPr="0090708E">
              <w:rPr>
                <w:b w:val="0"/>
                <w:bCs w:val="0"/>
              </w:rPr>
              <w:t>FR3.9</w:t>
            </w:r>
          </w:p>
        </w:tc>
        <w:tc>
          <w:tcPr>
            <w:tcW w:w="0" w:type="auto"/>
          </w:tcPr>
          <w:p w14:paraId="3BC63C40"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een enable commando uit kunnen voeren</w:t>
            </w:r>
          </w:p>
        </w:tc>
      </w:tr>
      <w:tr w:rsidR="0090708E" w:rsidRPr="0090708E" w14:paraId="5628CF22"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51D4E536" w14:textId="77777777" w:rsidR="0090708E" w:rsidRPr="0090708E" w:rsidRDefault="0090708E" w:rsidP="00F6663D">
            <w:pPr>
              <w:rPr>
                <w:b w:val="0"/>
                <w:bCs w:val="0"/>
              </w:rPr>
            </w:pPr>
            <w:r w:rsidRPr="0090708E">
              <w:rPr>
                <w:b w:val="0"/>
                <w:bCs w:val="0"/>
              </w:rPr>
              <w:t>FR3.10</w:t>
            </w:r>
          </w:p>
        </w:tc>
        <w:tc>
          <w:tcPr>
            <w:tcW w:w="0" w:type="auto"/>
          </w:tcPr>
          <w:p w14:paraId="6F6A2560"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kunnen verbinden met een Festo motor</w:t>
            </w:r>
          </w:p>
        </w:tc>
      </w:tr>
      <w:tr w:rsidR="0090708E" w:rsidRPr="0090708E" w14:paraId="3BBEBC80"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F1D8B" w14:textId="77777777" w:rsidR="0090708E" w:rsidRPr="0090708E" w:rsidRDefault="0090708E" w:rsidP="00F6663D">
            <w:pPr>
              <w:rPr>
                <w:b w:val="0"/>
                <w:bCs w:val="0"/>
              </w:rPr>
            </w:pPr>
            <w:r w:rsidRPr="0090708E">
              <w:rPr>
                <w:b w:val="0"/>
                <w:bCs w:val="0"/>
              </w:rPr>
              <w:t>FR3.11</w:t>
            </w:r>
          </w:p>
        </w:tc>
        <w:tc>
          <w:tcPr>
            <w:tcW w:w="0" w:type="auto"/>
          </w:tcPr>
          <w:p w14:paraId="513D67AA"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de verbinding met een Festo motor kunnen verbreken</w:t>
            </w:r>
          </w:p>
        </w:tc>
      </w:tr>
      <w:tr w:rsidR="0090708E" w:rsidRPr="0090708E" w14:paraId="63C5EA46"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1F5248E1" w14:textId="77777777" w:rsidR="0090708E" w:rsidRPr="0090708E" w:rsidRDefault="0090708E" w:rsidP="00F6663D">
            <w:pPr>
              <w:rPr>
                <w:b w:val="0"/>
                <w:bCs w:val="0"/>
              </w:rPr>
            </w:pPr>
            <w:r w:rsidRPr="0090708E">
              <w:rPr>
                <w:b w:val="0"/>
                <w:bCs w:val="0"/>
              </w:rPr>
              <w:lastRenderedPageBreak/>
              <w:t>FR3.12</w:t>
            </w:r>
          </w:p>
        </w:tc>
        <w:tc>
          <w:tcPr>
            <w:tcW w:w="0" w:type="auto"/>
          </w:tcPr>
          <w:p w14:paraId="32C29311"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 xml:space="preserve">De gebruiker moet vanuit de user interface kunnen selecteren of er verbonden moet </w:t>
            </w:r>
          </w:p>
          <w:p w14:paraId="6D90B6E9"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worden bij het opstarten van PolyScope</w:t>
            </w:r>
          </w:p>
        </w:tc>
      </w:tr>
      <w:tr w:rsidR="0090708E" w:rsidRPr="0090708E" w14:paraId="23768701"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B97358" w14:textId="77777777" w:rsidR="0090708E" w:rsidRPr="0090708E" w:rsidRDefault="0090708E" w:rsidP="00F6663D">
            <w:pPr>
              <w:rPr>
                <w:b w:val="0"/>
                <w:bCs w:val="0"/>
              </w:rPr>
            </w:pPr>
            <w:r w:rsidRPr="0090708E">
              <w:rPr>
                <w:b w:val="0"/>
                <w:bCs w:val="0"/>
              </w:rPr>
              <w:t>FR3.13</w:t>
            </w:r>
          </w:p>
        </w:tc>
        <w:tc>
          <w:tcPr>
            <w:tcW w:w="0" w:type="auto"/>
          </w:tcPr>
          <w:p w14:paraId="778AD0BB"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gebruiker moet vanuit de user interface de huidige positie van een Festo motor kunnen zien</w:t>
            </w:r>
          </w:p>
        </w:tc>
      </w:tr>
      <w:tr w:rsidR="0090708E" w:rsidRPr="0090708E" w14:paraId="63B1A337" w14:textId="77777777" w:rsidTr="0090708E">
        <w:tc>
          <w:tcPr>
            <w:cnfStyle w:val="001000000000" w:firstRow="0" w:lastRow="0" w:firstColumn="1" w:lastColumn="0" w:oddVBand="0" w:evenVBand="0" w:oddHBand="0" w:evenHBand="0" w:firstRowFirstColumn="0" w:firstRowLastColumn="0" w:lastRowFirstColumn="0" w:lastRowLastColumn="0"/>
            <w:tcW w:w="0" w:type="auto"/>
          </w:tcPr>
          <w:p w14:paraId="1525E897" w14:textId="77777777" w:rsidR="0090708E" w:rsidRPr="0090708E" w:rsidRDefault="0090708E" w:rsidP="00F6663D">
            <w:pPr>
              <w:rPr>
                <w:b w:val="0"/>
                <w:bCs w:val="0"/>
              </w:rPr>
            </w:pPr>
            <w:r w:rsidRPr="0090708E">
              <w:rPr>
                <w:b w:val="0"/>
                <w:bCs w:val="0"/>
              </w:rPr>
              <w:t>FR3.14</w:t>
            </w:r>
          </w:p>
        </w:tc>
        <w:tc>
          <w:tcPr>
            <w:tcW w:w="0" w:type="auto"/>
          </w:tcPr>
          <w:p w14:paraId="6A58974F"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gebruiker moet vanuit de user interface de status van de verbinding kunnen zien</w:t>
            </w:r>
          </w:p>
        </w:tc>
      </w:tr>
      <w:tr w:rsidR="0090708E" w:rsidRPr="0090708E" w14:paraId="5AD79A0E"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61513B31" w14:textId="77777777" w:rsidR="0090708E" w:rsidRPr="0090708E" w:rsidRDefault="0090708E" w:rsidP="00F6663D">
            <w:pPr>
              <w:rPr>
                <w:b w:val="0"/>
                <w:bCs w:val="0"/>
              </w:rPr>
            </w:pPr>
            <w:r w:rsidRPr="0090708E">
              <w:rPr>
                <w:b w:val="0"/>
                <w:bCs w:val="0"/>
              </w:rPr>
              <w:t>FR4.1</w:t>
            </w:r>
          </w:p>
        </w:tc>
        <w:tc>
          <w:tcPr>
            <w:tcW w:w="8515" w:type="dxa"/>
          </w:tcPr>
          <w:p w14:paraId="0458B9AB"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gebruiker moet vanuit de Toolbar interface de huidige positie van een Festo motor kunnen zien</w:t>
            </w:r>
          </w:p>
        </w:tc>
      </w:tr>
      <w:tr w:rsidR="0090708E" w:rsidRPr="0090708E" w14:paraId="41AA6DD5"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1C3DE920" w14:textId="77777777" w:rsidR="0090708E" w:rsidRPr="0090708E" w:rsidRDefault="0090708E" w:rsidP="00F6663D">
            <w:pPr>
              <w:rPr>
                <w:b w:val="0"/>
                <w:bCs w:val="0"/>
              </w:rPr>
            </w:pPr>
            <w:r w:rsidRPr="0090708E">
              <w:rPr>
                <w:b w:val="0"/>
                <w:bCs w:val="0"/>
              </w:rPr>
              <w:t>FR4.2</w:t>
            </w:r>
          </w:p>
        </w:tc>
        <w:tc>
          <w:tcPr>
            <w:tcW w:w="8515" w:type="dxa"/>
          </w:tcPr>
          <w:p w14:paraId="0E252288"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gebruiker moet vanuit de Toolbar interface de status van de verbinding kunnen zien</w:t>
            </w:r>
          </w:p>
        </w:tc>
      </w:tr>
      <w:tr w:rsidR="0090708E" w:rsidRPr="0090708E" w14:paraId="133B932E"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2446796" w14:textId="77777777" w:rsidR="0090708E" w:rsidRPr="0090708E" w:rsidRDefault="0090708E" w:rsidP="00F6663D">
            <w:pPr>
              <w:rPr>
                <w:b w:val="0"/>
                <w:bCs w:val="0"/>
              </w:rPr>
            </w:pPr>
            <w:r w:rsidRPr="0090708E">
              <w:rPr>
                <w:b w:val="0"/>
                <w:bCs w:val="0"/>
              </w:rPr>
              <w:t>FR4.3</w:t>
            </w:r>
          </w:p>
        </w:tc>
        <w:tc>
          <w:tcPr>
            <w:tcW w:w="8515" w:type="dxa"/>
          </w:tcPr>
          <w:p w14:paraId="5546ABD9"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gebruiker moet vanuit de Toolbar interface een stap commando uit kunnen voeren</w:t>
            </w:r>
          </w:p>
        </w:tc>
      </w:tr>
      <w:tr w:rsidR="0090708E" w:rsidRPr="0090708E" w14:paraId="07D6FA28"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6F89FC0A" w14:textId="77777777" w:rsidR="0090708E" w:rsidRPr="0090708E" w:rsidRDefault="0090708E" w:rsidP="00F6663D">
            <w:pPr>
              <w:rPr>
                <w:b w:val="0"/>
                <w:bCs w:val="0"/>
              </w:rPr>
            </w:pPr>
            <w:r w:rsidRPr="0090708E">
              <w:rPr>
                <w:b w:val="0"/>
                <w:bCs w:val="0"/>
              </w:rPr>
              <w:t>FR4.4</w:t>
            </w:r>
          </w:p>
        </w:tc>
        <w:tc>
          <w:tcPr>
            <w:tcW w:w="8515" w:type="dxa"/>
          </w:tcPr>
          <w:p w14:paraId="1B96EB8B"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gebruiker moet vanuit de Toolbar interface de grootte van de stap in kunnen voeren</w:t>
            </w:r>
          </w:p>
        </w:tc>
      </w:tr>
      <w:tr w:rsidR="0090708E" w:rsidRPr="0090708E" w14:paraId="395D7A5F"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D478F05" w14:textId="77777777" w:rsidR="0090708E" w:rsidRPr="0090708E" w:rsidRDefault="0090708E" w:rsidP="00F6663D">
            <w:pPr>
              <w:rPr>
                <w:b w:val="0"/>
                <w:bCs w:val="0"/>
              </w:rPr>
            </w:pPr>
            <w:r w:rsidRPr="0090708E">
              <w:rPr>
                <w:b w:val="0"/>
                <w:bCs w:val="0"/>
              </w:rPr>
              <w:t>FR4.5</w:t>
            </w:r>
          </w:p>
        </w:tc>
        <w:tc>
          <w:tcPr>
            <w:tcW w:w="8515" w:type="dxa"/>
          </w:tcPr>
          <w:p w14:paraId="1D469F64"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gebruiker moet vanuit de Toolbar interface de Festo motor positief laten Joggen door een knop in te houden</w:t>
            </w:r>
          </w:p>
        </w:tc>
      </w:tr>
      <w:tr w:rsidR="0090708E" w:rsidRPr="0090708E" w14:paraId="0B970E1B"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522C6D72" w14:textId="77777777" w:rsidR="0090708E" w:rsidRPr="0090708E" w:rsidRDefault="0090708E" w:rsidP="00F6663D">
            <w:pPr>
              <w:rPr>
                <w:b w:val="0"/>
                <w:bCs w:val="0"/>
              </w:rPr>
            </w:pPr>
            <w:r w:rsidRPr="0090708E">
              <w:rPr>
                <w:b w:val="0"/>
                <w:bCs w:val="0"/>
              </w:rPr>
              <w:t>FR4.6</w:t>
            </w:r>
          </w:p>
        </w:tc>
        <w:tc>
          <w:tcPr>
            <w:tcW w:w="8515" w:type="dxa"/>
          </w:tcPr>
          <w:p w14:paraId="0D6F8D94"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gebruiker moet vanuit de Toolbar interface de Festo motor negatief laten Joggen door een knop in te houden</w:t>
            </w:r>
          </w:p>
        </w:tc>
      </w:tr>
      <w:tr w:rsidR="0090708E" w:rsidRPr="0090708E" w14:paraId="0F706DF7"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D04E326" w14:textId="77777777" w:rsidR="0090708E" w:rsidRPr="0090708E" w:rsidRDefault="0090708E" w:rsidP="00F6663D">
            <w:pPr>
              <w:rPr>
                <w:b w:val="0"/>
                <w:bCs w:val="0"/>
              </w:rPr>
            </w:pPr>
            <w:r w:rsidRPr="0090708E">
              <w:rPr>
                <w:b w:val="0"/>
                <w:bCs w:val="0"/>
              </w:rPr>
              <w:t>FR4.7</w:t>
            </w:r>
          </w:p>
        </w:tc>
        <w:tc>
          <w:tcPr>
            <w:tcW w:w="8515" w:type="dxa"/>
          </w:tcPr>
          <w:p w14:paraId="7F8AEB43"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gebruiker moet vanuit de Toolbar interface een home commando uit kunnen voeren</w:t>
            </w:r>
          </w:p>
        </w:tc>
      </w:tr>
      <w:tr w:rsidR="0090708E" w:rsidRPr="0090708E" w14:paraId="16883310"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673763AF" w14:textId="77777777" w:rsidR="0090708E" w:rsidRPr="0090708E" w:rsidRDefault="0090708E" w:rsidP="00F6663D">
            <w:pPr>
              <w:rPr>
                <w:b w:val="0"/>
                <w:bCs w:val="0"/>
              </w:rPr>
            </w:pPr>
            <w:r w:rsidRPr="0090708E">
              <w:rPr>
                <w:b w:val="0"/>
                <w:bCs w:val="0"/>
              </w:rPr>
              <w:t>FR4.8</w:t>
            </w:r>
          </w:p>
        </w:tc>
        <w:tc>
          <w:tcPr>
            <w:tcW w:w="8515" w:type="dxa"/>
          </w:tcPr>
          <w:p w14:paraId="52F8314D"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Toolbar moet duidelijk te identificeren zijn als de Toolbar voor een Festo motor</w:t>
            </w:r>
          </w:p>
        </w:tc>
      </w:tr>
      <w:tr w:rsidR="0090708E" w:rsidRPr="0090708E" w14:paraId="5A2FEFC8"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36F0FF3" w14:textId="77777777" w:rsidR="0090708E" w:rsidRPr="0090708E" w:rsidRDefault="0090708E" w:rsidP="00F6663D">
            <w:pPr>
              <w:rPr>
                <w:b w:val="0"/>
                <w:bCs w:val="0"/>
              </w:rPr>
            </w:pPr>
            <w:r w:rsidRPr="0090708E">
              <w:rPr>
                <w:b w:val="0"/>
                <w:bCs w:val="0"/>
              </w:rPr>
              <w:t>FR5.1</w:t>
            </w:r>
          </w:p>
        </w:tc>
        <w:tc>
          <w:tcPr>
            <w:tcW w:w="8515" w:type="dxa"/>
          </w:tcPr>
          <w:p w14:paraId="46C3A223"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engineer moet, zonder de FestoCap aan te passen ,een nieuwe Festo motor klasse toe kunnen voegen</w:t>
            </w:r>
          </w:p>
        </w:tc>
      </w:tr>
      <w:tr w:rsidR="0090708E" w:rsidRPr="0090708E" w14:paraId="279E50DF"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7C0EA80A" w14:textId="77777777" w:rsidR="0090708E" w:rsidRPr="0090708E" w:rsidRDefault="0090708E" w:rsidP="00F6663D">
            <w:pPr>
              <w:rPr>
                <w:b w:val="0"/>
                <w:bCs w:val="0"/>
              </w:rPr>
            </w:pPr>
            <w:r w:rsidRPr="0090708E">
              <w:rPr>
                <w:b w:val="0"/>
                <w:bCs w:val="0"/>
              </w:rPr>
              <w:t>FR5.2</w:t>
            </w:r>
          </w:p>
        </w:tc>
        <w:tc>
          <w:tcPr>
            <w:tcW w:w="8515" w:type="dxa"/>
          </w:tcPr>
          <w:p w14:paraId="59518669"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gebruiker moet een Festo motor kunnen selecteren in de user interface</w:t>
            </w:r>
          </w:p>
        </w:tc>
      </w:tr>
      <w:tr w:rsidR="0090708E" w:rsidRPr="0090708E" w14:paraId="515B5279" w14:textId="77777777" w:rsidTr="00907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F9155F9" w14:textId="77777777" w:rsidR="0090708E" w:rsidRPr="0090708E" w:rsidRDefault="0090708E" w:rsidP="00F6663D">
            <w:pPr>
              <w:rPr>
                <w:b w:val="0"/>
                <w:bCs w:val="0"/>
              </w:rPr>
            </w:pPr>
            <w:r w:rsidRPr="0090708E">
              <w:rPr>
                <w:b w:val="0"/>
                <w:bCs w:val="0"/>
              </w:rPr>
              <w:t>FR5.3</w:t>
            </w:r>
          </w:p>
        </w:tc>
        <w:tc>
          <w:tcPr>
            <w:tcW w:w="8515" w:type="dxa"/>
          </w:tcPr>
          <w:p w14:paraId="059C1EEE" w14:textId="77777777" w:rsidR="0090708E" w:rsidRPr="0090708E" w:rsidRDefault="0090708E" w:rsidP="00F6663D">
            <w:pPr>
              <w:cnfStyle w:val="000000100000" w:firstRow="0" w:lastRow="0" w:firstColumn="0" w:lastColumn="0" w:oddVBand="0" w:evenVBand="0" w:oddHBand="1" w:evenHBand="0" w:firstRowFirstColumn="0" w:firstRowLastColumn="0" w:lastRowFirstColumn="0" w:lastRowLastColumn="0"/>
            </w:pPr>
            <w:r w:rsidRPr="0090708E">
              <w:t>De FestoCap moet een interface klasse hebben die het mogelijk maakt nieuwe Festo motoren toe te voegen</w:t>
            </w:r>
          </w:p>
        </w:tc>
      </w:tr>
      <w:tr w:rsidR="0090708E" w:rsidRPr="0090708E" w14:paraId="78ADD69F" w14:textId="77777777" w:rsidTr="0090708E">
        <w:tc>
          <w:tcPr>
            <w:cnfStyle w:val="001000000000" w:firstRow="0" w:lastRow="0" w:firstColumn="1" w:lastColumn="0" w:oddVBand="0" w:evenVBand="0" w:oddHBand="0" w:evenHBand="0" w:firstRowFirstColumn="0" w:firstRowLastColumn="0" w:lastRowFirstColumn="0" w:lastRowLastColumn="0"/>
            <w:tcW w:w="835" w:type="dxa"/>
          </w:tcPr>
          <w:p w14:paraId="3777C6C5" w14:textId="77777777" w:rsidR="0090708E" w:rsidRPr="0090708E" w:rsidRDefault="0090708E" w:rsidP="00F6663D">
            <w:pPr>
              <w:rPr>
                <w:b w:val="0"/>
                <w:bCs w:val="0"/>
              </w:rPr>
            </w:pPr>
            <w:r w:rsidRPr="0090708E">
              <w:rPr>
                <w:b w:val="0"/>
                <w:bCs w:val="0"/>
              </w:rPr>
              <w:t>FR5.4</w:t>
            </w:r>
          </w:p>
        </w:tc>
        <w:tc>
          <w:tcPr>
            <w:tcW w:w="8515" w:type="dxa"/>
          </w:tcPr>
          <w:p w14:paraId="0911531B" w14:textId="77777777" w:rsidR="0090708E" w:rsidRPr="0090708E" w:rsidRDefault="0090708E" w:rsidP="00F6663D">
            <w:pPr>
              <w:cnfStyle w:val="000000000000" w:firstRow="0" w:lastRow="0" w:firstColumn="0" w:lastColumn="0" w:oddVBand="0" w:evenVBand="0" w:oddHBand="0" w:evenHBand="0" w:firstRowFirstColumn="0" w:firstRowLastColumn="0" w:lastRowFirstColumn="0" w:lastRowLastColumn="0"/>
            </w:pPr>
            <w:r w:rsidRPr="0090708E">
              <w:t>De FestoCap moet onderscheid kunnen maken tussen de verschillende Festo motoren</w:t>
            </w:r>
          </w:p>
        </w:tc>
      </w:tr>
    </w:tbl>
    <w:p w14:paraId="6A870494" w14:textId="77777777" w:rsidR="0090708E" w:rsidRPr="0090708E" w:rsidRDefault="0090708E" w:rsidP="0090708E">
      <w:pPr>
        <w:pStyle w:val="Geenafstand"/>
        <w:rPr>
          <w:lang w:val="nl-NL"/>
        </w:rPr>
      </w:pPr>
    </w:p>
    <w:p w14:paraId="1B6AC4DD" w14:textId="77777777" w:rsidR="00C8340F" w:rsidRDefault="00C8340F"/>
    <w:sectPr w:rsidR="00C8340F" w:rsidSect="00A60D9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02428" w14:textId="77777777" w:rsidR="00BA2FCC" w:rsidRDefault="00BA2FCC" w:rsidP="006D30E0">
      <w:pPr>
        <w:spacing w:after="0" w:line="240" w:lineRule="auto"/>
      </w:pPr>
      <w:r>
        <w:separator/>
      </w:r>
    </w:p>
  </w:endnote>
  <w:endnote w:type="continuationSeparator" w:id="0">
    <w:p w14:paraId="794513CF" w14:textId="77777777" w:rsidR="00BA2FCC" w:rsidRDefault="00BA2FCC" w:rsidP="006D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E504B" w14:textId="77777777" w:rsidR="00BA2FCC" w:rsidRDefault="00BA2FCC" w:rsidP="006D30E0">
      <w:pPr>
        <w:spacing w:after="0" w:line="240" w:lineRule="auto"/>
      </w:pPr>
      <w:r>
        <w:separator/>
      </w:r>
    </w:p>
  </w:footnote>
  <w:footnote w:type="continuationSeparator" w:id="0">
    <w:p w14:paraId="448E2085" w14:textId="77777777" w:rsidR="00BA2FCC" w:rsidRDefault="00BA2FCC" w:rsidP="006D3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B83"/>
    <w:multiLevelType w:val="hybridMultilevel"/>
    <w:tmpl w:val="3D30E2A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22A83"/>
    <w:multiLevelType w:val="hybridMultilevel"/>
    <w:tmpl w:val="559C9980"/>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 w15:restartNumberingAfterBreak="0">
    <w:nsid w:val="1482775B"/>
    <w:multiLevelType w:val="multilevel"/>
    <w:tmpl w:val="E4FE6B7A"/>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216D0D9C"/>
    <w:multiLevelType w:val="hybridMultilevel"/>
    <w:tmpl w:val="91E0B6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4B6EEE"/>
    <w:multiLevelType w:val="hybridMultilevel"/>
    <w:tmpl w:val="A642CAA0"/>
    <w:lvl w:ilvl="0" w:tplc="F56CBB3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6A354A"/>
    <w:multiLevelType w:val="hybridMultilevel"/>
    <w:tmpl w:val="21283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964DA4"/>
    <w:multiLevelType w:val="hybridMultilevel"/>
    <w:tmpl w:val="8836FBA0"/>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40E01FE2"/>
    <w:multiLevelType w:val="hybridMultilevel"/>
    <w:tmpl w:val="973A0F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694D7A"/>
    <w:multiLevelType w:val="hybridMultilevel"/>
    <w:tmpl w:val="1D4C4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13064E"/>
    <w:multiLevelType w:val="hybridMultilevel"/>
    <w:tmpl w:val="CA220BC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5B7BFB"/>
    <w:multiLevelType w:val="hybridMultilevel"/>
    <w:tmpl w:val="746A857E"/>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1" w15:restartNumberingAfterBreak="0">
    <w:nsid w:val="788E3AE7"/>
    <w:multiLevelType w:val="hybridMultilevel"/>
    <w:tmpl w:val="DFC8A5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9D6C30"/>
    <w:multiLevelType w:val="hybridMultilevel"/>
    <w:tmpl w:val="8EBC51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9"/>
  </w:num>
  <w:num w:numId="12">
    <w:abstractNumId w:val="0"/>
  </w:num>
  <w:num w:numId="13">
    <w:abstractNumId w:val="10"/>
  </w:num>
  <w:num w:numId="14">
    <w:abstractNumId w:val="11"/>
  </w:num>
  <w:num w:numId="15">
    <w:abstractNumId w:val="3"/>
  </w:num>
  <w:num w:numId="16">
    <w:abstractNumId w:val="6"/>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4"/>
  </w:num>
  <w:num w:numId="28">
    <w:abstractNumId w:val="1"/>
  </w:num>
  <w:num w:numId="29">
    <w:abstractNumId w:val="8"/>
  </w:num>
  <w:num w:numId="30">
    <w:abstractNumId w:val="12"/>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96"/>
    <w:rsid w:val="000436EC"/>
    <w:rsid w:val="00057E1A"/>
    <w:rsid w:val="0006309E"/>
    <w:rsid w:val="00072709"/>
    <w:rsid w:val="000777F5"/>
    <w:rsid w:val="000872A3"/>
    <w:rsid w:val="000934ED"/>
    <w:rsid w:val="000953F4"/>
    <w:rsid w:val="000C0201"/>
    <w:rsid w:val="00102DDE"/>
    <w:rsid w:val="001567B4"/>
    <w:rsid w:val="00170DBC"/>
    <w:rsid w:val="00194F95"/>
    <w:rsid w:val="001A37EB"/>
    <w:rsid w:val="001C5EB7"/>
    <w:rsid w:val="00214F3B"/>
    <w:rsid w:val="00293EEF"/>
    <w:rsid w:val="002C0EFF"/>
    <w:rsid w:val="002D2B89"/>
    <w:rsid w:val="002D6BB9"/>
    <w:rsid w:val="003060F5"/>
    <w:rsid w:val="00306CDA"/>
    <w:rsid w:val="00307E44"/>
    <w:rsid w:val="00325F5F"/>
    <w:rsid w:val="00330512"/>
    <w:rsid w:val="003631D3"/>
    <w:rsid w:val="00376709"/>
    <w:rsid w:val="003777D3"/>
    <w:rsid w:val="003C5D5C"/>
    <w:rsid w:val="003D02CD"/>
    <w:rsid w:val="003E51A1"/>
    <w:rsid w:val="003E7B53"/>
    <w:rsid w:val="003F1E4F"/>
    <w:rsid w:val="003F20BD"/>
    <w:rsid w:val="003F32E8"/>
    <w:rsid w:val="00401E3F"/>
    <w:rsid w:val="004051DC"/>
    <w:rsid w:val="004231D6"/>
    <w:rsid w:val="004506A4"/>
    <w:rsid w:val="00455D34"/>
    <w:rsid w:val="00473FA2"/>
    <w:rsid w:val="00475C03"/>
    <w:rsid w:val="004B779F"/>
    <w:rsid w:val="004D55E2"/>
    <w:rsid w:val="004E3674"/>
    <w:rsid w:val="00503A28"/>
    <w:rsid w:val="005536AB"/>
    <w:rsid w:val="00577FDC"/>
    <w:rsid w:val="005F31B6"/>
    <w:rsid w:val="005F7543"/>
    <w:rsid w:val="006022B1"/>
    <w:rsid w:val="00605919"/>
    <w:rsid w:val="0066337F"/>
    <w:rsid w:val="00673432"/>
    <w:rsid w:val="00674D58"/>
    <w:rsid w:val="006A6E2E"/>
    <w:rsid w:val="006C1889"/>
    <w:rsid w:val="006D30E0"/>
    <w:rsid w:val="006F6C44"/>
    <w:rsid w:val="00716C33"/>
    <w:rsid w:val="00736D4B"/>
    <w:rsid w:val="007549ED"/>
    <w:rsid w:val="00777BDD"/>
    <w:rsid w:val="007A4381"/>
    <w:rsid w:val="007B4824"/>
    <w:rsid w:val="007D6621"/>
    <w:rsid w:val="007F7681"/>
    <w:rsid w:val="00826CD1"/>
    <w:rsid w:val="0083701A"/>
    <w:rsid w:val="008554E7"/>
    <w:rsid w:val="0088565C"/>
    <w:rsid w:val="0090708E"/>
    <w:rsid w:val="009300D5"/>
    <w:rsid w:val="00956708"/>
    <w:rsid w:val="009B09E6"/>
    <w:rsid w:val="00A558BC"/>
    <w:rsid w:val="00A60D96"/>
    <w:rsid w:val="00A955C0"/>
    <w:rsid w:val="00AD635F"/>
    <w:rsid w:val="00AE51CA"/>
    <w:rsid w:val="00B00D94"/>
    <w:rsid w:val="00B21EDC"/>
    <w:rsid w:val="00B4493B"/>
    <w:rsid w:val="00B50A25"/>
    <w:rsid w:val="00B706DA"/>
    <w:rsid w:val="00B91981"/>
    <w:rsid w:val="00BA2FCC"/>
    <w:rsid w:val="00BC252C"/>
    <w:rsid w:val="00BC2C2D"/>
    <w:rsid w:val="00BF7266"/>
    <w:rsid w:val="00C05747"/>
    <w:rsid w:val="00C13F84"/>
    <w:rsid w:val="00C242BB"/>
    <w:rsid w:val="00C57748"/>
    <w:rsid w:val="00C609CF"/>
    <w:rsid w:val="00C8340F"/>
    <w:rsid w:val="00CB04E0"/>
    <w:rsid w:val="00CB47B6"/>
    <w:rsid w:val="00CF1011"/>
    <w:rsid w:val="00D359F5"/>
    <w:rsid w:val="00D61906"/>
    <w:rsid w:val="00DA0B19"/>
    <w:rsid w:val="00DA465E"/>
    <w:rsid w:val="00DE6016"/>
    <w:rsid w:val="00E709F9"/>
    <w:rsid w:val="00E730A1"/>
    <w:rsid w:val="00EC106D"/>
    <w:rsid w:val="00EC7962"/>
    <w:rsid w:val="00ED4A0D"/>
    <w:rsid w:val="00ED4BD7"/>
    <w:rsid w:val="00F00674"/>
    <w:rsid w:val="00F138A9"/>
    <w:rsid w:val="00F31983"/>
    <w:rsid w:val="00F7372D"/>
    <w:rsid w:val="00F87512"/>
    <w:rsid w:val="00FB727C"/>
    <w:rsid w:val="00FC3944"/>
    <w:rsid w:val="00FE2212"/>
    <w:rsid w:val="00FF07C9"/>
    <w:rsid w:val="00FF6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83D1"/>
  <w15:chartTrackingRefBased/>
  <w15:docId w15:val="{DD8AFD99-D797-432C-AC5B-3DA58586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2C0EFF"/>
    <w:rPr>
      <w:lang w:val="nl-NL"/>
    </w:rPr>
  </w:style>
  <w:style w:type="paragraph" w:styleId="Kop1">
    <w:name w:val="heading 1"/>
    <w:basedOn w:val="Standaard"/>
    <w:next w:val="Standaard"/>
    <w:link w:val="Kop1Char"/>
    <w:uiPriority w:val="9"/>
    <w:qFormat/>
    <w:rsid w:val="002C0EFF"/>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2C0EFF"/>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2C0EFF"/>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2C0EFF"/>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2C0EFF"/>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2C0EFF"/>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2C0EFF"/>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2C0EFF"/>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2C0EFF"/>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0EFF"/>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2C0EFF"/>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2C0EFF"/>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2C0EFF"/>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2C0EFF"/>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2C0EFF"/>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2C0EF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2C0EF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2C0EF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2C0EFF"/>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2C0E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2C0EFF"/>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2C0EFF"/>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2C0EFF"/>
    <w:rPr>
      <w:color w:val="5A5A5A" w:themeColor="text1" w:themeTint="A5"/>
      <w:spacing w:val="10"/>
    </w:rPr>
  </w:style>
  <w:style w:type="character" w:styleId="Zwaar">
    <w:name w:val="Strong"/>
    <w:basedOn w:val="Standaardalinea-lettertype"/>
    <w:uiPriority w:val="22"/>
    <w:qFormat/>
    <w:rsid w:val="002C0EFF"/>
    <w:rPr>
      <w:b/>
      <w:bCs/>
      <w:color w:val="000000" w:themeColor="text1"/>
    </w:rPr>
  </w:style>
  <w:style w:type="character" w:styleId="Nadruk">
    <w:name w:val="Emphasis"/>
    <w:basedOn w:val="Standaardalinea-lettertype"/>
    <w:uiPriority w:val="20"/>
    <w:qFormat/>
    <w:rsid w:val="002C0EFF"/>
    <w:rPr>
      <w:i/>
      <w:iCs/>
      <w:color w:val="auto"/>
    </w:rPr>
  </w:style>
  <w:style w:type="paragraph" w:styleId="Geenafstand">
    <w:name w:val="No Spacing"/>
    <w:link w:val="GeenafstandChar"/>
    <w:uiPriority w:val="1"/>
    <w:qFormat/>
    <w:rsid w:val="002C0EFF"/>
    <w:pPr>
      <w:spacing w:after="0" w:line="240" w:lineRule="auto"/>
    </w:pPr>
  </w:style>
  <w:style w:type="paragraph" w:styleId="Citaat">
    <w:name w:val="Quote"/>
    <w:basedOn w:val="Standaard"/>
    <w:next w:val="Standaard"/>
    <w:link w:val="CitaatChar"/>
    <w:uiPriority w:val="29"/>
    <w:qFormat/>
    <w:rsid w:val="002C0EFF"/>
    <w:pPr>
      <w:spacing w:before="160"/>
      <w:ind w:left="720" w:right="720"/>
    </w:pPr>
    <w:rPr>
      <w:i/>
      <w:iCs/>
      <w:color w:val="000000" w:themeColor="text1"/>
    </w:rPr>
  </w:style>
  <w:style w:type="character" w:customStyle="1" w:styleId="CitaatChar">
    <w:name w:val="Citaat Char"/>
    <w:basedOn w:val="Standaardalinea-lettertype"/>
    <w:link w:val="Citaat"/>
    <w:uiPriority w:val="29"/>
    <w:rsid w:val="002C0EFF"/>
    <w:rPr>
      <w:i/>
      <w:iCs/>
      <w:color w:val="000000" w:themeColor="text1"/>
    </w:rPr>
  </w:style>
  <w:style w:type="paragraph" w:styleId="Duidelijkcitaat">
    <w:name w:val="Intense Quote"/>
    <w:basedOn w:val="Standaard"/>
    <w:next w:val="Standaard"/>
    <w:link w:val="DuidelijkcitaatChar"/>
    <w:uiPriority w:val="30"/>
    <w:qFormat/>
    <w:rsid w:val="002C0E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2C0EFF"/>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2C0EFF"/>
    <w:rPr>
      <w:i/>
      <w:iCs/>
      <w:color w:val="404040" w:themeColor="text1" w:themeTint="BF"/>
    </w:rPr>
  </w:style>
  <w:style w:type="character" w:styleId="Intensievebenadrukking">
    <w:name w:val="Intense Emphasis"/>
    <w:basedOn w:val="Standaardalinea-lettertype"/>
    <w:uiPriority w:val="21"/>
    <w:qFormat/>
    <w:rsid w:val="002C0EFF"/>
    <w:rPr>
      <w:b/>
      <w:bCs/>
      <w:i/>
      <w:iCs/>
      <w:caps/>
    </w:rPr>
  </w:style>
  <w:style w:type="character" w:styleId="Subtieleverwijzing">
    <w:name w:val="Subtle Reference"/>
    <w:basedOn w:val="Standaardalinea-lettertype"/>
    <w:uiPriority w:val="31"/>
    <w:qFormat/>
    <w:rsid w:val="002C0EFF"/>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2C0EFF"/>
    <w:rPr>
      <w:b/>
      <w:bCs/>
      <w:smallCaps/>
      <w:u w:val="single"/>
    </w:rPr>
  </w:style>
  <w:style w:type="character" w:styleId="Titelvanboek">
    <w:name w:val="Book Title"/>
    <w:basedOn w:val="Standaardalinea-lettertype"/>
    <w:uiPriority w:val="33"/>
    <w:qFormat/>
    <w:rsid w:val="002C0EFF"/>
    <w:rPr>
      <w:b w:val="0"/>
      <w:bCs w:val="0"/>
      <w:smallCaps/>
      <w:spacing w:val="5"/>
    </w:rPr>
  </w:style>
  <w:style w:type="paragraph" w:styleId="Kopvaninhoudsopgave">
    <w:name w:val="TOC Heading"/>
    <w:basedOn w:val="Kop1"/>
    <w:next w:val="Standaard"/>
    <w:uiPriority w:val="39"/>
    <w:unhideWhenUsed/>
    <w:qFormat/>
    <w:rsid w:val="002C0EFF"/>
  </w:style>
  <w:style w:type="paragraph" w:styleId="Ballontekst">
    <w:name w:val="Balloon Text"/>
    <w:basedOn w:val="Standaard"/>
    <w:link w:val="BallontekstChar"/>
    <w:uiPriority w:val="99"/>
    <w:semiHidden/>
    <w:unhideWhenUsed/>
    <w:rsid w:val="001567B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567B4"/>
    <w:rPr>
      <w:rFonts w:ascii="Segoe UI" w:hAnsi="Segoe UI" w:cs="Segoe UI"/>
      <w:sz w:val="18"/>
      <w:szCs w:val="18"/>
    </w:rPr>
  </w:style>
  <w:style w:type="paragraph" w:styleId="Inhopg1">
    <w:name w:val="toc 1"/>
    <w:basedOn w:val="Standaard"/>
    <w:next w:val="Standaard"/>
    <w:autoRedefine/>
    <w:uiPriority w:val="39"/>
    <w:unhideWhenUsed/>
    <w:rsid w:val="001567B4"/>
    <w:pPr>
      <w:spacing w:after="100"/>
    </w:pPr>
  </w:style>
  <w:style w:type="character" w:styleId="Hyperlink">
    <w:name w:val="Hyperlink"/>
    <w:basedOn w:val="Standaardalinea-lettertype"/>
    <w:uiPriority w:val="99"/>
    <w:unhideWhenUsed/>
    <w:rsid w:val="001567B4"/>
    <w:rPr>
      <w:color w:val="0563C1" w:themeColor="hyperlink"/>
      <w:u w:val="single"/>
    </w:rPr>
  </w:style>
  <w:style w:type="character" w:styleId="Verwijzingopmerking">
    <w:name w:val="annotation reference"/>
    <w:basedOn w:val="Standaardalinea-lettertype"/>
    <w:uiPriority w:val="99"/>
    <w:semiHidden/>
    <w:unhideWhenUsed/>
    <w:rsid w:val="003060F5"/>
    <w:rPr>
      <w:sz w:val="16"/>
      <w:szCs w:val="16"/>
    </w:rPr>
  </w:style>
  <w:style w:type="paragraph" w:styleId="Tekstopmerking">
    <w:name w:val="annotation text"/>
    <w:basedOn w:val="Standaard"/>
    <w:link w:val="TekstopmerkingChar"/>
    <w:uiPriority w:val="99"/>
    <w:unhideWhenUsed/>
    <w:rsid w:val="003060F5"/>
    <w:pPr>
      <w:spacing w:line="240" w:lineRule="auto"/>
    </w:pPr>
    <w:rPr>
      <w:sz w:val="20"/>
      <w:szCs w:val="20"/>
    </w:rPr>
  </w:style>
  <w:style w:type="character" w:customStyle="1" w:styleId="TekstopmerkingChar">
    <w:name w:val="Tekst opmerking Char"/>
    <w:basedOn w:val="Standaardalinea-lettertype"/>
    <w:link w:val="Tekstopmerking"/>
    <w:uiPriority w:val="99"/>
    <w:rsid w:val="003060F5"/>
    <w:rPr>
      <w:sz w:val="20"/>
      <w:szCs w:val="20"/>
    </w:rPr>
  </w:style>
  <w:style w:type="paragraph" w:styleId="Onderwerpvanopmerking">
    <w:name w:val="annotation subject"/>
    <w:basedOn w:val="Tekstopmerking"/>
    <w:next w:val="Tekstopmerking"/>
    <w:link w:val="OnderwerpvanopmerkingChar"/>
    <w:uiPriority w:val="99"/>
    <w:semiHidden/>
    <w:unhideWhenUsed/>
    <w:rsid w:val="003060F5"/>
    <w:rPr>
      <w:b/>
      <w:bCs/>
    </w:rPr>
  </w:style>
  <w:style w:type="character" w:customStyle="1" w:styleId="OnderwerpvanopmerkingChar">
    <w:name w:val="Onderwerp van opmerking Char"/>
    <w:basedOn w:val="TekstopmerkingChar"/>
    <w:link w:val="Onderwerpvanopmerking"/>
    <w:uiPriority w:val="99"/>
    <w:semiHidden/>
    <w:rsid w:val="003060F5"/>
    <w:rPr>
      <w:b/>
      <w:bCs/>
      <w:sz w:val="20"/>
      <w:szCs w:val="20"/>
    </w:rPr>
  </w:style>
  <w:style w:type="paragraph" w:customStyle="1" w:styleId="Default">
    <w:name w:val="Default"/>
    <w:rsid w:val="003060F5"/>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2C0EFF"/>
    <w:pPr>
      <w:ind w:left="720"/>
      <w:contextualSpacing/>
    </w:pPr>
  </w:style>
  <w:style w:type="paragraph" w:styleId="Normaalweb">
    <w:name w:val="Normal (Web)"/>
    <w:basedOn w:val="Standaard"/>
    <w:uiPriority w:val="99"/>
    <w:semiHidden/>
    <w:unhideWhenUsed/>
    <w:rsid w:val="007A43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kstvantijdelijkeaanduiding">
    <w:name w:val="Placeholder Text"/>
    <w:basedOn w:val="Standaardalinea-lettertype"/>
    <w:uiPriority w:val="99"/>
    <w:semiHidden/>
    <w:rsid w:val="007A4381"/>
    <w:rPr>
      <w:color w:val="808080"/>
    </w:rPr>
  </w:style>
  <w:style w:type="paragraph" w:styleId="HTML-voorafopgemaakt">
    <w:name w:val="HTML Preformatted"/>
    <w:basedOn w:val="Standaard"/>
    <w:link w:val="HTML-voorafopgemaaktChar"/>
    <w:uiPriority w:val="99"/>
    <w:semiHidden/>
    <w:unhideWhenUsed/>
    <w:rsid w:val="007A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7A4381"/>
    <w:rPr>
      <w:rFonts w:ascii="Courier New" w:eastAsia="Times New Roman" w:hAnsi="Courier New" w:cs="Courier New"/>
      <w:sz w:val="20"/>
      <w:szCs w:val="20"/>
      <w:lang w:eastAsia="en-GB"/>
    </w:rPr>
  </w:style>
  <w:style w:type="character" w:styleId="Onopgelostemelding">
    <w:name w:val="Unresolved Mention"/>
    <w:basedOn w:val="Standaardalinea-lettertype"/>
    <w:uiPriority w:val="99"/>
    <w:semiHidden/>
    <w:unhideWhenUsed/>
    <w:rsid w:val="00DA0B19"/>
    <w:rPr>
      <w:color w:val="605E5C"/>
      <w:shd w:val="clear" w:color="auto" w:fill="E1DFDD"/>
    </w:rPr>
  </w:style>
  <w:style w:type="paragraph" w:styleId="Inhopg2">
    <w:name w:val="toc 2"/>
    <w:basedOn w:val="Standaard"/>
    <w:next w:val="Standaard"/>
    <w:autoRedefine/>
    <w:uiPriority w:val="39"/>
    <w:unhideWhenUsed/>
    <w:rsid w:val="00DA0B19"/>
    <w:pPr>
      <w:spacing w:after="100"/>
      <w:ind w:left="220"/>
    </w:pPr>
  </w:style>
  <w:style w:type="paragraph" w:styleId="Inhopg3">
    <w:name w:val="toc 3"/>
    <w:basedOn w:val="Standaard"/>
    <w:next w:val="Standaard"/>
    <w:autoRedefine/>
    <w:uiPriority w:val="39"/>
    <w:unhideWhenUsed/>
    <w:rsid w:val="00DA0B19"/>
    <w:pPr>
      <w:spacing w:after="100"/>
      <w:ind w:left="440"/>
    </w:pPr>
  </w:style>
  <w:style w:type="paragraph" w:styleId="Koptekst">
    <w:name w:val="header"/>
    <w:basedOn w:val="Standaard"/>
    <w:link w:val="KoptekstChar"/>
    <w:uiPriority w:val="99"/>
    <w:unhideWhenUsed/>
    <w:rsid w:val="006D30E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30E0"/>
  </w:style>
  <w:style w:type="paragraph" w:styleId="Voettekst">
    <w:name w:val="footer"/>
    <w:basedOn w:val="Standaard"/>
    <w:link w:val="VoettekstChar"/>
    <w:uiPriority w:val="99"/>
    <w:unhideWhenUsed/>
    <w:rsid w:val="006D30E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30E0"/>
  </w:style>
  <w:style w:type="character" w:customStyle="1" w:styleId="GeenafstandChar">
    <w:name w:val="Geen afstand Char"/>
    <w:basedOn w:val="Standaardalinea-lettertype"/>
    <w:link w:val="Geenafstand"/>
    <w:uiPriority w:val="1"/>
    <w:rsid w:val="00A60D96"/>
  </w:style>
  <w:style w:type="table" w:styleId="Tabelraster">
    <w:name w:val="Table Grid"/>
    <w:basedOn w:val="Standaardtabel"/>
    <w:uiPriority w:val="39"/>
    <w:rsid w:val="00293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2D2B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2D2B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2">
    <w:name w:val="Grid Table 2"/>
    <w:basedOn w:val="Standaardtabel"/>
    <w:uiPriority w:val="47"/>
    <w:rsid w:val="00CF101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571729">
      <w:bodyDiv w:val="1"/>
      <w:marLeft w:val="0"/>
      <w:marRight w:val="0"/>
      <w:marTop w:val="0"/>
      <w:marBottom w:val="0"/>
      <w:divBdr>
        <w:top w:val="none" w:sz="0" w:space="0" w:color="auto"/>
        <w:left w:val="none" w:sz="0" w:space="0" w:color="auto"/>
        <w:bottom w:val="none" w:sz="0" w:space="0" w:color="auto"/>
        <w:right w:val="none" w:sz="0" w:space="0" w:color="auto"/>
      </w:divBdr>
    </w:div>
    <w:div w:id="904610695">
      <w:bodyDiv w:val="1"/>
      <w:marLeft w:val="0"/>
      <w:marRight w:val="0"/>
      <w:marTop w:val="0"/>
      <w:marBottom w:val="0"/>
      <w:divBdr>
        <w:top w:val="none" w:sz="0" w:space="0" w:color="auto"/>
        <w:left w:val="none" w:sz="0" w:space="0" w:color="auto"/>
        <w:bottom w:val="none" w:sz="0" w:space="0" w:color="auto"/>
        <w:right w:val="none" w:sz="0" w:space="0" w:color="auto"/>
      </w:divBdr>
      <w:divsChild>
        <w:div w:id="2111972332">
          <w:marLeft w:val="0"/>
          <w:marRight w:val="0"/>
          <w:marTop w:val="0"/>
          <w:marBottom w:val="0"/>
          <w:divBdr>
            <w:top w:val="none" w:sz="0" w:space="0" w:color="auto"/>
            <w:left w:val="none" w:sz="0" w:space="0" w:color="auto"/>
            <w:bottom w:val="none" w:sz="0" w:space="0" w:color="auto"/>
            <w:right w:val="none" w:sz="0" w:space="0" w:color="auto"/>
          </w:divBdr>
          <w:divsChild>
            <w:div w:id="255792770">
              <w:marLeft w:val="0"/>
              <w:marRight w:val="0"/>
              <w:marTop w:val="0"/>
              <w:marBottom w:val="0"/>
              <w:divBdr>
                <w:top w:val="none" w:sz="0" w:space="0" w:color="auto"/>
                <w:left w:val="none" w:sz="0" w:space="0" w:color="auto"/>
                <w:bottom w:val="none" w:sz="0" w:space="0" w:color="auto"/>
                <w:right w:val="none" w:sz="0" w:space="0" w:color="auto"/>
              </w:divBdr>
              <w:divsChild>
                <w:div w:id="88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6380">
      <w:bodyDiv w:val="1"/>
      <w:marLeft w:val="0"/>
      <w:marRight w:val="0"/>
      <w:marTop w:val="0"/>
      <w:marBottom w:val="0"/>
      <w:divBdr>
        <w:top w:val="none" w:sz="0" w:space="0" w:color="auto"/>
        <w:left w:val="none" w:sz="0" w:space="0" w:color="auto"/>
        <w:bottom w:val="none" w:sz="0" w:space="0" w:color="auto"/>
        <w:right w:val="none" w:sz="0" w:space="0" w:color="auto"/>
      </w:divBdr>
      <w:divsChild>
        <w:div w:id="351417730">
          <w:marLeft w:val="0"/>
          <w:marRight w:val="0"/>
          <w:marTop w:val="0"/>
          <w:marBottom w:val="0"/>
          <w:divBdr>
            <w:top w:val="none" w:sz="0" w:space="0" w:color="auto"/>
            <w:left w:val="none" w:sz="0" w:space="0" w:color="auto"/>
            <w:bottom w:val="none" w:sz="0" w:space="0" w:color="auto"/>
            <w:right w:val="none" w:sz="0" w:space="0" w:color="auto"/>
          </w:divBdr>
          <w:divsChild>
            <w:div w:id="1080717746">
              <w:marLeft w:val="0"/>
              <w:marRight w:val="0"/>
              <w:marTop w:val="0"/>
              <w:marBottom w:val="0"/>
              <w:divBdr>
                <w:top w:val="none" w:sz="0" w:space="0" w:color="auto"/>
                <w:left w:val="none" w:sz="0" w:space="0" w:color="auto"/>
                <w:bottom w:val="none" w:sz="0" w:space="0" w:color="auto"/>
                <w:right w:val="none" w:sz="0" w:space="0" w:color="auto"/>
              </w:divBdr>
            </w:div>
            <w:div w:id="13528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Desktop\StageGibas\Eindverslag\Eindverslag_MatthijsVos_V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9247DD30F04CD390BA32ACE87E1C1B"/>
        <w:category>
          <w:name w:val="Algemeen"/>
          <w:gallery w:val="placeholder"/>
        </w:category>
        <w:types>
          <w:type w:val="bbPlcHdr"/>
        </w:types>
        <w:behaviors>
          <w:behavior w:val="content"/>
        </w:behaviors>
        <w:guid w:val="{594495EF-EB85-4949-A61E-17CE0A581E3E}"/>
      </w:docPartPr>
      <w:docPartBody>
        <w:p w:rsidR="00E05C6B" w:rsidRDefault="00E05C6B" w:rsidP="00E05C6B">
          <w:pPr>
            <w:pStyle w:val="C69247DD30F04CD390BA32ACE87E1C1B"/>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6B"/>
    <w:rsid w:val="0012103E"/>
    <w:rsid w:val="00E05C6B"/>
    <w:rsid w:val="00E3451C"/>
    <w:rsid w:val="00FF2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21C76DF0B740398EDDE17E62BC5C21">
    <w:name w:val="DC21C76DF0B740398EDDE17E62BC5C21"/>
    <w:rsid w:val="00E05C6B"/>
  </w:style>
  <w:style w:type="paragraph" w:customStyle="1" w:styleId="C69247DD30F04CD390BA32ACE87E1C1B">
    <w:name w:val="C69247DD30F04CD390BA32ACE87E1C1B"/>
    <w:rsid w:val="00E05C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Gib19</b:Tag>
    <b:SourceType>InternetSite</b:SourceType>
    <b:Guid>{5ABF9025-2723-4072-B9CF-366B33F741A9}</b:Guid>
    <b:Author>
      <b:Author>
        <b:Corporate>Gibas Automation</b:Corporate>
      </b:Author>
    </b:Author>
    <b:Title>Gibas Automation</b:Title>
    <b:InternetSiteTitle>Gibas</b:InternetSiteTitle>
    <b:URL>http://www.gibas.nl/automatisering</b:URL>
    <b:YearAccessed>2019</b:YearAccessed>
    <b:MonthAccessed>04</b:MonthAccessed>
    <b:DayAccessed>8</b:DayAccessed>
    <b:RefOrder>1</b:RefOrder>
  </b:Source>
  <b:Source>
    <b:Tag>Too19</b:Tag>
    <b:SourceType>InternetSite</b:SourceType>
    <b:Guid>{9EEAEC6A-0B53-4E4E-BE4E-193D7BDBB327}</b:Guid>
    <b:Title>Management Modellen</b:Title>
    <b:Author>
      <b:Author>
        <b:Corporate>Toolshero</b:Corporate>
      </b:Author>
    </b:Author>
    <b:URL>https://www.toolshero.nl/management-modellen/handy-model/</b:URL>
    <b:YearAccessed>2019</b:YearAccessed>
    <b:MonthAccessed>04</b:MonthAccessed>
    <b:DayAccessed>14</b:DayAccessed>
    <b:RefOrder>2</b:RefOrder>
  </b:Source>
  <b:Source>
    <b:Tag>Uni</b:Tag>
    <b:SourceType>Misc</b:SourceType>
    <b:Guid>{3C1858BE-DB59-4849-A133-508CA2D0571E}</b:Guid>
    <b:Author>
      <b:Author>
        <b:Corporate>Universal Robots</b:Corporate>
      </b:Author>
    </b:Author>
    <b:Title>UR SOFTWARE PROCESSES OVERVIEW</b:Title>
    <b:URL>https://plus.universal-robots.com/getting-started/ur-software-architecture/</b:URL>
    <b:YearAccessed>2019</b:YearAccessed>
    <b:MonthAccessed>04</b:MonthAccessed>
    <b:DayAccessed>16</b:DayAccessed>
    <b:RefOrder>3</b:RefOrder>
  </b:Source>
  <b:Source>
    <b:Tag>Uni18</b:Tag>
    <b:SourceType>ElectronicSource</b:SourceType>
    <b:Guid>{0BE29C27-4E92-496F-96F7-E11937AA5949}</b:Guid>
    <b:Title>The URScript Programming Language</b:Title>
    <b:Year>2018</b:Year>
    <b:Month>04</b:Month>
    <b:Day>12</b:Day>
    <b:Author>
      <b:Author>
        <b:Corporate>Universal Robots</b:Corporate>
      </b:Author>
    </b:Author>
    <b:Edition>Version 3.5.4</b:Edition>
    <b:YearAccessed>2019</b:YearAccessed>
    <b:MonthAccessed>04</b:MonthAccessed>
    <b:DayAccessed>16</b:DayAccessed>
    <b:URL>http://me.umn.edu/courses/me5286/robotlab/Resources/scriptManual-3.5.4.pdf</b:URL>
    <b:RefOrder>4</b:RefOrder>
  </b:Source>
  <b:Source>
    <b:Tag>Uni2</b:Tag>
    <b:SourceType>Misc</b:SourceType>
    <b:Guid>{D8B29966-E557-4173-9EE0-BCE776F4597E}</b:Guid>
    <b:Title>Principle of URCaps intigration</b:Title>
    <b:URL>https://plus.universal-robots.com/getting-started/principle-of-urcaps-integration-in-polyscope/</b:URL>
    <b:Author>
      <b:Author>
        <b:Corporate>Universal Robots</b:Corporate>
      </b:Author>
    </b:Author>
    <b:YearAccessed>2019</b:YearAccessed>
    <b:MonthAccessed>04</b:MonthAccessed>
    <b:DayAccessed>16</b:DayAccessed>
    <b:RefOrder>5</b:RefOrder>
  </b:Source>
  <b:Source>
    <b:Tag>Uni1</b:Tag>
    <b:SourceType>InternetSite</b:SourceType>
    <b:Guid>{2FB2E0A2-F292-49A6-A9DE-056CF85CE932}</b:Guid>
    <b:Title>Overview of UR software architecture</b:Title>
    <b:Author>
      <b:Author>
        <b:Corporate>Universal Robots</b:Corporate>
      </b:Author>
    </b:Author>
    <b:InternetSiteTitle>Universal Robots+</b:InternetSiteTitle>
    <b:URL>https://plus.universal-robots.com/getting-started/ur-software-architecture/</b:URL>
    <b:YearAccessed>2019</b:YearAccessed>
    <b:MonthAccessed>04</b:MonthAccessed>
    <b:DayAccessed>16</b:DayAccessed>
    <b:RefOrder>6</b:RefOrder>
  </b:Source>
  <b:Source>
    <b:Tag>Fes19</b:Tag>
    <b:SourceType>DocumentFromInternetSite</b:SourceType>
    <b:Guid>{6ADBE38E-0C75-4B65-B040-3F0A3F3B60CB}</b:Guid>
    <b:Title>Support Portal</b:Title>
    <b:Author>
      <b:Author>
        <b:Corporate>Festo</b:Corporate>
      </b:Author>
    </b:Author>
    <b:InternetSiteTitle>Festo</b:InternetSiteTitle>
    <b:URL>https://www.festo.com/net/SupportPortal/Files/428408/CMMP-AS-M3_M0-C-HP_2015-12b_8046788g1.pdf</b:URL>
    <b:YearAccessed>2019</b:YearAccessed>
    <b:MonthAccessed>04</b:MonthAccessed>
    <b:DayAccessed>16</b:DayAccessed>
    <b:Version>Version 1512b</b:Version>
    <b:RefOrder>7</b:RefOrder>
  </b:Source>
</b:Sources>
</file>

<file path=customXml/itemProps1.xml><?xml version="1.0" encoding="utf-8"?>
<ds:datastoreItem xmlns:ds="http://schemas.openxmlformats.org/officeDocument/2006/customXml" ds:itemID="{04A46E7F-7696-4985-96DE-D9740B9D8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Eindverslag_MatthijsVos_V0.1</Template>
  <TotalTime>22717</TotalTime>
  <Pages>30</Pages>
  <Words>6000</Words>
  <Characters>34201</Characters>
  <Application>Microsoft Office Word</Application>
  <DocSecurity>0</DocSecurity>
  <Lines>285</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MOTORS CAPS EN ROCK’N ROLL</dc:subject>
  <dc:creator>Matthijs Vos</dc:creator>
  <cp:keywords/>
  <dc:description/>
  <cp:lastModifiedBy>Matthijs Vos</cp:lastModifiedBy>
  <cp:revision>2</cp:revision>
  <dcterms:created xsi:type="dcterms:W3CDTF">2019-05-22T09:38:00Z</dcterms:created>
  <dcterms:modified xsi:type="dcterms:W3CDTF">2019-09-24T19:57:00Z</dcterms:modified>
</cp:coreProperties>
</file>